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06C0" w14:textId="1BC7DF1C" w:rsidR="00F9444C" w:rsidRDefault="00974215">
      <w:pPr>
        <w:pStyle w:val="NoSpacing"/>
      </w:pPr>
      <w:r>
        <w:t>Trent</w:t>
      </w:r>
      <w:r w:rsidR="00920035">
        <w:t xml:space="preserve"> Giever</w:t>
      </w:r>
      <w:bookmarkStart w:id="0" w:name="_GoBack"/>
      <w:bookmarkEnd w:id="0"/>
    </w:p>
    <w:p w14:paraId="35DE7EBA" w14:textId="5804C30F" w:rsidR="00E614DD" w:rsidRDefault="00974215">
      <w:pPr>
        <w:pStyle w:val="NoSpacing"/>
      </w:pPr>
      <w:r>
        <w:t>Ch 1</w:t>
      </w:r>
      <w:r w:rsidR="00DD73A2">
        <w:t xml:space="preserve">4 </w:t>
      </w:r>
      <w:r w:rsidR="00DF4D18">
        <w:t>Business Continuity</w:t>
      </w:r>
    </w:p>
    <w:p w14:paraId="33B0669C" w14:textId="4EFEA931" w:rsidR="00E614DD" w:rsidRDefault="0035391E">
      <w:pPr>
        <w:pStyle w:val="NoSpacing"/>
      </w:pPr>
      <w:r>
        <w:t>8</w:t>
      </w:r>
      <w:r w:rsidR="00974215">
        <w:t>/</w:t>
      </w:r>
      <w:r w:rsidR="00DF4D18">
        <w:t>4/</w:t>
      </w:r>
      <w:r w:rsidR="00974215">
        <w:t>18</w:t>
      </w:r>
    </w:p>
    <w:p w14:paraId="08A6CB21" w14:textId="45B7DBD3" w:rsidR="00974215" w:rsidRDefault="0035391E" w:rsidP="00DD73A2">
      <w:pPr>
        <w:pStyle w:val="Title"/>
      </w:pPr>
      <w:r>
        <w:t>1</w:t>
      </w:r>
      <w:r w:rsidR="00DD73A2">
        <w:t>4-7 Free Synchronization Storage</w:t>
      </w:r>
    </w:p>
    <w:p w14:paraId="4B4A95B7" w14:textId="6630AA91" w:rsidR="00A57CCC" w:rsidRDefault="009E60E2" w:rsidP="00A57CCC">
      <w:r>
        <w:t xml:space="preserve">Who does not want free online storage? The idea behind </w:t>
      </w:r>
      <w:r w:rsidR="000666E7">
        <w:t xml:space="preserve">file sync folders is that any contents will be uploaded on the cloud. </w:t>
      </w:r>
      <w:r w:rsidR="006D7586">
        <w:t xml:space="preserve">File upload programs are slowly shrinking the free amount of data allowed, while people have more and more data to upload. </w:t>
      </w:r>
      <w:proofErr w:type="gramStart"/>
      <w:r w:rsidR="00DA39B0">
        <w:t>All of</w:t>
      </w:r>
      <w:proofErr w:type="gramEnd"/>
      <w:r w:rsidR="00DA39B0">
        <w:t xml:space="preserve"> the ones I have listed I have accounts </w:t>
      </w:r>
      <w:r w:rsidR="004C6009">
        <w:t>with file sync on my laptop</w:t>
      </w:r>
      <w:r w:rsidR="00DA39B0">
        <w:t xml:space="preserve">, and I like each for a </w:t>
      </w:r>
      <w:r w:rsidR="004C6009">
        <w:t xml:space="preserve">very </w:t>
      </w:r>
      <w:r w:rsidR="00DA39B0">
        <w:t xml:space="preserve">different reason.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46"/>
        <w:gridCol w:w="2010"/>
        <w:gridCol w:w="1832"/>
        <w:gridCol w:w="1828"/>
        <w:gridCol w:w="1834"/>
      </w:tblGrid>
      <w:tr w:rsidR="00CD74E2" w14:paraId="3F08C083" w14:textId="77777777" w:rsidTr="00C1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815E5D" w14:textId="247D85F1" w:rsidR="00C14D2D" w:rsidRDefault="00C14D2D" w:rsidP="00974215">
            <w:pPr>
              <w:ind w:firstLine="0"/>
            </w:pPr>
            <w:r>
              <w:t>Name</w:t>
            </w:r>
          </w:p>
        </w:tc>
        <w:tc>
          <w:tcPr>
            <w:tcW w:w="1870" w:type="dxa"/>
          </w:tcPr>
          <w:p w14:paraId="070DD135" w14:textId="2BB5614F" w:rsidR="00C14D2D" w:rsidRDefault="00CE42E3" w:rsidP="009742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limit</w:t>
            </w:r>
          </w:p>
        </w:tc>
        <w:tc>
          <w:tcPr>
            <w:tcW w:w="1870" w:type="dxa"/>
          </w:tcPr>
          <w:p w14:paraId="381F934E" w14:textId="33C80454" w:rsidR="00C14D2D" w:rsidRDefault="00CE42E3" w:rsidP="009742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1870" w:type="dxa"/>
          </w:tcPr>
          <w:p w14:paraId="2E62E1E4" w14:textId="5482B928" w:rsidR="00C14D2D" w:rsidRDefault="00CE42E3" w:rsidP="009742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  <w:tc>
          <w:tcPr>
            <w:tcW w:w="1870" w:type="dxa"/>
          </w:tcPr>
          <w:p w14:paraId="2280B767" w14:textId="238EF727" w:rsidR="00C14D2D" w:rsidRDefault="00CE42E3" w:rsidP="0097421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CD74E2" w14:paraId="3B17E421" w14:textId="77777777" w:rsidTr="00C1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D59327" w14:textId="5E49BA3A" w:rsidR="00C14D2D" w:rsidRDefault="00CE42E3" w:rsidP="00974215">
            <w:pPr>
              <w:ind w:firstLine="0"/>
            </w:pPr>
            <w:r>
              <w:t>Dropbox</w:t>
            </w:r>
            <w:sdt>
              <w:sdtPr>
                <w:id w:val="-1119915402"/>
                <w:citation/>
              </w:sdtPr>
              <w:sdtContent>
                <w:r w:rsidR="009C4223">
                  <w:fldChar w:fldCharType="begin"/>
                </w:r>
                <w:r w:rsidR="009C4223">
                  <w:instrText xml:space="preserve"> CITATION Dro \l 1033 </w:instrText>
                </w:r>
                <w:r w:rsidR="009C4223">
                  <w:fldChar w:fldCharType="separate"/>
                </w:r>
                <w:r w:rsidR="009C4223">
                  <w:rPr>
                    <w:noProof/>
                  </w:rPr>
                  <w:t xml:space="preserve"> (Dropbox)</w:t>
                </w:r>
                <w:r w:rsidR="009C4223">
                  <w:fldChar w:fldCharType="end"/>
                </w:r>
              </w:sdtContent>
            </w:sdt>
          </w:p>
        </w:tc>
        <w:tc>
          <w:tcPr>
            <w:tcW w:w="1870" w:type="dxa"/>
          </w:tcPr>
          <w:p w14:paraId="047AFDD0" w14:textId="7DA190F2" w:rsidR="00C14D2D" w:rsidRDefault="002345F4" w:rsidP="009742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Gb</w:t>
            </w:r>
            <w:r w:rsidR="00B76BA0">
              <w:t xml:space="preserve"> used to be 5Gb (the amount I have is 5 Gb)</w:t>
            </w:r>
          </w:p>
        </w:tc>
        <w:tc>
          <w:tcPr>
            <w:tcW w:w="1870" w:type="dxa"/>
          </w:tcPr>
          <w:p w14:paraId="7D67C257" w14:textId="3171C2D4" w:rsidR="00C14D2D" w:rsidRDefault="00CD08F6" w:rsidP="009742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upload through a file folder, website, and/or </w:t>
            </w:r>
            <w:r w:rsidR="007E75AB">
              <w:t xml:space="preserve">mobile app. Designed to upload photos on a mobile device instantly </w:t>
            </w:r>
          </w:p>
        </w:tc>
        <w:tc>
          <w:tcPr>
            <w:tcW w:w="1870" w:type="dxa"/>
          </w:tcPr>
          <w:p w14:paraId="10978323" w14:textId="32A39856" w:rsidR="00C14D2D" w:rsidRDefault="007E75AB" w:rsidP="009742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 w:rsidR="00A465B9">
              <w:t xml:space="preserve">as cheap </w:t>
            </w:r>
            <w:r>
              <w:t>unlimited</w:t>
            </w:r>
            <w:r w:rsidR="00A465B9">
              <w:t xml:space="preserve"> plan as</w:t>
            </w:r>
            <w:r w:rsidR="00452F33">
              <w:t xml:space="preserve"> is box i</w:t>
            </w:r>
            <w:r w:rsidR="00594C2B">
              <w:t xml:space="preserve">s. Box is $15 a month while </w:t>
            </w:r>
            <w:r w:rsidR="00A465B9">
              <w:t xml:space="preserve">Dropbox is $20 per month per user. </w:t>
            </w:r>
          </w:p>
        </w:tc>
        <w:tc>
          <w:tcPr>
            <w:tcW w:w="1870" w:type="dxa"/>
          </w:tcPr>
          <w:p w14:paraId="1F8E8F30" w14:textId="0D756E15" w:rsidR="00C14D2D" w:rsidRDefault="009C4223" w:rsidP="009742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Designed more for the average individual user needs for uploads and interface on mobile and website. </w:t>
            </w:r>
          </w:p>
        </w:tc>
      </w:tr>
      <w:tr w:rsidR="00FE5501" w14:paraId="53ED1EC0" w14:textId="77777777" w:rsidTr="00C1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CE301D" w14:textId="532B1751" w:rsidR="00C14D2D" w:rsidRDefault="00CE42E3" w:rsidP="00974215">
            <w:pPr>
              <w:ind w:firstLine="0"/>
            </w:pPr>
            <w:r>
              <w:t>Box</w:t>
            </w:r>
            <w:sdt>
              <w:sdtPr>
                <w:id w:val="1464233497"/>
                <w:citation/>
              </w:sdtPr>
              <w:sdtContent>
                <w:r w:rsidR="00FC7DCE">
                  <w:fldChar w:fldCharType="begin"/>
                </w:r>
                <w:r w:rsidR="00FC7DCE">
                  <w:instrText xml:space="preserve"> CITATION Box \l 1033 </w:instrText>
                </w:r>
                <w:r w:rsidR="00FC7DCE">
                  <w:fldChar w:fldCharType="separate"/>
                </w:r>
                <w:r w:rsidR="00FC7DCE">
                  <w:rPr>
                    <w:noProof/>
                  </w:rPr>
                  <w:t xml:space="preserve"> (Box)</w:t>
                </w:r>
                <w:r w:rsidR="00FC7DCE">
                  <w:fldChar w:fldCharType="end"/>
                </w:r>
              </w:sdtContent>
            </w:sdt>
          </w:p>
        </w:tc>
        <w:tc>
          <w:tcPr>
            <w:tcW w:w="1870" w:type="dxa"/>
          </w:tcPr>
          <w:p w14:paraId="7A18B028" w14:textId="09F4ED45" w:rsidR="00C14D2D" w:rsidRDefault="002345F4" w:rsidP="009742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Gb</w:t>
            </w:r>
            <w:r w:rsidR="00B76BA0">
              <w:t xml:space="preserve"> used to be 50 Gb (I have 50 Gb)</w:t>
            </w:r>
          </w:p>
        </w:tc>
        <w:tc>
          <w:tcPr>
            <w:tcW w:w="1870" w:type="dxa"/>
          </w:tcPr>
          <w:p w14:paraId="202AF6C1" w14:textId="7B706FA8" w:rsidR="00C14D2D" w:rsidRDefault="00FE4038" w:rsidP="009742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update through a file folder, website, and/or mobile app. </w:t>
            </w:r>
            <w:r w:rsidR="006C02AC">
              <w:t xml:space="preserve">Allows the user to have the accounts key. </w:t>
            </w:r>
          </w:p>
        </w:tc>
        <w:tc>
          <w:tcPr>
            <w:tcW w:w="1870" w:type="dxa"/>
          </w:tcPr>
          <w:p w14:paraId="2B490648" w14:textId="01B3CD2B" w:rsidR="00C14D2D" w:rsidRDefault="00E94268" w:rsidP="009742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Very basic file storage </w:t>
            </w:r>
            <w:r w:rsidR="00A60332">
              <w:t>website and</w:t>
            </w:r>
            <w:r>
              <w:t xml:space="preserve"> has a limit of 250 </w:t>
            </w:r>
            <w:r w:rsidR="00350386">
              <w:t>MB</w:t>
            </w:r>
            <w:r>
              <w:t xml:space="preserve"> per file uploaded</w:t>
            </w:r>
            <w:r w:rsidR="00333157">
              <w:t xml:space="preserve"> for free </w:t>
            </w:r>
            <w:r w:rsidR="00A60332">
              <w:t>users and</w:t>
            </w:r>
            <w:r w:rsidR="00333157">
              <w:t xml:space="preserve"> goes up to unlimited based on which plan </w:t>
            </w:r>
            <w:r w:rsidR="00AB5CB8">
              <w:t xml:space="preserve">the user has. </w:t>
            </w:r>
          </w:p>
        </w:tc>
        <w:tc>
          <w:tcPr>
            <w:tcW w:w="1870" w:type="dxa"/>
          </w:tcPr>
          <w:p w14:paraId="2B82CC87" w14:textId="68B3CA81" w:rsidR="00C14D2D" w:rsidRDefault="000F172B" w:rsidP="009742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Designed more for a </w:t>
            </w:r>
            <w:r w:rsidR="00FC7DCE">
              <w:t>business client with multi users that have unlimited storage</w:t>
            </w:r>
            <w:r w:rsidR="00E12C14">
              <w:t xml:space="preserve">, while also being the more generous than the other </w:t>
            </w:r>
            <w:r w:rsidR="00D33999">
              <w:t xml:space="preserve">file sync programs. </w:t>
            </w:r>
            <w:r w:rsidR="00E12C14">
              <w:t xml:space="preserve"> </w:t>
            </w:r>
          </w:p>
        </w:tc>
      </w:tr>
      <w:tr w:rsidR="00CD74E2" w14:paraId="160D9CB9" w14:textId="77777777" w:rsidTr="00C1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C17F12" w14:textId="5521AF64" w:rsidR="00C14D2D" w:rsidRDefault="00B76BA0" w:rsidP="00974215">
            <w:pPr>
              <w:ind w:firstLine="0"/>
            </w:pPr>
            <w:r>
              <w:t>Amazon Drive</w:t>
            </w:r>
            <w:sdt>
              <w:sdtPr>
                <w:id w:val="-2145495829"/>
                <w:citation/>
              </w:sdtPr>
              <w:sdtContent>
                <w:r w:rsidR="007A74C0">
                  <w:fldChar w:fldCharType="begin"/>
                </w:r>
                <w:r w:rsidR="007A74C0">
                  <w:instrText xml:space="preserve"> CITATION Jil15 \l 1033 </w:instrText>
                </w:r>
                <w:r w:rsidR="007A74C0">
                  <w:fldChar w:fldCharType="separate"/>
                </w:r>
                <w:r w:rsidR="007A74C0">
                  <w:rPr>
                    <w:noProof/>
                  </w:rPr>
                  <w:t xml:space="preserve"> (Jill Duffy, 2015)</w:t>
                </w:r>
                <w:r w:rsidR="007A74C0">
                  <w:fldChar w:fldCharType="end"/>
                </w:r>
              </w:sdtContent>
            </w:sdt>
          </w:p>
        </w:tc>
        <w:tc>
          <w:tcPr>
            <w:tcW w:w="1870" w:type="dxa"/>
          </w:tcPr>
          <w:p w14:paraId="7C34AEC6" w14:textId="051A26D8" w:rsidR="00C14D2D" w:rsidRDefault="00B76BA0" w:rsidP="009742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Gb documents/videos, and unlimited photos</w:t>
            </w:r>
          </w:p>
        </w:tc>
        <w:tc>
          <w:tcPr>
            <w:tcW w:w="1870" w:type="dxa"/>
          </w:tcPr>
          <w:p w14:paraId="0C21EEF3" w14:textId="635FF42C" w:rsidR="00C14D2D" w:rsidRDefault="00AB5CB8" w:rsidP="009742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 a </w:t>
            </w:r>
            <w:r w:rsidR="00CD74E2">
              <w:t xml:space="preserve">computer download program that allows the user to select folders or files to upload once or anytime something changes </w:t>
            </w:r>
          </w:p>
        </w:tc>
        <w:tc>
          <w:tcPr>
            <w:tcW w:w="1870" w:type="dxa"/>
          </w:tcPr>
          <w:p w14:paraId="0CD88E10" w14:textId="0E928632" w:rsidR="00C14D2D" w:rsidRDefault="00AA7708" w:rsidP="009742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5 GB goes fast, and leaves many files not uploaded to the cloud, but photos will still be uploaded, </w:t>
            </w:r>
          </w:p>
        </w:tc>
        <w:tc>
          <w:tcPr>
            <w:tcW w:w="1870" w:type="dxa"/>
          </w:tcPr>
          <w:p w14:paraId="6ACEAE9D" w14:textId="363C020C" w:rsidR="00C14D2D" w:rsidRDefault="00FE5501" w:rsidP="0097421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difference between a file folder and the application is that the file folder either needs to have all the files or </w:t>
            </w:r>
            <w:r w:rsidR="00BE2E7C">
              <w:t xml:space="preserve">moved over to sync. While </w:t>
            </w:r>
            <w:r w:rsidR="00BE2E7C">
              <w:lastRenderedPageBreak/>
              <w:t xml:space="preserve">with amazon the program will sync the selected folders </w:t>
            </w:r>
            <w:r w:rsidR="007A74C0">
              <w:t xml:space="preserve">contents </w:t>
            </w:r>
            <w:r w:rsidR="00BE2E7C">
              <w:t xml:space="preserve">to the cloud </w:t>
            </w:r>
            <w:r w:rsidR="00BC755D">
              <w:t xml:space="preserve">without having to do anything. </w:t>
            </w:r>
          </w:p>
        </w:tc>
      </w:tr>
      <w:tr w:rsidR="00F74A12" w14:paraId="1C646CCA" w14:textId="77777777" w:rsidTr="00C1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F082C7" w14:textId="6AB41567" w:rsidR="00B76BA0" w:rsidRDefault="002345F4" w:rsidP="00974215">
            <w:pPr>
              <w:ind w:firstLine="0"/>
            </w:pPr>
            <w:r>
              <w:lastRenderedPageBreak/>
              <w:t>OneDrive</w:t>
            </w:r>
            <w:sdt>
              <w:sdtPr>
                <w:id w:val="403189819"/>
                <w:citation/>
              </w:sdtPr>
              <w:sdtContent>
                <w:r w:rsidR="00CA7A41">
                  <w:fldChar w:fldCharType="begin"/>
                </w:r>
                <w:r w:rsidR="00CA7A41">
                  <w:instrText xml:space="preserve"> CITATION Mic161 \l 1033 </w:instrText>
                </w:r>
                <w:r w:rsidR="00CA7A41">
                  <w:fldChar w:fldCharType="separate"/>
                </w:r>
                <w:r w:rsidR="00CA7A41">
                  <w:rPr>
                    <w:noProof/>
                  </w:rPr>
                  <w:t xml:space="preserve"> (Muchmore, 2016)</w:t>
                </w:r>
                <w:r w:rsidR="00CA7A41">
                  <w:fldChar w:fldCharType="end"/>
                </w:r>
              </w:sdtContent>
            </w:sdt>
          </w:p>
        </w:tc>
        <w:tc>
          <w:tcPr>
            <w:tcW w:w="1870" w:type="dxa"/>
          </w:tcPr>
          <w:p w14:paraId="4FD5E83B" w14:textId="01521F13" w:rsidR="00B76BA0" w:rsidRDefault="002345F4" w:rsidP="009742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Gb for free users</w:t>
            </w:r>
          </w:p>
        </w:tc>
        <w:tc>
          <w:tcPr>
            <w:tcW w:w="1870" w:type="dxa"/>
          </w:tcPr>
          <w:p w14:paraId="5C3AF467" w14:textId="4180773F" w:rsidR="00B76BA0" w:rsidRDefault="008A377B" w:rsidP="009742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advantage of having a </w:t>
            </w:r>
            <w:r w:rsidR="00854DB8">
              <w:t>OneDrive account is that it comes with basic office 365 free version that allows someone to open and edit basic documents online without having to by office</w:t>
            </w:r>
            <w:r w:rsidR="001A08C9">
              <w:t xml:space="preserve">, or office 365. </w:t>
            </w:r>
          </w:p>
        </w:tc>
        <w:tc>
          <w:tcPr>
            <w:tcW w:w="1870" w:type="dxa"/>
          </w:tcPr>
          <w:p w14:paraId="5CBEEC82" w14:textId="543E02C1" w:rsidR="00B76BA0" w:rsidRDefault="00DE1C8A" w:rsidP="009742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set up during the start of </w:t>
            </w:r>
            <w:r w:rsidR="00A60332">
              <w:t xml:space="preserve">a windows </w:t>
            </w:r>
            <w:r w:rsidR="00F74A12">
              <w:t>computer,</w:t>
            </w:r>
            <w:r w:rsidR="00A60332">
              <w:t xml:space="preserve"> the OneDrive folder will be the default </w:t>
            </w:r>
            <w:r w:rsidR="00F74A12">
              <w:t>file and</w:t>
            </w:r>
            <w:r w:rsidR="00A60332">
              <w:t xml:space="preserve"> will fill up quickly with only a few projects. </w:t>
            </w:r>
          </w:p>
        </w:tc>
        <w:tc>
          <w:tcPr>
            <w:tcW w:w="1870" w:type="dxa"/>
          </w:tcPr>
          <w:p w14:paraId="23840FF2" w14:textId="2FE525E6" w:rsidR="00B76BA0" w:rsidRDefault="00F74A12" w:rsidP="0097421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difference from others is that OneDrive folder comes with Windows and does not require any special download.</w:t>
            </w:r>
          </w:p>
        </w:tc>
      </w:tr>
    </w:tbl>
    <w:p w14:paraId="7D6CF370" w14:textId="27303457" w:rsidR="006C2A3C" w:rsidRDefault="006C2A3C" w:rsidP="00974215"/>
    <w:p w14:paraId="7F54B0BD" w14:textId="6C7BBC48" w:rsidR="00E614DD" w:rsidRDefault="004C6009" w:rsidP="00974215">
      <w:r>
        <w:t>Overall my favorite is Box. The reason is that it gives 50 GB</w:t>
      </w:r>
      <w:r w:rsidR="005B5077">
        <w:t xml:space="preserve"> of data</w:t>
      </w:r>
      <w:r w:rsidR="002A7058">
        <w:t xml:space="preserve"> designed for more </w:t>
      </w:r>
      <w:r w:rsidR="005B5077">
        <w:t>long-term</w:t>
      </w:r>
      <w:r w:rsidR="002A7058">
        <w:t xml:space="preserve"> data </w:t>
      </w:r>
      <w:r w:rsidR="005B5077">
        <w:t>storage and</w:t>
      </w:r>
      <w:r w:rsidR="002A7058">
        <w:t xml:space="preserve"> </w:t>
      </w:r>
      <w:r w:rsidR="005B5077">
        <w:t>can upload a large amount of data to keep secure</w:t>
      </w:r>
      <w:r w:rsidR="00A17B4D">
        <w:t xml:space="preserve">. Compared to other online only programs these </w:t>
      </w:r>
      <w:r w:rsidR="00962FCD">
        <w:t xml:space="preserve">have options. I can upload from a file on my computer, online, or on a mobile app. </w:t>
      </w:r>
      <w:r w:rsidR="0078738B">
        <w:t xml:space="preserve">Each has advantages and my favorite for photos used to be Dropbox before I got prime, and now I love not having to worry about full storage. </w:t>
      </w:r>
      <w:proofErr w:type="gramStart"/>
      <w:r w:rsidR="00920035">
        <w:t>Overall</w:t>
      </w:r>
      <w:proofErr w:type="gramEnd"/>
      <w:r w:rsidR="00920035">
        <w:t xml:space="preserve"> I love file sync because of the ease to access and upload, but at the same time is a security risk if the computer gets encrypted so do all the online files. </w:t>
      </w:r>
    </w:p>
    <w:p w14:paraId="2E54F5E4" w14:textId="0C69F3B0" w:rsidR="009E60E2" w:rsidRDefault="009E60E2" w:rsidP="00974215"/>
    <w:p w14:paraId="57B661D4" w14:textId="0AD3F961" w:rsidR="009E60E2" w:rsidRDefault="009E60E2" w:rsidP="00974215"/>
    <w:sdt>
      <w:sdtPr>
        <w:id w:val="-86975810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p w14:paraId="52FE6D41" w14:textId="7B22188D" w:rsidR="009E60E2" w:rsidRDefault="009E60E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9F26B07" w14:textId="77777777" w:rsidR="009E60E2" w:rsidRDefault="009E60E2" w:rsidP="009E60E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Box. (n.d.). Retrieved from Box: https://www.box.com/home</w:t>
              </w:r>
            </w:p>
            <w:p w14:paraId="4400C23C" w14:textId="77777777" w:rsidR="009E60E2" w:rsidRDefault="009E60E2" w:rsidP="009E60E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>Dropbox. (n.d.). Retrieved from https://www.dropbox.com/business/plans-comparison</w:t>
              </w:r>
            </w:p>
            <w:p w14:paraId="6C2857B4" w14:textId="77777777" w:rsidR="009E60E2" w:rsidRDefault="009E60E2" w:rsidP="009E60E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Jill Duffy, M. M. (2015, March 30). </w:t>
              </w:r>
              <w:r>
                <w:rPr>
                  <w:i/>
                  <w:iCs/>
                  <w:noProof/>
                </w:rPr>
                <w:t>Amazon Cloud Drivr.</w:t>
              </w:r>
              <w:r>
                <w:rPr>
                  <w:noProof/>
                </w:rPr>
                <w:t xml:space="preserve"> Retrieved from PC meg: https://www.pcmag.com/article2/0,2817,2382825,00.asp</w:t>
              </w:r>
            </w:p>
            <w:p w14:paraId="62B98169" w14:textId="77777777" w:rsidR="009E60E2" w:rsidRDefault="009E60E2" w:rsidP="009E60E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Muchmore, M. (2016, February 25). </w:t>
              </w:r>
              <w:r>
                <w:rPr>
                  <w:i/>
                  <w:iCs/>
                  <w:noProof/>
                </w:rPr>
                <w:t>Microsoft OneDrive.</w:t>
              </w:r>
              <w:r>
                <w:rPr>
                  <w:noProof/>
                </w:rPr>
                <w:t xml:space="preserve"> Retrieved from Pc meg: https://www.pcmag.com/article2/0,2817,2409569,00.asp</w:t>
              </w:r>
            </w:p>
            <w:p w14:paraId="05B22F68" w14:textId="6B3F6C14" w:rsidR="009E60E2" w:rsidRDefault="009E60E2" w:rsidP="009E60E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12BF48" w14:textId="77777777" w:rsidR="009E60E2" w:rsidRDefault="009E60E2" w:rsidP="00974215"/>
    <w:sectPr w:rsidR="009E60E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E02C1" w14:textId="77777777" w:rsidR="00F44FF4" w:rsidRDefault="00F44FF4">
      <w:pPr>
        <w:spacing w:line="240" w:lineRule="auto"/>
      </w:pPr>
      <w:r>
        <w:separator/>
      </w:r>
    </w:p>
  </w:endnote>
  <w:endnote w:type="continuationSeparator" w:id="0">
    <w:p w14:paraId="4C1D5186" w14:textId="77777777" w:rsidR="00F44FF4" w:rsidRDefault="00F44FF4">
      <w:pPr>
        <w:spacing w:line="240" w:lineRule="auto"/>
      </w:pPr>
      <w:r>
        <w:continuationSeparator/>
      </w:r>
    </w:p>
  </w:endnote>
  <w:endnote w:type="continuationNotice" w:id="1">
    <w:p w14:paraId="336D2A43" w14:textId="77777777" w:rsidR="00F44FF4" w:rsidRDefault="00F44F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F856" w14:textId="77777777" w:rsidR="00F44FF4" w:rsidRDefault="00F44FF4">
      <w:pPr>
        <w:spacing w:line="240" w:lineRule="auto"/>
      </w:pPr>
      <w:r>
        <w:separator/>
      </w:r>
    </w:p>
  </w:footnote>
  <w:footnote w:type="continuationSeparator" w:id="0">
    <w:p w14:paraId="6EFF2458" w14:textId="77777777" w:rsidR="00F44FF4" w:rsidRDefault="00F44FF4">
      <w:pPr>
        <w:spacing w:line="240" w:lineRule="auto"/>
      </w:pPr>
      <w:r>
        <w:continuationSeparator/>
      </w:r>
    </w:p>
  </w:footnote>
  <w:footnote w:type="continuationNotice" w:id="1">
    <w:p w14:paraId="31C4559A" w14:textId="77777777" w:rsidR="00F44FF4" w:rsidRDefault="00F44F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C2DD3" w14:textId="1430EF2A" w:rsidR="00E614DD" w:rsidRDefault="007763C3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171EC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11EE9" w14:textId="09B111D7" w:rsidR="00E614DD" w:rsidRDefault="00974215">
    <w:pPr>
      <w:pStyle w:val="Header"/>
    </w:pPr>
    <w:r>
      <w:t>Giever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171ECB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215"/>
    <w:rsid w:val="00030D45"/>
    <w:rsid w:val="00040CBB"/>
    <w:rsid w:val="000666E7"/>
    <w:rsid w:val="000B78C8"/>
    <w:rsid w:val="000C62ED"/>
    <w:rsid w:val="000D0E3D"/>
    <w:rsid w:val="000F172B"/>
    <w:rsid w:val="0011686E"/>
    <w:rsid w:val="001213B1"/>
    <w:rsid w:val="001463B2"/>
    <w:rsid w:val="00171ECB"/>
    <w:rsid w:val="00184AB3"/>
    <w:rsid w:val="00191B58"/>
    <w:rsid w:val="001962A1"/>
    <w:rsid w:val="001A08C9"/>
    <w:rsid w:val="001C165B"/>
    <w:rsid w:val="001F62C0"/>
    <w:rsid w:val="002253BC"/>
    <w:rsid w:val="002345F4"/>
    <w:rsid w:val="00245E02"/>
    <w:rsid w:val="00255AB6"/>
    <w:rsid w:val="002A7058"/>
    <w:rsid w:val="0030542B"/>
    <w:rsid w:val="00333157"/>
    <w:rsid w:val="00350386"/>
    <w:rsid w:val="0035391E"/>
    <w:rsid w:val="00353B66"/>
    <w:rsid w:val="003E7242"/>
    <w:rsid w:val="004141B6"/>
    <w:rsid w:val="0043610E"/>
    <w:rsid w:val="00452F33"/>
    <w:rsid w:val="00485408"/>
    <w:rsid w:val="004A2675"/>
    <w:rsid w:val="004C310C"/>
    <w:rsid w:val="004C6009"/>
    <w:rsid w:val="004D09DC"/>
    <w:rsid w:val="004F7139"/>
    <w:rsid w:val="00515C82"/>
    <w:rsid w:val="0059039D"/>
    <w:rsid w:val="00594C2B"/>
    <w:rsid w:val="005B5077"/>
    <w:rsid w:val="005C7302"/>
    <w:rsid w:val="00600D24"/>
    <w:rsid w:val="00691EC1"/>
    <w:rsid w:val="006B0EDB"/>
    <w:rsid w:val="006B7E86"/>
    <w:rsid w:val="006C02AC"/>
    <w:rsid w:val="006C2A3C"/>
    <w:rsid w:val="006D4644"/>
    <w:rsid w:val="006D6977"/>
    <w:rsid w:val="006D74B4"/>
    <w:rsid w:val="006D7586"/>
    <w:rsid w:val="00745B99"/>
    <w:rsid w:val="00761522"/>
    <w:rsid w:val="007763C3"/>
    <w:rsid w:val="0078738B"/>
    <w:rsid w:val="00796661"/>
    <w:rsid w:val="007A74C0"/>
    <w:rsid w:val="007B1BD6"/>
    <w:rsid w:val="007C53FB"/>
    <w:rsid w:val="007E75AB"/>
    <w:rsid w:val="00854DB8"/>
    <w:rsid w:val="008A377B"/>
    <w:rsid w:val="008A37CC"/>
    <w:rsid w:val="008B7D18"/>
    <w:rsid w:val="008F1F97"/>
    <w:rsid w:val="008F4052"/>
    <w:rsid w:val="008F5D55"/>
    <w:rsid w:val="00920035"/>
    <w:rsid w:val="00962FCD"/>
    <w:rsid w:val="00974215"/>
    <w:rsid w:val="009C4223"/>
    <w:rsid w:val="009D360D"/>
    <w:rsid w:val="009D4EB3"/>
    <w:rsid w:val="009E06CC"/>
    <w:rsid w:val="009E60E2"/>
    <w:rsid w:val="00A112E6"/>
    <w:rsid w:val="00A17B4D"/>
    <w:rsid w:val="00A267C8"/>
    <w:rsid w:val="00A465B9"/>
    <w:rsid w:val="00A57CCC"/>
    <w:rsid w:val="00A60332"/>
    <w:rsid w:val="00A90684"/>
    <w:rsid w:val="00AA5C06"/>
    <w:rsid w:val="00AA7708"/>
    <w:rsid w:val="00AB5CB8"/>
    <w:rsid w:val="00AE0133"/>
    <w:rsid w:val="00B13D1B"/>
    <w:rsid w:val="00B37DAB"/>
    <w:rsid w:val="00B76BA0"/>
    <w:rsid w:val="00B818DF"/>
    <w:rsid w:val="00B836E2"/>
    <w:rsid w:val="00B957E1"/>
    <w:rsid w:val="00BC755D"/>
    <w:rsid w:val="00BE2E7C"/>
    <w:rsid w:val="00C14D2D"/>
    <w:rsid w:val="00C4493B"/>
    <w:rsid w:val="00C86406"/>
    <w:rsid w:val="00CA7A41"/>
    <w:rsid w:val="00CD08F6"/>
    <w:rsid w:val="00CD74E2"/>
    <w:rsid w:val="00CE42E3"/>
    <w:rsid w:val="00CE6E0D"/>
    <w:rsid w:val="00CF1AFA"/>
    <w:rsid w:val="00D00D14"/>
    <w:rsid w:val="00D33999"/>
    <w:rsid w:val="00D52117"/>
    <w:rsid w:val="00DA39B0"/>
    <w:rsid w:val="00DA7A15"/>
    <w:rsid w:val="00DB0D39"/>
    <w:rsid w:val="00DD2E3A"/>
    <w:rsid w:val="00DD73A2"/>
    <w:rsid w:val="00DE1C8A"/>
    <w:rsid w:val="00DF4D18"/>
    <w:rsid w:val="00E12C14"/>
    <w:rsid w:val="00E14005"/>
    <w:rsid w:val="00E1446E"/>
    <w:rsid w:val="00E53DB1"/>
    <w:rsid w:val="00E614DD"/>
    <w:rsid w:val="00E94268"/>
    <w:rsid w:val="00EA6FB2"/>
    <w:rsid w:val="00ED0B6C"/>
    <w:rsid w:val="00EE68A9"/>
    <w:rsid w:val="00F31A12"/>
    <w:rsid w:val="00F41E37"/>
    <w:rsid w:val="00F44FF4"/>
    <w:rsid w:val="00F67CB0"/>
    <w:rsid w:val="00F74A12"/>
    <w:rsid w:val="00F9444C"/>
    <w:rsid w:val="00FC7DCE"/>
    <w:rsid w:val="00FE4038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CA642"/>
  <w15:chartTrackingRefBased/>
  <w15:docId w15:val="{7C3D41BB-03EA-44AB-8AD5-10ECDCD6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3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8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table" w:styleId="GridTable4">
    <w:name w:val="Grid Table 4"/>
    <w:basedOn w:val="TableNormal"/>
    <w:uiPriority w:val="49"/>
    <w:rsid w:val="00C14D2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Box</b:Tag>
    <b:SourceType>DocumentFromInternetSite</b:SourceType>
    <b:Guid>{3FE6DB41-C2DD-40BB-BB97-90D7707D7D57}</b:Guid>
    <b:Author>
      <b:Author>
        <b:Corporate>Box</b:Corporate>
      </b:Author>
    </b:Author>
    <b:InternetSiteTitle>Box</b:InternetSiteTitle>
    <b:URL>https://www.box.com/home</b:URL>
    <b:RefOrder>2</b:RefOrder>
  </b:Source>
  <b:Source>
    <b:Tag>Dro</b:Tag>
    <b:SourceType>DocumentFromInternetSite</b:SourceType>
    <b:Guid>{D5CD3AC2-E7AF-4458-A782-F0128D407631}</b:Guid>
    <b:Author>
      <b:Author>
        <b:Corporate>Dropbox</b:Corporate>
      </b:Author>
    </b:Author>
    <b:URL>https://www.dropbox.com/business/plans-comparison</b:URL>
    <b:RefOrder>1</b:RefOrder>
  </b:Source>
  <b:Source>
    <b:Tag>Jil15</b:Tag>
    <b:SourceType>DocumentFromInternetSite</b:SourceType>
    <b:Guid>{812C5FC9-A644-4DAE-9F69-F1ADC4E32450}</b:Guid>
    <b:Author>
      <b:Author>
        <b:NameList>
          <b:Person>
            <b:Last>Jill Duffy</b:Last>
            <b:First>Michael</b:First>
            <b:Middle>Muchmore</b:Middle>
          </b:Person>
        </b:NameList>
      </b:Author>
    </b:Author>
    <b:Title>Amazon Cloud Drivr</b:Title>
    <b:InternetSiteTitle>PC meg</b:InternetSiteTitle>
    <b:Year>2015</b:Year>
    <b:Month>March</b:Month>
    <b:Day>30</b:Day>
    <b:URL>https://www.pcmag.com/article2/0,2817,2382825,00.asp</b:URL>
    <b:RefOrder>3</b:RefOrder>
  </b:Source>
  <b:Source>
    <b:Tag>Mic161</b:Tag>
    <b:SourceType>DocumentFromInternetSite</b:SourceType>
    <b:Guid>{9A74BA5E-7081-4533-8C3D-1F65F92EB2EE}</b:Guid>
    <b:Author>
      <b:Author>
        <b:NameList>
          <b:Person>
            <b:Last>Muchmore</b:Last>
            <b:First>Michael</b:First>
          </b:Person>
        </b:NameList>
      </b:Author>
    </b:Author>
    <b:Title>Microsoft OneDrive</b:Title>
    <b:InternetSiteTitle>Pc meg</b:InternetSiteTitle>
    <b:Year>2016</b:Year>
    <b:Month>February</b:Month>
    <b:Day>25</b:Day>
    <b:URL>https://www.pcmag.com/article2/0,2817,2409569,00.asp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B6D13-95D4-4647-A285-EB7F91C9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65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48</cp:revision>
  <dcterms:created xsi:type="dcterms:W3CDTF">2018-08-04T17:00:00Z</dcterms:created>
  <dcterms:modified xsi:type="dcterms:W3CDTF">2018-08-04T18:05:00Z</dcterms:modified>
  <cp:version/>
</cp:coreProperties>
</file>