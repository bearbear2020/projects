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85BF0" w14:textId="3F7531E7" w:rsidR="00E1340E" w:rsidRDefault="002163A0">
      <w:r>
        <w:t>Trent Giever</w:t>
      </w:r>
    </w:p>
    <w:p w14:paraId="0E0848CE" w14:textId="2EF1B624" w:rsidR="002163A0" w:rsidRDefault="002163A0">
      <w:r>
        <w:t>CS &amp;141</w:t>
      </w:r>
    </w:p>
    <w:p w14:paraId="09E54E76" w14:textId="4D7224BE" w:rsidR="002163A0" w:rsidRDefault="002163A0">
      <w:r>
        <w:t xml:space="preserve">Ch </w:t>
      </w:r>
      <w:r w:rsidR="00F45D4F">
        <w:t>3</w:t>
      </w:r>
    </w:p>
    <w:p w14:paraId="3E2A2D63" w14:textId="69BE075C" w:rsidR="002163A0" w:rsidRDefault="002163A0">
      <w:r>
        <w:t>4/</w:t>
      </w:r>
      <w:r w:rsidR="00F45D4F">
        <w:t>12</w:t>
      </w:r>
      <w:r>
        <w:t>/2020</w:t>
      </w:r>
    </w:p>
    <w:p w14:paraId="2FB133D6" w14:textId="3C1E531D" w:rsidR="002163A0" w:rsidRDefault="002163A0"/>
    <w:p w14:paraId="7267461D" w14:textId="5E5AC533" w:rsidR="002163A0" w:rsidRDefault="002163A0">
      <w:r>
        <w:t xml:space="preserve">Problem # </w:t>
      </w:r>
      <w:r w:rsidR="00E27B03">
        <w:t>2</w:t>
      </w:r>
    </w:p>
    <w:p w14:paraId="5A1EC694" w14:textId="53BE84FA" w:rsidR="002163A0" w:rsidRDefault="002163A0">
      <w:r>
        <w:tab/>
        <w:t>Code:</w:t>
      </w:r>
    </w:p>
    <w:p w14:paraId="4F004735" w14:textId="02386D26" w:rsidR="002163A0" w:rsidRDefault="002163A0" w:rsidP="00447745">
      <w:pPr>
        <w:spacing w:line="240" w:lineRule="auto"/>
      </w:pPr>
      <w:r>
        <w:tab/>
      </w:r>
      <w:r w:rsidR="00C84BC8">
        <w:t>/////////////////////////////////////////////////////////////////////////////////////////////////</w:t>
      </w:r>
    </w:p>
    <w:p w14:paraId="6B4D6AD0" w14:textId="77777777" w:rsidR="00510BE8" w:rsidRDefault="00C84BC8" w:rsidP="00510BE8">
      <w:pPr>
        <w:spacing w:line="240" w:lineRule="auto"/>
      </w:pPr>
      <w:r>
        <w:tab/>
      </w:r>
      <w:r w:rsidR="00510BE8">
        <w:t xml:space="preserve">  /*</w:t>
      </w:r>
    </w:p>
    <w:p w14:paraId="1407969D" w14:textId="77777777" w:rsidR="00510BE8" w:rsidRDefault="00510BE8" w:rsidP="00510BE8">
      <w:pPr>
        <w:spacing w:line="240" w:lineRule="auto"/>
      </w:pPr>
    </w:p>
    <w:p w14:paraId="0229D1FE" w14:textId="77777777" w:rsidR="00510BE8" w:rsidRDefault="00510BE8" w:rsidP="00510BE8">
      <w:pPr>
        <w:spacing w:line="240" w:lineRule="auto"/>
      </w:pPr>
      <w:r>
        <w:t xml:space="preserve">   Programmer: Trent Giever</w:t>
      </w:r>
    </w:p>
    <w:p w14:paraId="19699F4B" w14:textId="77777777" w:rsidR="00510BE8" w:rsidRDefault="00510BE8" w:rsidP="00510BE8">
      <w:pPr>
        <w:spacing w:line="240" w:lineRule="auto"/>
      </w:pPr>
      <w:r>
        <w:t xml:space="preserve">   Assignment Chapter: 3</w:t>
      </w:r>
    </w:p>
    <w:p w14:paraId="0410C590" w14:textId="77777777" w:rsidR="00510BE8" w:rsidRDefault="00510BE8" w:rsidP="00510BE8">
      <w:pPr>
        <w:spacing w:line="240" w:lineRule="auto"/>
      </w:pPr>
      <w:r>
        <w:t xml:space="preserve">   Purpose: Demonstrate Car Class</w:t>
      </w:r>
    </w:p>
    <w:p w14:paraId="1277CA1B" w14:textId="77777777" w:rsidR="00510BE8" w:rsidRDefault="00510BE8" w:rsidP="00510BE8">
      <w:pPr>
        <w:spacing w:line="240" w:lineRule="auto"/>
      </w:pPr>
      <w:r>
        <w:t xml:space="preserve">   Date modified: 4/12/2020</w:t>
      </w:r>
    </w:p>
    <w:p w14:paraId="18912868" w14:textId="77777777" w:rsidR="00510BE8" w:rsidRDefault="00510BE8" w:rsidP="00510BE8">
      <w:pPr>
        <w:spacing w:line="240" w:lineRule="auto"/>
      </w:pPr>
      <w:r>
        <w:t xml:space="preserve">   IDE/Tool used: NetBeans 8.2</w:t>
      </w:r>
    </w:p>
    <w:p w14:paraId="13C7D2E9" w14:textId="77777777" w:rsidR="00510BE8" w:rsidRDefault="00510BE8" w:rsidP="00510BE8">
      <w:pPr>
        <w:spacing w:line="240" w:lineRule="auto"/>
      </w:pPr>
    </w:p>
    <w:p w14:paraId="73F2DFCD" w14:textId="77777777" w:rsidR="00510BE8" w:rsidRDefault="00510BE8" w:rsidP="00510BE8">
      <w:pPr>
        <w:spacing w:line="240" w:lineRule="auto"/>
      </w:pPr>
      <w:r>
        <w:t xml:space="preserve">   */</w:t>
      </w:r>
    </w:p>
    <w:p w14:paraId="4780AD4A" w14:textId="77777777" w:rsidR="00510BE8" w:rsidRDefault="00510BE8" w:rsidP="00510BE8">
      <w:pPr>
        <w:spacing w:line="240" w:lineRule="auto"/>
      </w:pPr>
      <w:r>
        <w:t>package ch3.pkg1;</w:t>
      </w:r>
    </w:p>
    <w:p w14:paraId="2E84C66D" w14:textId="77777777" w:rsidR="00510BE8" w:rsidRDefault="00510BE8" w:rsidP="00510BE8">
      <w:pPr>
        <w:spacing w:line="240" w:lineRule="auto"/>
      </w:pPr>
    </w:p>
    <w:p w14:paraId="36BD1592" w14:textId="77777777" w:rsidR="00510BE8" w:rsidRDefault="00510BE8" w:rsidP="00510BE8">
      <w:pPr>
        <w:spacing w:line="240" w:lineRule="auto"/>
      </w:pPr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0EF150F1" w14:textId="77777777" w:rsidR="00510BE8" w:rsidRDefault="00510BE8" w:rsidP="00510BE8">
      <w:pPr>
        <w:spacing w:line="240" w:lineRule="auto"/>
      </w:pPr>
    </w:p>
    <w:p w14:paraId="3BE317F7" w14:textId="77777777" w:rsidR="00510BE8" w:rsidRDefault="00510BE8" w:rsidP="00510BE8">
      <w:pPr>
        <w:spacing w:line="240" w:lineRule="auto"/>
      </w:pPr>
      <w:r>
        <w:t xml:space="preserve">public class Ch31 </w:t>
      </w:r>
    </w:p>
    <w:p w14:paraId="121B3AAC" w14:textId="77777777" w:rsidR="00510BE8" w:rsidRDefault="00510BE8" w:rsidP="00510BE8">
      <w:pPr>
        <w:spacing w:line="240" w:lineRule="auto"/>
      </w:pPr>
      <w:r>
        <w:t>{</w:t>
      </w:r>
    </w:p>
    <w:p w14:paraId="0E85DD8D" w14:textId="77777777" w:rsidR="00510BE8" w:rsidRDefault="00510BE8" w:rsidP="00510BE8">
      <w:pPr>
        <w:spacing w:line="24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409132D4" w14:textId="77777777" w:rsidR="00510BE8" w:rsidRDefault="00510BE8" w:rsidP="00510BE8">
      <w:pPr>
        <w:spacing w:line="240" w:lineRule="auto"/>
      </w:pPr>
      <w:r>
        <w:t xml:space="preserve">    {</w:t>
      </w:r>
    </w:p>
    <w:p w14:paraId="1D57C93B" w14:textId="77777777" w:rsidR="00510BE8" w:rsidRDefault="00510BE8" w:rsidP="00510BE8">
      <w:pPr>
        <w:spacing w:line="240" w:lineRule="auto"/>
      </w:pPr>
      <w:r>
        <w:t xml:space="preserve">        Car </w:t>
      </w:r>
      <w:proofErr w:type="spellStart"/>
      <w:r>
        <w:t>myCar</w:t>
      </w:r>
      <w:proofErr w:type="spellEnd"/>
      <w:r>
        <w:t xml:space="preserve"> = new Car(2020, "Test");</w:t>
      </w:r>
    </w:p>
    <w:p w14:paraId="4BCFAA95" w14:textId="77777777" w:rsidR="00510BE8" w:rsidRDefault="00510BE8" w:rsidP="00510BE8">
      <w:pPr>
        <w:spacing w:line="240" w:lineRule="auto"/>
      </w:pPr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8D00146" w14:textId="77777777" w:rsidR="00510BE8" w:rsidRDefault="00510BE8" w:rsidP="00510BE8">
      <w:pPr>
        <w:spacing w:line="240" w:lineRule="auto"/>
      </w:pPr>
      <w:r>
        <w:t xml:space="preserve">        {</w:t>
      </w:r>
    </w:p>
    <w:p w14:paraId="5ECDD0E4" w14:textId="77777777" w:rsidR="00510BE8" w:rsidRDefault="00510BE8" w:rsidP="00510BE8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 xml:space="preserve">("Current Speed is: " + </w:t>
      </w:r>
      <w:proofErr w:type="spellStart"/>
      <w:r>
        <w:t>myCar.getSpeed</w:t>
      </w:r>
      <w:proofErr w:type="spellEnd"/>
      <w:r>
        <w:t>());</w:t>
      </w:r>
    </w:p>
    <w:p w14:paraId="18D39B6A" w14:textId="77777777" w:rsidR="00510BE8" w:rsidRDefault="00510BE8" w:rsidP="00510BE8">
      <w:pPr>
        <w:spacing w:line="240" w:lineRule="auto"/>
      </w:pPr>
      <w:r>
        <w:t xml:space="preserve">        </w:t>
      </w:r>
      <w:proofErr w:type="spellStart"/>
      <w:r>
        <w:t>myCar.accelerate</w:t>
      </w:r>
      <w:proofErr w:type="spellEnd"/>
      <w:r>
        <w:t>();</w:t>
      </w:r>
    </w:p>
    <w:p w14:paraId="08FDEA28" w14:textId="77777777" w:rsidR="00510BE8" w:rsidRDefault="00510BE8" w:rsidP="00510BE8">
      <w:pPr>
        <w:spacing w:line="240" w:lineRule="auto"/>
      </w:pPr>
      <w:r>
        <w:lastRenderedPageBreak/>
        <w:t xml:space="preserve">        }</w:t>
      </w:r>
    </w:p>
    <w:p w14:paraId="100CC04C" w14:textId="77777777" w:rsidR="00510BE8" w:rsidRDefault="00510BE8" w:rsidP="00510BE8">
      <w:pPr>
        <w:spacing w:line="240" w:lineRule="auto"/>
      </w:pPr>
      <w:r>
        <w:t xml:space="preserve">        for(int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439ED30" w14:textId="77777777" w:rsidR="00510BE8" w:rsidRDefault="00510BE8" w:rsidP="00510BE8">
      <w:pPr>
        <w:spacing w:line="240" w:lineRule="auto"/>
      </w:pPr>
      <w:r>
        <w:t xml:space="preserve">        {</w:t>
      </w:r>
    </w:p>
    <w:p w14:paraId="4D4D3283" w14:textId="77777777" w:rsidR="00510BE8" w:rsidRDefault="00510BE8" w:rsidP="00510BE8">
      <w:pPr>
        <w:spacing w:line="240" w:lineRule="auto"/>
      </w:pPr>
      <w:r>
        <w:t xml:space="preserve">        </w:t>
      </w:r>
      <w:proofErr w:type="spellStart"/>
      <w:r>
        <w:t>out.println</w:t>
      </w:r>
      <w:proofErr w:type="spellEnd"/>
      <w:r>
        <w:t xml:space="preserve">("Current Speed is: " + </w:t>
      </w:r>
      <w:proofErr w:type="spellStart"/>
      <w:r>
        <w:t>myCar.getSpeed</w:t>
      </w:r>
      <w:proofErr w:type="spellEnd"/>
      <w:r>
        <w:t>());</w:t>
      </w:r>
    </w:p>
    <w:p w14:paraId="2597B0E5" w14:textId="77777777" w:rsidR="00510BE8" w:rsidRDefault="00510BE8" w:rsidP="00510BE8">
      <w:pPr>
        <w:spacing w:line="240" w:lineRule="auto"/>
      </w:pPr>
      <w:r>
        <w:t xml:space="preserve">        </w:t>
      </w:r>
      <w:proofErr w:type="spellStart"/>
      <w:r>
        <w:t>myCar.brake</w:t>
      </w:r>
      <w:proofErr w:type="spellEnd"/>
      <w:r>
        <w:t>();</w:t>
      </w:r>
    </w:p>
    <w:p w14:paraId="476A0AD9" w14:textId="77777777" w:rsidR="00510BE8" w:rsidRDefault="00510BE8" w:rsidP="00510BE8">
      <w:pPr>
        <w:spacing w:line="240" w:lineRule="auto"/>
      </w:pPr>
      <w:r>
        <w:t xml:space="preserve">        }</w:t>
      </w:r>
    </w:p>
    <w:p w14:paraId="4A2EEF83" w14:textId="77777777" w:rsidR="00510BE8" w:rsidRDefault="00510BE8" w:rsidP="00510BE8">
      <w:pPr>
        <w:spacing w:line="240" w:lineRule="auto"/>
      </w:pPr>
      <w:r>
        <w:t xml:space="preserve">    }</w:t>
      </w:r>
    </w:p>
    <w:p w14:paraId="05A755C7" w14:textId="77777777" w:rsidR="00510BE8" w:rsidRDefault="00510BE8" w:rsidP="00510BE8">
      <w:pPr>
        <w:spacing w:line="240" w:lineRule="auto"/>
      </w:pPr>
      <w:r>
        <w:t xml:space="preserve">    </w:t>
      </w:r>
    </w:p>
    <w:p w14:paraId="49BFF5F7" w14:textId="7F9256F5" w:rsidR="00C84BC8" w:rsidRDefault="00510BE8" w:rsidP="00510BE8">
      <w:pPr>
        <w:spacing w:line="240" w:lineRule="auto"/>
      </w:pPr>
      <w:r>
        <w:t>}</w:t>
      </w:r>
    </w:p>
    <w:p w14:paraId="211579F5" w14:textId="0E859C49" w:rsidR="00C84BC8" w:rsidRDefault="00C84BC8" w:rsidP="00447745">
      <w:pPr>
        <w:spacing w:line="240" w:lineRule="auto"/>
      </w:pPr>
      <w:r>
        <w:tab/>
        <w:t>//////////////////////////////////////////////////////////////////////////////////////////////////</w:t>
      </w:r>
    </w:p>
    <w:p w14:paraId="2E445A73" w14:textId="77777777" w:rsidR="00832F0C" w:rsidRDefault="00832F0C" w:rsidP="00832F0C">
      <w:pPr>
        <w:spacing w:line="240" w:lineRule="auto"/>
      </w:pPr>
      <w:r>
        <w:t>package ch3.pkg1;</w:t>
      </w:r>
    </w:p>
    <w:p w14:paraId="0F4EAA53" w14:textId="77777777" w:rsidR="00832F0C" w:rsidRDefault="00832F0C" w:rsidP="00832F0C">
      <w:pPr>
        <w:spacing w:line="240" w:lineRule="auto"/>
      </w:pPr>
    </w:p>
    <w:p w14:paraId="57E8DCA3" w14:textId="77777777" w:rsidR="00832F0C" w:rsidRDefault="00832F0C" w:rsidP="00832F0C">
      <w:pPr>
        <w:spacing w:line="240" w:lineRule="auto"/>
      </w:pPr>
    </w:p>
    <w:p w14:paraId="1B6532AF" w14:textId="77777777" w:rsidR="00832F0C" w:rsidRDefault="00832F0C" w:rsidP="00832F0C">
      <w:pPr>
        <w:spacing w:line="240" w:lineRule="auto"/>
      </w:pPr>
      <w:r>
        <w:t xml:space="preserve">public class Car </w:t>
      </w:r>
    </w:p>
    <w:p w14:paraId="14561268" w14:textId="77777777" w:rsidR="00832F0C" w:rsidRDefault="00832F0C" w:rsidP="00832F0C">
      <w:pPr>
        <w:spacing w:line="240" w:lineRule="auto"/>
      </w:pPr>
      <w:r>
        <w:t>{</w:t>
      </w:r>
    </w:p>
    <w:p w14:paraId="450CE76A" w14:textId="77777777" w:rsidR="00832F0C" w:rsidRDefault="00832F0C" w:rsidP="00832F0C">
      <w:pPr>
        <w:spacing w:line="240" w:lineRule="auto"/>
      </w:pPr>
      <w:r>
        <w:t xml:space="preserve">    private int </w:t>
      </w:r>
      <w:proofErr w:type="spellStart"/>
      <w:r>
        <w:t>yearModel</w:t>
      </w:r>
      <w:proofErr w:type="spellEnd"/>
      <w:r>
        <w:t>; //year of car</w:t>
      </w:r>
    </w:p>
    <w:p w14:paraId="1B1699DD" w14:textId="77777777" w:rsidR="00832F0C" w:rsidRDefault="00832F0C" w:rsidP="00832F0C">
      <w:pPr>
        <w:spacing w:line="240" w:lineRule="auto"/>
      </w:pPr>
      <w:r>
        <w:t xml:space="preserve">    private String make; // model type</w:t>
      </w:r>
    </w:p>
    <w:p w14:paraId="4D196A48" w14:textId="77777777" w:rsidR="00832F0C" w:rsidRDefault="00832F0C" w:rsidP="00832F0C">
      <w:pPr>
        <w:spacing w:line="240" w:lineRule="auto"/>
      </w:pPr>
      <w:r>
        <w:t xml:space="preserve">    private int speed; // speed of the variable</w:t>
      </w:r>
    </w:p>
    <w:p w14:paraId="630F326E" w14:textId="77777777" w:rsidR="00832F0C" w:rsidRDefault="00832F0C" w:rsidP="00832F0C">
      <w:pPr>
        <w:spacing w:line="240" w:lineRule="auto"/>
      </w:pPr>
      <w:r>
        <w:t xml:space="preserve">    </w:t>
      </w:r>
    </w:p>
    <w:p w14:paraId="590EA3D7" w14:textId="77777777" w:rsidR="00832F0C" w:rsidRDefault="00832F0C" w:rsidP="00832F0C">
      <w:pPr>
        <w:spacing w:line="240" w:lineRule="auto"/>
      </w:pPr>
      <w:r>
        <w:t xml:space="preserve">    public Car() //default constructor gives default value to variables</w:t>
      </w:r>
    </w:p>
    <w:p w14:paraId="21B04EF1" w14:textId="77777777" w:rsidR="00832F0C" w:rsidRDefault="00832F0C" w:rsidP="00832F0C">
      <w:pPr>
        <w:spacing w:line="240" w:lineRule="auto"/>
      </w:pPr>
      <w:r>
        <w:t xml:space="preserve">    {</w:t>
      </w:r>
    </w:p>
    <w:p w14:paraId="03D1333E" w14:textId="77777777" w:rsidR="00832F0C" w:rsidRDefault="00832F0C" w:rsidP="00832F0C">
      <w:pPr>
        <w:spacing w:line="240" w:lineRule="auto"/>
      </w:pPr>
      <w:r>
        <w:t xml:space="preserve">        </w:t>
      </w:r>
      <w:proofErr w:type="spellStart"/>
      <w:r>
        <w:t>yearModel</w:t>
      </w:r>
      <w:proofErr w:type="spellEnd"/>
      <w:r>
        <w:t xml:space="preserve"> =0;</w:t>
      </w:r>
    </w:p>
    <w:p w14:paraId="0BA79423" w14:textId="77777777" w:rsidR="00832F0C" w:rsidRDefault="00832F0C" w:rsidP="00832F0C">
      <w:pPr>
        <w:spacing w:line="240" w:lineRule="auto"/>
      </w:pPr>
      <w:r>
        <w:t xml:space="preserve">        make ="";</w:t>
      </w:r>
    </w:p>
    <w:p w14:paraId="36EAC88D" w14:textId="77777777" w:rsidR="00832F0C" w:rsidRDefault="00832F0C" w:rsidP="00832F0C">
      <w:pPr>
        <w:spacing w:line="240" w:lineRule="auto"/>
      </w:pPr>
      <w:r>
        <w:t xml:space="preserve">        speed =0;</w:t>
      </w:r>
    </w:p>
    <w:p w14:paraId="681C87C9" w14:textId="77777777" w:rsidR="00832F0C" w:rsidRDefault="00832F0C" w:rsidP="00832F0C">
      <w:pPr>
        <w:spacing w:line="240" w:lineRule="auto"/>
      </w:pPr>
      <w:r>
        <w:t xml:space="preserve">    }</w:t>
      </w:r>
    </w:p>
    <w:p w14:paraId="29921D90" w14:textId="77777777" w:rsidR="00832F0C" w:rsidRDefault="00832F0C" w:rsidP="00832F0C">
      <w:pPr>
        <w:spacing w:line="240" w:lineRule="auto"/>
      </w:pPr>
      <w:r>
        <w:t xml:space="preserve">    public Car(int year, String m)//overloaded constructor assigns the users value</w:t>
      </w:r>
    </w:p>
    <w:p w14:paraId="6584D43C" w14:textId="77777777" w:rsidR="00832F0C" w:rsidRDefault="00832F0C" w:rsidP="00832F0C">
      <w:pPr>
        <w:spacing w:line="240" w:lineRule="auto"/>
      </w:pPr>
      <w:r>
        <w:t xml:space="preserve">    {</w:t>
      </w:r>
    </w:p>
    <w:p w14:paraId="33CEE11B" w14:textId="77777777" w:rsidR="00832F0C" w:rsidRDefault="00832F0C" w:rsidP="00832F0C">
      <w:pPr>
        <w:spacing w:line="240" w:lineRule="auto"/>
      </w:pPr>
      <w:r>
        <w:t xml:space="preserve">        </w:t>
      </w:r>
      <w:proofErr w:type="spellStart"/>
      <w:r>
        <w:t>yearModel</w:t>
      </w:r>
      <w:proofErr w:type="spellEnd"/>
      <w:r>
        <w:t xml:space="preserve"> = year;</w:t>
      </w:r>
    </w:p>
    <w:p w14:paraId="229EA473" w14:textId="77777777" w:rsidR="00832F0C" w:rsidRDefault="00832F0C" w:rsidP="00832F0C">
      <w:pPr>
        <w:spacing w:line="240" w:lineRule="auto"/>
      </w:pPr>
      <w:r>
        <w:t xml:space="preserve">        make = m;</w:t>
      </w:r>
    </w:p>
    <w:p w14:paraId="3B1788E0" w14:textId="77777777" w:rsidR="00832F0C" w:rsidRDefault="00832F0C" w:rsidP="00832F0C">
      <w:pPr>
        <w:spacing w:line="240" w:lineRule="auto"/>
      </w:pPr>
      <w:r>
        <w:t xml:space="preserve">        speed = 0;</w:t>
      </w:r>
    </w:p>
    <w:p w14:paraId="10EABC97" w14:textId="77777777" w:rsidR="00832F0C" w:rsidRDefault="00832F0C" w:rsidP="00832F0C">
      <w:pPr>
        <w:spacing w:line="240" w:lineRule="auto"/>
      </w:pPr>
      <w:r>
        <w:lastRenderedPageBreak/>
        <w:t xml:space="preserve">    }</w:t>
      </w:r>
    </w:p>
    <w:p w14:paraId="18519DB6" w14:textId="77777777" w:rsidR="00832F0C" w:rsidRDefault="00832F0C" w:rsidP="00832F0C">
      <w:pPr>
        <w:spacing w:line="240" w:lineRule="auto"/>
      </w:pPr>
      <w:r>
        <w:t xml:space="preserve">    </w:t>
      </w:r>
    </w:p>
    <w:p w14:paraId="0E1C1315" w14:textId="77777777" w:rsidR="00832F0C" w:rsidRDefault="00832F0C" w:rsidP="00832F0C">
      <w:pPr>
        <w:spacing w:line="240" w:lineRule="auto"/>
      </w:pPr>
      <w:r>
        <w:t xml:space="preserve">    public int </w:t>
      </w:r>
      <w:proofErr w:type="spellStart"/>
      <w:r>
        <w:t>getYearModel</w:t>
      </w:r>
      <w:proofErr w:type="spellEnd"/>
      <w:r>
        <w:t>() // returns the model year</w:t>
      </w:r>
    </w:p>
    <w:p w14:paraId="6614B670" w14:textId="77777777" w:rsidR="00832F0C" w:rsidRDefault="00832F0C" w:rsidP="00832F0C">
      <w:pPr>
        <w:spacing w:line="240" w:lineRule="auto"/>
      </w:pPr>
      <w:r>
        <w:t xml:space="preserve">    {</w:t>
      </w:r>
    </w:p>
    <w:p w14:paraId="43A7CE2A" w14:textId="77777777" w:rsidR="00832F0C" w:rsidRDefault="00832F0C" w:rsidP="00832F0C">
      <w:pPr>
        <w:spacing w:line="240" w:lineRule="auto"/>
      </w:pPr>
      <w:r>
        <w:t xml:space="preserve">        return </w:t>
      </w:r>
      <w:proofErr w:type="spellStart"/>
      <w:r>
        <w:t>yearModel</w:t>
      </w:r>
      <w:proofErr w:type="spellEnd"/>
      <w:r>
        <w:t>;</w:t>
      </w:r>
    </w:p>
    <w:p w14:paraId="179CF52E" w14:textId="77777777" w:rsidR="00832F0C" w:rsidRDefault="00832F0C" w:rsidP="00832F0C">
      <w:pPr>
        <w:spacing w:line="240" w:lineRule="auto"/>
      </w:pPr>
      <w:r>
        <w:t xml:space="preserve">    }</w:t>
      </w:r>
    </w:p>
    <w:p w14:paraId="7B76A9F8" w14:textId="77777777" w:rsidR="00832F0C" w:rsidRDefault="00832F0C" w:rsidP="00832F0C">
      <w:pPr>
        <w:spacing w:line="240" w:lineRule="auto"/>
      </w:pPr>
      <w:r>
        <w:t xml:space="preserve">    public void </w:t>
      </w:r>
      <w:proofErr w:type="spellStart"/>
      <w:r>
        <w:t>setYearModel</w:t>
      </w:r>
      <w:proofErr w:type="spellEnd"/>
      <w:r>
        <w:t>(int year) //assigns the model year</w:t>
      </w:r>
    </w:p>
    <w:p w14:paraId="12637B25" w14:textId="77777777" w:rsidR="00832F0C" w:rsidRDefault="00832F0C" w:rsidP="00832F0C">
      <w:pPr>
        <w:spacing w:line="240" w:lineRule="auto"/>
      </w:pPr>
      <w:r>
        <w:t xml:space="preserve">    {</w:t>
      </w:r>
    </w:p>
    <w:p w14:paraId="0D77EB39" w14:textId="77777777" w:rsidR="00832F0C" w:rsidRDefault="00832F0C" w:rsidP="00832F0C">
      <w:pPr>
        <w:spacing w:line="240" w:lineRule="auto"/>
      </w:pPr>
      <w:r>
        <w:t xml:space="preserve">        </w:t>
      </w:r>
      <w:proofErr w:type="spellStart"/>
      <w:r>
        <w:t>yearModel</w:t>
      </w:r>
      <w:proofErr w:type="spellEnd"/>
      <w:r>
        <w:t xml:space="preserve"> = year;</w:t>
      </w:r>
    </w:p>
    <w:p w14:paraId="4C87A6B3" w14:textId="77777777" w:rsidR="00832F0C" w:rsidRDefault="00832F0C" w:rsidP="00832F0C">
      <w:pPr>
        <w:spacing w:line="240" w:lineRule="auto"/>
      </w:pPr>
      <w:r>
        <w:t xml:space="preserve">    }</w:t>
      </w:r>
    </w:p>
    <w:p w14:paraId="0B12F553" w14:textId="77777777" w:rsidR="00832F0C" w:rsidRDefault="00832F0C" w:rsidP="00832F0C">
      <w:pPr>
        <w:spacing w:line="240" w:lineRule="auto"/>
      </w:pPr>
      <w:r>
        <w:t xml:space="preserve">    public String </w:t>
      </w:r>
      <w:proofErr w:type="spellStart"/>
      <w:r>
        <w:t>getMake</w:t>
      </w:r>
      <w:proofErr w:type="spellEnd"/>
      <w:r>
        <w:t>() // returns the make/model</w:t>
      </w:r>
    </w:p>
    <w:p w14:paraId="715A31E3" w14:textId="77777777" w:rsidR="00832F0C" w:rsidRDefault="00832F0C" w:rsidP="00832F0C">
      <w:pPr>
        <w:spacing w:line="240" w:lineRule="auto"/>
      </w:pPr>
      <w:r>
        <w:t xml:space="preserve">    {</w:t>
      </w:r>
    </w:p>
    <w:p w14:paraId="2C38CF45" w14:textId="77777777" w:rsidR="00832F0C" w:rsidRDefault="00832F0C" w:rsidP="00832F0C">
      <w:pPr>
        <w:spacing w:line="240" w:lineRule="auto"/>
      </w:pPr>
      <w:r>
        <w:t xml:space="preserve">        return make;</w:t>
      </w:r>
    </w:p>
    <w:p w14:paraId="1A746302" w14:textId="77777777" w:rsidR="00832F0C" w:rsidRDefault="00832F0C" w:rsidP="00832F0C">
      <w:pPr>
        <w:spacing w:line="240" w:lineRule="auto"/>
      </w:pPr>
      <w:r>
        <w:t xml:space="preserve">    }</w:t>
      </w:r>
    </w:p>
    <w:p w14:paraId="7E070E80" w14:textId="77777777" w:rsidR="00832F0C" w:rsidRDefault="00832F0C" w:rsidP="00832F0C">
      <w:pPr>
        <w:spacing w:line="240" w:lineRule="auto"/>
      </w:pPr>
      <w:r>
        <w:t xml:space="preserve">    public void </w:t>
      </w:r>
      <w:proofErr w:type="spellStart"/>
      <w:r>
        <w:t>setMake</w:t>
      </w:r>
      <w:proofErr w:type="spellEnd"/>
      <w:r>
        <w:t>(String make) // sets the make/model</w:t>
      </w:r>
    </w:p>
    <w:p w14:paraId="6FC44F57" w14:textId="77777777" w:rsidR="00832F0C" w:rsidRDefault="00832F0C" w:rsidP="00832F0C">
      <w:pPr>
        <w:spacing w:line="240" w:lineRule="auto"/>
      </w:pPr>
      <w:r>
        <w:t xml:space="preserve">    {</w:t>
      </w:r>
    </w:p>
    <w:p w14:paraId="5924ACC6" w14:textId="77777777" w:rsidR="00832F0C" w:rsidRDefault="00832F0C" w:rsidP="00832F0C">
      <w:pPr>
        <w:spacing w:line="240" w:lineRule="auto"/>
      </w:pPr>
      <w:r>
        <w:t xml:space="preserve">        </w:t>
      </w:r>
      <w:proofErr w:type="spellStart"/>
      <w:r>
        <w:t>this.make</w:t>
      </w:r>
      <w:proofErr w:type="spellEnd"/>
      <w:r>
        <w:t xml:space="preserve"> = make;</w:t>
      </w:r>
    </w:p>
    <w:p w14:paraId="6F04FE9F" w14:textId="77777777" w:rsidR="00832F0C" w:rsidRDefault="00832F0C" w:rsidP="00832F0C">
      <w:pPr>
        <w:spacing w:line="240" w:lineRule="auto"/>
      </w:pPr>
      <w:r>
        <w:t xml:space="preserve">    }</w:t>
      </w:r>
    </w:p>
    <w:p w14:paraId="2DA8F9AC" w14:textId="77777777" w:rsidR="00832F0C" w:rsidRDefault="00832F0C" w:rsidP="00832F0C">
      <w:pPr>
        <w:spacing w:line="240" w:lineRule="auto"/>
      </w:pPr>
      <w:r>
        <w:t xml:space="preserve">    public int </w:t>
      </w:r>
      <w:proofErr w:type="spellStart"/>
      <w:r>
        <w:t>getSpeed</w:t>
      </w:r>
      <w:proofErr w:type="spellEnd"/>
      <w:r>
        <w:t>() //returns the cars speed</w:t>
      </w:r>
    </w:p>
    <w:p w14:paraId="467F0224" w14:textId="77777777" w:rsidR="00832F0C" w:rsidRDefault="00832F0C" w:rsidP="00832F0C">
      <w:pPr>
        <w:spacing w:line="240" w:lineRule="auto"/>
      </w:pPr>
      <w:r>
        <w:t xml:space="preserve">    {</w:t>
      </w:r>
    </w:p>
    <w:p w14:paraId="118203EF" w14:textId="77777777" w:rsidR="00832F0C" w:rsidRDefault="00832F0C" w:rsidP="00832F0C">
      <w:pPr>
        <w:spacing w:line="240" w:lineRule="auto"/>
      </w:pPr>
      <w:r>
        <w:t xml:space="preserve">        return speed;</w:t>
      </w:r>
    </w:p>
    <w:p w14:paraId="43DDAE08" w14:textId="77777777" w:rsidR="00832F0C" w:rsidRDefault="00832F0C" w:rsidP="00832F0C">
      <w:pPr>
        <w:spacing w:line="240" w:lineRule="auto"/>
      </w:pPr>
      <w:r>
        <w:t xml:space="preserve">    }</w:t>
      </w:r>
    </w:p>
    <w:p w14:paraId="2A6A4A51" w14:textId="77777777" w:rsidR="00832F0C" w:rsidRDefault="00832F0C" w:rsidP="00832F0C">
      <w:pPr>
        <w:spacing w:line="240" w:lineRule="auto"/>
      </w:pPr>
      <w:r>
        <w:t xml:space="preserve">   </w:t>
      </w:r>
    </w:p>
    <w:p w14:paraId="4AB1BDFF" w14:textId="77777777" w:rsidR="00832F0C" w:rsidRDefault="00832F0C" w:rsidP="00832F0C">
      <w:pPr>
        <w:spacing w:line="240" w:lineRule="auto"/>
      </w:pPr>
      <w:r>
        <w:t xml:space="preserve">    public void accelerate() //increases speed by 5</w:t>
      </w:r>
    </w:p>
    <w:p w14:paraId="1FD2BECC" w14:textId="77777777" w:rsidR="00832F0C" w:rsidRDefault="00832F0C" w:rsidP="00832F0C">
      <w:pPr>
        <w:spacing w:line="240" w:lineRule="auto"/>
      </w:pPr>
      <w:r>
        <w:t xml:space="preserve">    {</w:t>
      </w:r>
    </w:p>
    <w:p w14:paraId="72EE65CF" w14:textId="77777777" w:rsidR="00832F0C" w:rsidRDefault="00832F0C" w:rsidP="00832F0C">
      <w:pPr>
        <w:spacing w:line="240" w:lineRule="auto"/>
      </w:pPr>
      <w:r>
        <w:t xml:space="preserve">        speed +=5;</w:t>
      </w:r>
    </w:p>
    <w:p w14:paraId="3EC49DE6" w14:textId="77777777" w:rsidR="00832F0C" w:rsidRDefault="00832F0C" w:rsidP="00832F0C">
      <w:pPr>
        <w:spacing w:line="240" w:lineRule="auto"/>
      </w:pPr>
      <w:r>
        <w:t xml:space="preserve">    }</w:t>
      </w:r>
    </w:p>
    <w:p w14:paraId="17EA6962" w14:textId="77777777" w:rsidR="00832F0C" w:rsidRDefault="00832F0C" w:rsidP="00832F0C">
      <w:pPr>
        <w:spacing w:line="240" w:lineRule="auto"/>
      </w:pPr>
      <w:r>
        <w:t xml:space="preserve">    public void brake() //decreases speed by 5</w:t>
      </w:r>
    </w:p>
    <w:p w14:paraId="16D98C80" w14:textId="77777777" w:rsidR="00832F0C" w:rsidRDefault="00832F0C" w:rsidP="00832F0C">
      <w:pPr>
        <w:spacing w:line="240" w:lineRule="auto"/>
      </w:pPr>
      <w:r>
        <w:t xml:space="preserve">    {</w:t>
      </w:r>
    </w:p>
    <w:p w14:paraId="32EFD14F" w14:textId="77777777" w:rsidR="00832F0C" w:rsidRDefault="00832F0C" w:rsidP="00832F0C">
      <w:pPr>
        <w:spacing w:line="240" w:lineRule="auto"/>
      </w:pPr>
      <w:r>
        <w:t xml:space="preserve">        speed -=5;</w:t>
      </w:r>
    </w:p>
    <w:p w14:paraId="353D9021" w14:textId="77777777" w:rsidR="00832F0C" w:rsidRDefault="00832F0C" w:rsidP="00832F0C">
      <w:pPr>
        <w:spacing w:line="240" w:lineRule="auto"/>
      </w:pPr>
      <w:r>
        <w:lastRenderedPageBreak/>
        <w:t xml:space="preserve">    }</w:t>
      </w:r>
    </w:p>
    <w:p w14:paraId="36C94954" w14:textId="15CEFFF5" w:rsidR="00510BE8" w:rsidRDefault="00832F0C" w:rsidP="00832F0C">
      <w:pPr>
        <w:spacing w:line="240" w:lineRule="auto"/>
      </w:pPr>
      <w:r>
        <w:t>}</w:t>
      </w:r>
    </w:p>
    <w:p w14:paraId="0A4041CC" w14:textId="7C6B2571" w:rsidR="002163A0" w:rsidRDefault="002163A0">
      <w:r>
        <w:tab/>
        <w:t>Snip:</w:t>
      </w:r>
    </w:p>
    <w:p w14:paraId="0956E7CD" w14:textId="3AB93DF1" w:rsidR="002163A0" w:rsidRDefault="002163A0">
      <w:r>
        <w:tab/>
      </w:r>
      <w:r w:rsidR="00C84BC8" w:rsidRPr="00C84BC8">
        <w:rPr>
          <w:noProof/>
        </w:rPr>
        <w:drawing>
          <wp:inline distT="0" distB="0" distL="0" distR="0" wp14:anchorId="6F8A1406" wp14:editId="1F564129">
            <wp:extent cx="2446867" cy="16372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7744" cy="16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880A" w14:textId="40A8B077" w:rsidR="00FE7BD3" w:rsidRDefault="00FE7BD3"/>
    <w:p w14:paraId="22868DFD" w14:textId="25CDDB50" w:rsidR="00FE7BD3" w:rsidRDefault="00FE7BD3">
      <w:r>
        <w:t>Program #</w:t>
      </w:r>
      <w:r w:rsidR="00832F0C">
        <w:t xml:space="preserve"> 4</w:t>
      </w:r>
    </w:p>
    <w:p w14:paraId="357E0F0B" w14:textId="2D032466" w:rsidR="00FE7BD3" w:rsidRDefault="00FE7BD3">
      <w:r>
        <w:tab/>
        <w:t>Code:</w:t>
      </w:r>
    </w:p>
    <w:p w14:paraId="6C981A58" w14:textId="2AE90B7E" w:rsidR="00FE7BD3" w:rsidRDefault="0088340E" w:rsidP="00447745">
      <w:r>
        <w:tab/>
      </w:r>
      <w:r w:rsidR="00833838">
        <w:t>//////////////////////////////////////////////////////</w:t>
      </w:r>
    </w:p>
    <w:p w14:paraId="3E63C1A6" w14:textId="77777777" w:rsidR="00344E74" w:rsidRDefault="00344E74" w:rsidP="00344E74">
      <w:r>
        <w:tab/>
      </w:r>
      <w:r>
        <w:t xml:space="preserve">  /*</w:t>
      </w:r>
    </w:p>
    <w:p w14:paraId="1408E010" w14:textId="77777777" w:rsidR="00344E74" w:rsidRDefault="00344E74" w:rsidP="00344E74"/>
    <w:p w14:paraId="338888B9" w14:textId="77777777" w:rsidR="00344E74" w:rsidRDefault="00344E74" w:rsidP="00344E74">
      <w:r>
        <w:t xml:space="preserve">   Programmer: Trent Giever</w:t>
      </w:r>
    </w:p>
    <w:p w14:paraId="17F202EB" w14:textId="77777777" w:rsidR="00344E74" w:rsidRDefault="00344E74" w:rsidP="00344E74">
      <w:r>
        <w:t xml:space="preserve">   Assignment Chapter: 3</w:t>
      </w:r>
    </w:p>
    <w:p w14:paraId="3A669F74" w14:textId="77777777" w:rsidR="00344E74" w:rsidRDefault="00344E74" w:rsidP="00344E74">
      <w:r>
        <w:t xml:space="preserve">   Purpose: Temperature</w:t>
      </w:r>
    </w:p>
    <w:p w14:paraId="0DFFF3D2" w14:textId="77777777" w:rsidR="00344E74" w:rsidRDefault="00344E74" w:rsidP="00344E74">
      <w:r>
        <w:t xml:space="preserve">   Date modified: 4/12/2020</w:t>
      </w:r>
    </w:p>
    <w:p w14:paraId="2F396820" w14:textId="77777777" w:rsidR="00344E74" w:rsidRDefault="00344E74" w:rsidP="00344E74">
      <w:r>
        <w:t xml:space="preserve">   IDE/Tool used: NetBeans 8.2</w:t>
      </w:r>
    </w:p>
    <w:p w14:paraId="485C6D3D" w14:textId="77777777" w:rsidR="00344E74" w:rsidRDefault="00344E74" w:rsidP="00344E74"/>
    <w:p w14:paraId="1CD7A04B" w14:textId="77777777" w:rsidR="00344E74" w:rsidRDefault="00344E74" w:rsidP="00344E74">
      <w:r>
        <w:t xml:space="preserve">   */</w:t>
      </w:r>
    </w:p>
    <w:p w14:paraId="172D1CA3" w14:textId="77777777" w:rsidR="00344E74" w:rsidRDefault="00344E74" w:rsidP="00344E74">
      <w:r>
        <w:t>package ch3.pkg2;</w:t>
      </w:r>
    </w:p>
    <w:p w14:paraId="38B06651" w14:textId="77777777" w:rsidR="00344E74" w:rsidRDefault="00344E74" w:rsidP="00344E74"/>
    <w:p w14:paraId="625207BE" w14:textId="77777777" w:rsidR="00344E74" w:rsidRDefault="00344E74" w:rsidP="00344E74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7FFFE773" w14:textId="77777777" w:rsidR="00344E74" w:rsidRDefault="00344E74" w:rsidP="00344E7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75F2868" w14:textId="77777777" w:rsidR="00344E74" w:rsidRDefault="00344E74" w:rsidP="00344E74"/>
    <w:p w14:paraId="389DDA8D" w14:textId="77777777" w:rsidR="00344E74" w:rsidRDefault="00344E74" w:rsidP="00344E74"/>
    <w:p w14:paraId="1AD6129D" w14:textId="77777777" w:rsidR="00344E74" w:rsidRDefault="00344E74" w:rsidP="00344E74">
      <w:r>
        <w:t xml:space="preserve">public class Ch32 </w:t>
      </w:r>
    </w:p>
    <w:p w14:paraId="2194DE23" w14:textId="77777777" w:rsidR="00344E74" w:rsidRDefault="00344E74" w:rsidP="00344E74">
      <w:r>
        <w:lastRenderedPageBreak/>
        <w:t>{</w:t>
      </w:r>
    </w:p>
    <w:p w14:paraId="671ABB08" w14:textId="77777777" w:rsidR="00344E74" w:rsidRDefault="00344E74" w:rsidP="00344E74"/>
    <w:p w14:paraId="07860557" w14:textId="77777777" w:rsidR="00344E74" w:rsidRDefault="00344E74" w:rsidP="00344E74">
      <w:r>
        <w:t xml:space="preserve">   </w:t>
      </w:r>
    </w:p>
    <w:p w14:paraId="3B878F81" w14:textId="77777777" w:rsidR="00344E74" w:rsidRDefault="00344E74" w:rsidP="00344E7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A992AD8" w14:textId="77777777" w:rsidR="00344E74" w:rsidRDefault="00344E74" w:rsidP="00344E74">
      <w:r>
        <w:t xml:space="preserve">    {</w:t>
      </w:r>
    </w:p>
    <w:p w14:paraId="410D7849" w14:textId="77777777" w:rsidR="00344E74" w:rsidRDefault="00344E74" w:rsidP="00344E74">
      <w:r>
        <w:t xml:space="preserve">        Scanner in = new Scanner(System.in);</w:t>
      </w:r>
    </w:p>
    <w:p w14:paraId="3CCC5DDD" w14:textId="77777777" w:rsidR="00344E74" w:rsidRDefault="00344E74" w:rsidP="00344E74">
      <w:r>
        <w:t xml:space="preserve">        </w:t>
      </w:r>
      <w:proofErr w:type="spellStart"/>
      <w:r>
        <w:t>out.print</w:t>
      </w:r>
      <w:proofErr w:type="spellEnd"/>
      <w:r>
        <w:t>("Enter a F temp: ");</w:t>
      </w:r>
    </w:p>
    <w:p w14:paraId="0739BCDB" w14:textId="77777777" w:rsidR="00344E74" w:rsidRDefault="00344E74" w:rsidP="00344E74">
      <w:r>
        <w:t xml:space="preserve">        Double t = </w:t>
      </w:r>
      <w:proofErr w:type="spellStart"/>
      <w:r>
        <w:t>in.nextDouble</w:t>
      </w:r>
      <w:proofErr w:type="spellEnd"/>
      <w:r>
        <w:t>();</w:t>
      </w:r>
    </w:p>
    <w:p w14:paraId="4D0EE1AB" w14:textId="77777777" w:rsidR="00344E74" w:rsidRDefault="00344E74" w:rsidP="00344E74">
      <w:r>
        <w:t xml:space="preserve">        Temperature </w:t>
      </w:r>
      <w:proofErr w:type="spellStart"/>
      <w:r>
        <w:t>myTemp</w:t>
      </w:r>
      <w:proofErr w:type="spellEnd"/>
      <w:r>
        <w:t xml:space="preserve"> = new Temperature(t);</w:t>
      </w:r>
    </w:p>
    <w:p w14:paraId="4EF43B3B" w14:textId="77777777" w:rsidR="00344E74" w:rsidRDefault="00344E74" w:rsidP="00344E74">
      <w:r>
        <w:t xml:space="preserve">        </w:t>
      </w:r>
      <w:proofErr w:type="spellStart"/>
      <w:r>
        <w:t>out.println</w:t>
      </w:r>
      <w:proofErr w:type="spellEnd"/>
      <w:r>
        <w:t xml:space="preserve">("F: " + </w:t>
      </w:r>
      <w:proofErr w:type="spellStart"/>
      <w:r>
        <w:t>myTemp.getFahrenheit</w:t>
      </w:r>
      <w:proofErr w:type="spellEnd"/>
      <w:r>
        <w:t>());</w:t>
      </w:r>
    </w:p>
    <w:p w14:paraId="0A9125AC" w14:textId="77777777" w:rsidR="00344E74" w:rsidRDefault="00344E74" w:rsidP="00344E74">
      <w:r>
        <w:t xml:space="preserve">        </w:t>
      </w:r>
      <w:proofErr w:type="spellStart"/>
      <w:r>
        <w:t>out.println</w:t>
      </w:r>
      <w:proofErr w:type="spellEnd"/>
      <w:r>
        <w:t xml:space="preserve">("Celsius: " + </w:t>
      </w:r>
      <w:proofErr w:type="spellStart"/>
      <w:r>
        <w:t>myTemp.getCelsius</w:t>
      </w:r>
      <w:proofErr w:type="spellEnd"/>
      <w:r>
        <w:t>());</w:t>
      </w:r>
    </w:p>
    <w:p w14:paraId="7D5EE5C9" w14:textId="77777777" w:rsidR="00344E74" w:rsidRDefault="00344E74" w:rsidP="00344E74">
      <w:r>
        <w:t xml:space="preserve">        </w:t>
      </w:r>
      <w:proofErr w:type="spellStart"/>
      <w:r>
        <w:t>out.println</w:t>
      </w:r>
      <w:proofErr w:type="spellEnd"/>
      <w:r>
        <w:t xml:space="preserve">("Kelvin: " + </w:t>
      </w:r>
      <w:proofErr w:type="spellStart"/>
      <w:r>
        <w:t>myTemp.getKelvin</w:t>
      </w:r>
      <w:proofErr w:type="spellEnd"/>
      <w:r>
        <w:t>());</w:t>
      </w:r>
    </w:p>
    <w:p w14:paraId="3CA259F7" w14:textId="77777777" w:rsidR="00344E74" w:rsidRDefault="00344E74" w:rsidP="00344E74">
      <w:r>
        <w:t xml:space="preserve">    }</w:t>
      </w:r>
    </w:p>
    <w:p w14:paraId="3B621BA4" w14:textId="77777777" w:rsidR="00344E74" w:rsidRDefault="00344E74" w:rsidP="00344E74">
      <w:r>
        <w:t xml:space="preserve">    </w:t>
      </w:r>
    </w:p>
    <w:p w14:paraId="496AACFA" w14:textId="3DCB4449" w:rsidR="00833838" w:rsidRDefault="00344E74" w:rsidP="00344E74">
      <w:r>
        <w:t>}</w:t>
      </w:r>
    </w:p>
    <w:p w14:paraId="2552B6B8" w14:textId="3A0778F7" w:rsidR="00833838" w:rsidRDefault="00833838" w:rsidP="00447745">
      <w:r>
        <w:tab/>
        <w:t>/////////////////////////////////////////////////////</w:t>
      </w:r>
    </w:p>
    <w:p w14:paraId="60502F92" w14:textId="77777777" w:rsidR="002E3A22" w:rsidRDefault="002E3A22" w:rsidP="002E3A22"/>
    <w:p w14:paraId="7F3DEB79" w14:textId="77777777" w:rsidR="002E3A22" w:rsidRDefault="002E3A22" w:rsidP="002E3A22">
      <w:r>
        <w:t>package ch3.pkg2;</w:t>
      </w:r>
    </w:p>
    <w:p w14:paraId="057F6F55" w14:textId="77777777" w:rsidR="002E3A22" w:rsidRDefault="002E3A22" w:rsidP="002E3A22"/>
    <w:p w14:paraId="04DEB26D" w14:textId="77777777" w:rsidR="002E3A22" w:rsidRDefault="002E3A22" w:rsidP="002E3A22"/>
    <w:p w14:paraId="6E6FA8F5" w14:textId="77777777" w:rsidR="002E3A22" w:rsidRDefault="002E3A22" w:rsidP="002E3A22">
      <w:r>
        <w:t xml:space="preserve">public class Temperature </w:t>
      </w:r>
    </w:p>
    <w:p w14:paraId="4CB1A308" w14:textId="77777777" w:rsidR="002E3A22" w:rsidRDefault="002E3A22" w:rsidP="002E3A22">
      <w:r>
        <w:t>{</w:t>
      </w:r>
    </w:p>
    <w:p w14:paraId="55C856A0" w14:textId="77777777" w:rsidR="002E3A22" w:rsidRDefault="002E3A22" w:rsidP="002E3A22">
      <w:r>
        <w:t xml:space="preserve">    private double </w:t>
      </w:r>
      <w:proofErr w:type="spellStart"/>
      <w:r>
        <w:t>ftemp</w:t>
      </w:r>
      <w:proofErr w:type="spellEnd"/>
      <w:r>
        <w:t>; //temp variable</w:t>
      </w:r>
    </w:p>
    <w:p w14:paraId="01B02779" w14:textId="77777777" w:rsidR="002E3A22" w:rsidRDefault="002E3A22" w:rsidP="002E3A22">
      <w:r>
        <w:t xml:space="preserve">    </w:t>
      </w:r>
    </w:p>
    <w:p w14:paraId="5DE6FD49" w14:textId="77777777" w:rsidR="002E3A22" w:rsidRDefault="002E3A22" w:rsidP="002E3A22">
      <w:r>
        <w:t xml:space="preserve">    public Temperature() //</w:t>
      </w:r>
      <w:proofErr w:type="spellStart"/>
      <w:r>
        <w:t>defualt</w:t>
      </w:r>
      <w:proofErr w:type="spellEnd"/>
      <w:r>
        <w:t xml:space="preserve"> constructor</w:t>
      </w:r>
    </w:p>
    <w:p w14:paraId="018FB96F" w14:textId="77777777" w:rsidR="002E3A22" w:rsidRDefault="002E3A22" w:rsidP="002E3A22">
      <w:r>
        <w:t xml:space="preserve">    {</w:t>
      </w:r>
    </w:p>
    <w:p w14:paraId="01C98EA0" w14:textId="77777777" w:rsidR="002E3A22" w:rsidRDefault="002E3A22" w:rsidP="002E3A22">
      <w:r>
        <w:t xml:space="preserve">        </w:t>
      </w:r>
      <w:proofErr w:type="spellStart"/>
      <w:r>
        <w:t>ftemp</w:t>
      </w:r>
      <w:proofErr w:type="spellEnd"/>
      <w:r>
        <w:t xml:space="preserve"> = 0;</w:t>
      </w:r>
    </w:p>
    <w:p w14:paraId="2C71458D" w14:textId="77777777" w:rsidR="002E3A22" w:rsidRDefault="002E3A22" w:rsidP="002E3A22">
      <w:r>
        <w:t xml:space="preserve">    }</w:t>
      </w:r>
    </w:p>
    <w:p w14:paraId="108604C2" w14:textId="77777777" w:rsidR="002E3A22" w:rsidRDefault="002E3A22" w:rsidP="002E3A22">
      <w:r>
        <w:t xml:space="preserve">    public Temperature(double temp) //overloaded constructor</w:t>
      </w:r>
    </w:p>
    <w:p w14:paraId="00713918" w14:textId="77777777" w:rsidR="002E3A22" w:rsidRDefault="002E3A22" w:rsidP="002E3A22">
      <w:r>
        <w:lastRenderedPageBreak/>
        <w:t xml:space="preserve">    {</w:t>
      </w:r>
    </w:p>
    <w:p w14:paraId="12A808CE" w14:textId="77777777" w:rsidR="002E3A22" w:rsidRDefault="002E3A22" w:rsidP="002E3A22">
      <w:r>
        <w:t xml:space="preserve">        </w:t>
      </w:r>
      <w:proofErr w:type="spellStart"/>
      <w:r>
        <w:t>ftemp</w:t>
      </w:r>
      <w:proofErr w:type="spellEnd"/>
      <w:r>
        <w:t xml:space="preserve"> = temp;</w:t>
      </w:r>
    </w:p>
    <w:p w14:paraId="53666FB6" w14:textId="77777777" w:rsidR="002E3A22" w:rsidRDefault="002E3A22" w:rsidP="002E3A22">
      <w:r>
        <w:t xml:space="preserve">    }</w:t>
      </w:r>
    </w:p>
    <w:p w14:paraId="1BD86E8A" w14:textId="77777777" w:rsidR="002E3A22" w:rsidRDefault="002E3A22" w:rsidP="002E3A22">
      <w:r>
        <w:t xml:space="preserve">    public void </w:t>
      </w:r>
      <w:proofErr w:type="spellStart"/>
      <w:r>
        <w:t>setFahrenheit</w:t>
      </w:r>
      <w:proofErr w:type="spellEnd"/>
      <w:r>
        <w:t>(double f) //set F value</w:t>
      </w:r>
    </w:p>
    <w:p w14:paraId="59155A4E" w14:textId="77777777" w:rsidR="002E3A22" w:rsidRDefault="002E3A22" w:rsidP="002E3A22">
      <w:r>
        <w:t xml:space="preserve">    {</w:t>
      </w:r>
    </w:p>
    <w:p w14:paraId="233648B1" w14:textId="77777777" w:rsidR="002E3A22" w:rsidRDefault="002E3A22" w:rsidP="002E3A22">
      <w:r>
        <w:t xml:space="preserve">        </w:t>
      </w:r>
      <w:proofErr w:type="spellStart"/>
      <w:r>
        <w:t>ftemp</w:t>
      </w:r>
      <w:proofErr w:type="spellEnd"/>
      <w:r>
        <w:t xml:space="preserve"> =f;</w:t>
      </w:r>
    </w:p>
    <w:p w14:paraId="748F666B" w14:textId="77777777" w:rsidR="002E3A22" w:rsidRDefault="002E3A22" w:rsidP="002E3A22">
      <w:r>
        <w:t xml:space="preserve">    }</w:t>
      </w:r>
    </w:p>
    <w:p w14:paraId="3C5918F2" w14:textId="77777777" w:rsidR="002E3A22" w:rsidRDefault="002E3A22" w:rsidP="002E3A22">
      <w:r>
        <w:t xml:space="preserve">    public double </w:t>
      </w:r>
      <w:proofErr w:type="spellStart"/>
      <w:r>
        <w:t>getFahrenheit</w:t>
      </w:r>
      <w:proofErr w:type="spellEnd"/>
      <w:r>
        <w:t>()// return F value</w:t>
      </w:r>
    </w:p>
    <w:p w14:paraId="411EE257" w14:textId="77777777" w:rsidR="002E3A22" w:rsidRDefault="002E3A22" w:rsidP="002E3A22">
      <w:r>
        <w:t xml:space="preserve">    {</w:t>
      </w:r>
    </w:p>
    <w:p w14:paraId="58DE090F" w14:textId="77777777" w:rsidR="002E3A22" w:rsidRDefault="002E3A22" w:rsidP="002E3A22">
      <w:r>
        <w:t xml:space="preserve">        return </w:t>
      </w:r>
      <w:proofErr w:type="spellStart"/>
      <w:r>
        <w:t>ftemp</w:t>
      </w:r>
      <w:proofErr w:type="spellEnd"/>
      <w:r>
        <w:t>;</w:t>
      </w:r>
    </w:p>
    <w:p w14:paraId="590E5C0A" w14:textId="77777777" w:rsidR="002E3A22" w:rsidRDefault="002E3A22" w:rsidP="002E3A22">
      <w:r>
        <w:t xml:space="preserve">    }</w:t>
      </w:r>
    </w:p>
    <w:p w14:paraId="16EDD270" w14:textId="77777777" w:rsidR="002E3A22" w:rsidRDefault="002E3A22" w:rsidP="002E3A22">
      <w:r>
        <w:t xml:space="preserve">    public double </w:t>
      </w:r>
      <w:proofErr w:type="spellStart"/>
      <w:r>
        <w:t>getCelsius</w:t>
      </w:r>
      <w:proofErr w:type="spellEnd"/>
      <w:r>
        <w:t>() //convert to C</w:t>
      </w:r>
    </w:p>
    <w:p w14:paraId="3CAECE42" w14:textId="77777777" w:rsidR="002E3A22" w:rsidRDefault="002E3A22" w:rsidP="002E3A22">
      <w:r>
        <w:t xml:space="preserve">    {</w:t>
      </w:r>
    </w:p>
    <w:p w14:paraId="192B7CF7" w14:textId="77777777" w:rsidR="002E3A22" w:rsidRDefault="002E3A22" w:rsidP="002E3A22">
      <w:r>
        <w:t xml:space="preserve">        return ((5/9) * (</w:t>
      </w:r>
      <w:proofErr w:type="spellStart"/>
      <w:r>
        <w:t>ftemp</w:t>
      </w:r>
      <w:proofErr w:type="spellEnd"/>
      <w:r>
        <w:t xml:space="preserve"> - 32));</w:t>
      </w:r>
    </w:p>
    <w:p w14:paraId="3465D20B" w14:textId="77777777" w:rsidR="002E3A22" w:rsidRDefault="002E3A22" w:rsidP="002E3A22">
      <w:r>
        <w:t xml:space="preserve">    }</w:t>
      </w:r>
    </w:p>
    <w:p w14:paraId="4137C052" w14:textId="77777777" w:rsidR="002E3A22" w:rsidRDefault="002E3A22" w:rsidP="002E3A22">
      <w:r>
        <w:t xml:space="preserve">    public double </w:t>
      </w:r>
      <w:proofErr w:type="spellStart"/>
      <w:r>
        <w:t>getKelvin</w:t>
      </w:r>
      <w:proofErr w:type="spellEnd"/>
      <w:r>
        <w:t>() //convert to K</w:t>
      </w:r>
    </w:p>
    <w:p w14:paraId="12D9D8D7" w14:textId="77777777" w:rsidR="002E3A22" w:rsidRDefault="002E3A22" w:rsidP="002E3A22">
      <w:r>
        <w:t xml:space="preserve">    {</w:t>
      </w:r>
    </w:p>
    <w:p w14:paraId="4A607BC8" w14:textId="77777777" w:rsidR="002E3A22" w:rsidRDefault="002E3A22" w:rsidP="002E3A22">
      <w:r>
        <w:t xml:space="preserve">        return (((5/9)* (</w:t>
      </w:r>
      <w:proofErr w:type="spellStart"/>
      <w:r>
        <w:t>ftemp</w:t>
      </w:r>
      <w:proofErr w:type="spellEnd"/>
      <w:r>
        <w:t xml:space="preserve"> -32)) + 273);</w:t>
      </w:r>
    </w:p>
    <w:p w14:paraId="72799307" w14:textId="77777777" w:rsidR="002E3A22" w:rsidRDefault="002E3A22" w:rsidP="002E3A22">
      <w:r>
        <w:t xml:space="preserve">    }</w:t>
      </w:r>
    </w:p>
    <w:p w14:paraId="4BB86A68" w14:textId="3D0A588C" w:rsidR="00344E74" w:rsidRDefault="002E3A22" w:rsidP="002E3A22">
      <w:r>
        <w:t>}</w:t>
      </w:r>
    </w:p>
    <w:p w14:paraId="5B6804CC" w14:textId="77777777" w:rsidR="00344E74" w:rsidRDefault="00344E74" w:rsidP="00447745"/>
    <w:p w14:paraId="48EE1F68" w14:textId="4B0C8A59" w:rsidR="00FE7BD3" w:rsidRDefault="00FE7BD3">
      <w:r>
        <w:tab/>
        <w:t>Snip:</w:t>
      </w:r>
    </w:p>
    <w:p w14:paraId="3B244882" w14:textId="58FC768C" w:rsidR="0088340E" w:rsidRDefault="0088340E">
      <w:r>
        <w:tab/>
      </w:r>
      <w:r w:rsidR="009123A8" w:rsidRPr="009123A8">
        <w:drawing>
          <wp:inline distT="0" distB="0" distL="0" distR="0" wp14:anchorId="685CB46B" wp14:editId="203FEA68">
            <wp:extent cx="2929467" cy="1156764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782" cy="1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55C" w14:textId="01429A82" w:rsidR="0088340E" w:rsidRDefault="0088340E">
      <w:r>
        <w:t xml:space="preserve">Program </w:t>
      </w:r>
      <w:r w:rsidR="001B4257">
        <w:t xml:space="preserve"># </w:t>
      </w:r>
      <w:r w:rsidR="007B767A">
        <w:t>9</w:t>
      </w:r>
    </w:p>
    <w:p w14:paraId="3DDB0B17" w14:textId="6739B121" w:rsidR="001B4257" w:rsidRDefault="001B4257">
      <w:r>
        <w:tab/>
        <w:t>Code:</w:t>
      </w:r>
    </w:p>
    <w:p w14:paraId="2B4D239E" w14:textId="4918F381" w:rsidR="007B26FE" w:rsidRDefault="007B26FE">
      <w:r>
        <w:lastRenderedPageBreak/>
        <w:t>////////////////////////////////////////////////////////////////////////////</w:t>
      </w:r>
    </w:p>
    <w:p w14:paraId="1F6C3578" w14:textId="77777777" w:rsidR="002275F7" w:rsidRDefault="002275F7" w:rsidP="002275F7">
      <w:r>
        <w:t xml:space="preserve">  /*</w:t>
      </w:r>
    </w:p>
    <w:p w14:paraId="154C0474" w14:textId="77777777" w:rsidR="002275F7" w:rsidRDefault="002275F7" w:rsidP="002275F7"/>
    <w:p w14:paraId="20539109" w14:textId="77777777" w:rsidR="002275F7" w:rsidRDefault="002275F7" w:rsidP="002275F7">
      <w:r>
        <w:t xml:space="preserve">   Programmer: Trent Giever</w:t>
      </w:r>
    </w:p>
    <w:p w14:paraId="40EFD744" w14:textId="77777777" w:rsidR="002275F7" w:rsidRDefault="002275F7" w:rsidP="002275F7">
      <w:r>
        <w:t xml:space="preserve">   Assignment Chapter: 3</w:t>
      </w:r>
    </w:p>
    <w:p w14:paraId="4C22331B" w14:textId="77777777" w:rsidR="002275F7" w:rsidRDefault="002275F7" w:rsidP="002275F7">
      <w:r>
        <w:t xml:space="preserve">   Purpose: Circle</w:t>
      </w:r>
    </w:p>
    <w:p w14:paraId="570F5FC2" w14:textId="77777777" w:rsidR="002275F7" w:rsidRDefault="002275F7" w:rsidP="002275F7">
      <w:r>
        <w:t xml:space="preserve">   Date modified: 4/12/2020</w:t>
      </w:r>
    </w:p>
    <w:p w14:paraId="03D98439" w14:textId="77777777" w:rsidR="002275F7" w:rsidRDefault="002275F7" w:rsidP="002275F7">
      <w:r>
        <w:t xml:space="preserve">   IDE/Tool used: NetBeans 8.2</w:t>
      </w:r>
    </w:p>
    <w:p w14:paraId="4AB24404" w14:textId="77777777" w:rsidR="002275F7" w:rsidRDefault="002275F7" w:rsidP="002275F7"/>
    <w:p w14:paraId="33E827F8" w14:textId="77777777" w:rsidR="002275F7" w:rsidRDefault="002275F7" w:rsidP="002275F7">
      <w:r>
        <w:t xml:space="preserve">   */</w:t>
      </w:r>
    </w:p>
    <w:p w14:paraId="6C5218C0" w14:textId="77777777" w:rsidR="002275F7" w:rsidRDefault="002275F7" w:rsidP="002275F7">
      <w:r>
        <w:t>package ch.pkg3;</w:t>
      </w:r>
    </w:p>
    <w:p w14:paraId="248C7EC7" w14:textId="77777777" w:rsidR="002275F7" w:rsidRDefault="002275F7" w:rsidP="002275F7"/>
    <w:p w14:paraId="3CE86A0A" w14:textId="77777777" w:rsidR="002275F7" w:rsidRDefault="002275F7" w:rsidP="002275F7">
      <w:r>
        <w:t xml:space="preserve">import static </w:t>
      </w:r>
      <w:proofErr w:type="spellStart"/>
      <w:r>
        <w:t>java.lang.System.out</w:t>
      </w:r>
      <w:proofErr w:type="spellEnd"/>
      <w:r>
        <w:t>;</w:t>
      </w:r>
    </w:p>
    <w:p w14:paraId="3B38E1FE" w14:textId="77777777" w:rsidR="002275F7" w:rsidRDefault="002275F7" w:rsidP="002275F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0429761" w14:textId="77777777" w:rsidR="002275F7" w:rsidRDefault="002275F7" w:rsidP="002275F7"/>
    <w:p w14:paraId="65B6305D" w14:textId="77777777" w:rsidR="002275F7" w:rsidRDefault="002275F7" w:rsidP="002275F7"/>
    <w:p w14:paraId="196A4E9B" w14:textId="77777777" w:rsidR="002275F7" w:rsidRDefault="002275F7" w:rsidP="002275F7">
      <w:r>
        <w:t>public class Ch33</w:t>
      </w:r>
    </w:p>
    <w:p w14:paraId="1E565C97" w14:textId="77777777" w:rsidR="002275F7" w:rsidRDefault="002275F7" w:rsidP="002275F7">
      <w:r>
        <w:t>{</w:t>
      </w:r>
    </w:p>
    <w:p w14:paraId="722ABCE2" w14:textId="77777777" w:rsidR="002275F7" w:rsidRDefault="002275F7" w:rsidP="002275F7"/>
    <w:p w14:paraId="6C9D147F" w14:textId="77777777" w:rsidR="002275F7" w:rsidRDefault="002275F7" w:rsidP="002275F7">
      <w:r>
        <w:t xml:space="preserve">  </w:t>
      </w:r>
    </w:p>
    <w:p w14:paraId="612849A4" w14:textId="77777777" w:rsidR="002275F7" w:rsidRDefault="002275F7" w:rsidP="002275F7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619DFC02" w14:textId="77777777" w:rsidR="002275F7" w:rsidRDefault="002275F7" w:rsidP="002275F7">
      <w:r>
        <w:t xml:space="preserve">    {</w:t>
      </w:r>
    </w:p>
    <w:p w14:paraId="04D9B3FE" w14:textId="77777777" w:rsidR="002275F7" w:rsidRDefault="002275F7" w:rsidP="002275F7">
      <w:r>
        <w:t xml:space="preserve">      Scanner in = new Scanner(System.in);</w:t>
      </w:r>
    </w:p>
    <w:p w14:paraId="2EDAD3E4" w14:textId="77777777" w:rsidR="002275F7" w:rsidRDefault="002275F7" w:rsidP="002275F7">
      <w:r>
        <w:t xml:space="preserve">      </w:t>
      </w:r>
      <w:proofErr w:type="spellStart"/>
      <w:r>
        <w:t>out.print</w:t>
      </w:r>
      <w:proofErr w:type="spellEnd"/>
      <w:r>
        <w:t>("Enter a radius: ");</w:t>
      </w:r>
    </w:p>
    <w:p w14:paraId="1BFFA9A6" w14:textId="77777777" w:rsidR="002275F7" w:rsidRDefault="002275F7" w:rsidP="002275F7">
      <w:r>
        <w:t xml:space="preserve">      double r = </w:t>
      </w:r>
      <w:proofErr w:type="spellStart"/>
      <w:r>
        <w:t>in.nextDouble</w:t>
      </w:r>
      <w:proofErr w:type="spellEnd"/>
      <w:r>
        <w:t>();</w:t>
      </w:r>
    </w:p>
    <w:p w14:paraId="3A1BF449" w14:textId="77777777" w:rsidR="002275F7" w:rsidRDefault="002275F7" w:rsidP="002275F7">
      <w:r>
        <w:t xml:space="preserve">      Circle </w:t>
      </w:r>
      <w:proofErr w:type="spellStart"/>
      <w:r>
        <w:t>myCircle</w:t>
      </w:r>
      <w:proofErr w:type="spellEnd"/>
      <w:r>
        <w:t xml:space="preserve"> = new Circle(r);</w:t>
      </w:r>
    </w:p>
    <w:p w14:paraId="5D776A16" w14:textId="77777777" w:rsidR="002275F7" w:rsidRDefault="002275F7" w:rsidP="002275F7">
      <w:r>
        <w:t xml:space="preserve">      </w:t>
      </w:r>
      <w:proofErr w:type="spellStart"/>
      <w:r>
        <w:t>out.println</w:t>
      </w:r>
      <w:proofErr w:type="spellEnd"/>
      <w:r>
        <w:t xml:space="preserve">("Area: " + </w:t>
      </w:r>
      <w:proofErr w:type="spellStart"/>
      <w:r>
        <w:t>myCircle.getArea</w:t>
      </w:r>
      <w:proofErr w:type="spellEnd"/>
      <w:r>
        <w:t>());</w:t>
      </w:r>
    </w:p>
    <w:p w14:paraId="492DB877" w14:textId="77777777" w:rsidR="002275F7" w:rsidRDefault="002275F7" w:rsidP="002275F7">
      <w:r>
        <w:t xml:space="preserve">      </w:t>
      </w:r>
      <w:proofErr w:type="spellStart"/>
      <w:r>
        <w:t>out.println</w:t>
      </w:r>
      <w:proofErr w:type="spellEnd"/>
      <w:r>
        <w:t xml:space="preserve">("Diameter: " + </w:t>
      </w:r>
      <w:proofErr w:type="spellStart"/>
      <w:r>
        <w:t>myCircle.getDiameter</w:t>
      </w:r>
      <w:proofErr w:type="spellEnd"/>
      <w:r>
        <w:t>());</w:t>
      </w:r>
    </w:p>
    <w:p w14:paraId="7A0A8B56" w14:textId="77777777" w:rsidR="002275F7" w:rsidRDefault="002275F7" w:rsidP="002275F7">
      <w:r>
        <w:t xml:space="preserve">      </w:t>
      </w:r>
      <w:proofErr w:type="spellStart"/>
      <w:r>
        <w:t>out.println</w:t>
      </w:r>
      <w:proofErr w:type="spellEnd"/>
      <w:r>
        <w:t xml:space="preserve">("Circumference: " + </w:t>
      </w:r>
      <w:proofErr w:type="spellStart"/>
      <w:r>
        <w:t>myCircle.getCircumference</w:t>
      </w:r>
      <w:proofErr w:type="spellEnd"/>
      <w:r>
        <w:t>());</w:t>
      </w:r>
    </w:p>
    <w:p w14:paraId="019067D8" w14:textId="77777777" w:rsidR="002275F7" w:rsidRDefault="002275F7" w:rsidP="002275F7">
      <w:r>
        <w:lastRenderedPageBreak/>
        <w:t xml:space="preserve">    }</w:t>
      </w:r>
    </w:p>
    <w:p w14:paraId="1BEC77DA" w14:textId="77777777" w:rsidR="002275F7" w:rsidRDefault="002275F7" w:rsidP="002275F7">
      <w:r>
        <w:t xml:space="preserve">    </w:t>
      </w:r>
    </w:p>
    <w:p w14:paraId="5D4277A6" w14:textId="59BEAA61" w:rsidR="007B26FE" w:rsidRDefault="002275F7" w:rsidP="002275F7">
      <w:r>
        <w:t>}</w:t>
      </w:r>
    </w:p>
    <w:p w14:paraId="285B9C5C" w14:textId="2DFC47EA" w:rsidR="007B26FE" w:rsidRDefault="007B26FE">
      <w:r>
        <w:t>/////////////////////////////////////////////////////////////////////////////////</w:t>
      </w:r>
    </w:p>
    <w:p w14:paraId="32035A9C" w14:textId="77777777" w:rsidR="006B77C4" w:rsidRDefault="00AA5A63" w:rsidP="006B77C4">
      <w:r>
        <w:tab/>
      </w:r>
    </w:p>
    <w:p w14:paraId="45B7DCDA" w14:textId="77777777" w:rsidR="006B77C4" w:rsidRDefault="006B77C4" w:rsidP="006B77C4">
      <w:r>
        <w:t>package ch.pkg3;</w:t>
      </w:r>
    </w:p>
    <w:p w14:paraId="39A06A4B" w14:textId="77777777" w:rsidR="006B77C4" w:rsidRDefault="006B77C4" w:rsidP="006B77C4"/>
    <w:p w14:paraId="5A1A8394" w14:textId="77777777" w:rsidR="006B77C4" w:rsidRDefault="006B77C4" w:rsidP="006B77C4"/>
    <w:p w14:paraId="4636B7C8" w14:textId="77777777" w:rsidR="006B77C4" w:rsidRDefault="006B77C4" w:rsidP="006B77C4">
      <w:r>
        <w:t xml:space="preserve">public class Circle </w:t>
      </w:r>
    </w:p>
    <w:p w14:paraId="3C354687" w14:textId="77777777" w:rsidR="006B77C4" w:rsidRDefault="006B77C4" w:rsidP="006B77C4">
      <w:r>
        <w:t>{</w:t>
      </w:r>
    </w:p>
    <w:p w14:paraId="62DF7ED6" w14:textId="77777777" w:rsidR="006B77C4" w:rsidRDefault="006B77C4" w:rsidP="006B77C4">
      <w:r>
        <w:t xml:space="preserve">    private final double PI = 3.14159; // final PI value</w:t>
      </w:r>
    </w:p>
    <w:p w14:paraId="3311B0C2" w14:textId="77777777" w:rsidR="006B77C4" w:rsidRDefault="006B77C4" w:rsidP="006B77C4">
      <w:r>
        <w:t xml:space="preserve">    private double radius; // radius variable</w:t>
      </w:r>
    </w:p>
    <w:p w14:paraId="48B6D439" w14:textId="77777777" w:rsidR="006B77C4" w:rsidRDefault="006B77C4" w:rsidP="006B77C4">
      <w:r>
        <w:t xml:space="preserve">    </w:t>
      </w:r>
    </w:p>
    <w:p w14:paraId="28F86F11" w14:textId="77777777" w:rsidR="006B77C4" w:rsidRDefault="006B77C4" w:rsidP="006B77C4">
      <w:r>
        <w:t xml:space="preserve">    public Circle() //default constructor</w:t>
      </w:r>
    </w:p>
    <w:p w14:paraId="5DC9A947" w14:textId="77777777" w:rsidR="006B77C4" w:rsidRDefault="006B77C4" w:rsidP="006B77C4">
      <w:r>
        <w:t xml:space="preserve">    {</w:t>
      </w:r>
    </w:p>
    <w:p w14:paraId="1C6FFB49" w14:textId="77777777" w:rsidR="006B77C4" w:rsidRDefault="006B77C4" w:rsidP="006B77C4">
      <w:r>
        <w:t xml:space="preserve">        radius =0; //sets to 0</w:t>
      </w:r>
    </w:p>
    <w:p w14:paraId="0F07E7FA" w14:textId="77777777" w:rsidR="006B77C4" w:rsidRDefault="006B77C4" w:rsidP="006B77C4">
      <w:r>
        <w:t xml:space="preserve">    }</w:t>
      </w:r>
    </w:p>
    <w:p w14:paraId="3D5B2E19" w14:textId="77777777" w:rsidR="006B77C4" w:rsidRDefault="006B77C4" w:rsidP="006B77C4">
      <w:r>
        <w:t xml:space="preserve">    public Circle(double r) //overloaded constructor</w:t>
      </w:r>
    </w:p>
    <w:p w14:paraId="6E044B79" w14:textId="77777777" w:rsidR="006B77C4" w:rsidRDefault="006B77C4" w:rsidP="006B77C4">
      <w:r>
        <w:t xml:space="preserve">    {</w:t>
      </w:r>
    </w:p>
    <w:p w14:paraId="35D04B5B" w14:textId="77777777" w:rsidR="006B77C4" w:rsidRDefault="006B77C4" w:rsidP="006B77C4">
      <w:r>
        <w:t xml:space="preserve">        radius = r; //sets radius</w:t>
      </w:r>
    </w:p>
    <w:p w14:paraId="12E7B934" w14:textId="77777777" w:rsidR="006B77C4" w:rsidRDefault="006B77C4" w:rsidP="006B77C4">
      <w:r>
        <w:t xml:space="preserve">    }</w:t>
      </w:r>
    </w:p>
    <w:p w14:paraId="5EB8BCE1" w14:textId="77777777" w:rsidR="006B77C4" w:rsidRDefault="006B77C4" w:rsidP="006B77C4">
      <w:r>
        <w:t xml:space="preserve">    public void </w:t>
      </w:r>
      <w:proofErr w:type="spellStart"/>
      <w:r>
        <w:t>setRadius</w:t>
      </w:r>
      <w:proofErr w:type="spellEnd"/>
      <w:r>
        <w:t>(double r) //set radius</w:t>
      </w:r>
    </w:p>
    <w:p w14:paraId="7032FE65" w14:textId="77777777" w:rsidR="006B77C4" w:rsidRDefault="006B77C4" w:rsidP="006B77C4">
      <w:r>
        <w:t xml:space="preserve">    {</w:t>
      </w:r>
    </w:p>
    <w:p w14:paraId="6F564FCA" w14:textId="77777777" w:rsidR="006B77C4" w:rsidRDefault="006B77C4" w:rsidP="006B77C4">
      <w:r>
        <w:t xml:space="preserve">        radius =r;</w:t>
      </w:r>
    </w:p>
    <w:p w14:paraId="5D3FF630" w14:textId="77777777" w:rsidR="006B77C4" w:rsidRDefault="006B77C4" w:rsidP="006B77C4">
      <w:r>
        <w:t xml:space="preserve">    }</w:t>
      </w:r>
    </w:p>
    <w:p w14:paraId="79D46860" w14:textId="77777777" w:rsidR="006B77C4" w:rsidRDefault="006B77C4" w:rsidP="006B77C4">
      <w:r>
        <w:t xml:space="preserve">    public double </w:t>
      </w:r>
      <w:proofErr w:type="spellStart"/>
      <w:r>
        <w:t>getRadius</w:t>
      </w:r>
      <w:proofErr w:type="spellEnd"/>
      <w:r>
        <w:t>() //return radius</w:t>
      </w:r>
    </w:p>
    <w:p w14:paraId="64B51C04" w14:textId="77777777" w:rsidR="006B77C4" w:rsidRDefault="006B77C4" w:rsidP="006B77C4">
      <w:r>
        <w:t xml:space="preserve">    {</w:t>
      </w:r>
    </w:p>
    <w:p w14:paraId="1300AA16" w14:textId="77777777" w:rsidR="006B77C4" w:rsidRDefault="006B77C4" w:rsidP="006B77C4">
      <w:r>
        <w:t xml:space="preserve">        return radius;</w:t>
      </w:r>
    </w:p>
    <w:p w14:paraId="1B89BF4C" w14:textId="77777777" w:rsidR="006B77C4" w:rsidRDefault="006B77C4" w:rsidP="006B77C4">
      <w:r>
        <w:t xml:space="preserve">    }</w:t>
      </w:r>
    </w:p>
    <w:p w14:paraId="0E7C8E05" w14:textId="77777777" w:rsidR="006B77C4" w:rsidRDefault="006B77C4" w:rsidP="006B77C4">
      <w:r>
        <w:lastRenderedPageBreak/>
        <w:t xml:space="preserve">    public double </w:t>
      </w:r>
      <w:proofErr w:type="spellStart"/>
      <w:r>
        <w:t>getArea</w:t>
      </w:r>
      <w:proofErr w:type="spellEnd"/>
      <w:r>
        <w:t>() //returns area</w:t>
      </w:r>
    </w:p>
    <w:p w14:paraId="5B610D43" w14:textId="77777777" w:rsidR="006B77C4" w:rsidRDefault="006B77C4" w:rsidP="006B77C4">
      <w:r>
        <w:t xml:space="preserve">    {</w:t>
      </w:r>
    </w:p>
    <w:p w14:paraId="3546AD11" w14:textId="77777777" w:rsidR="006B77C4" w:rsidRDefault="006B77C4" w:rsidP="006B77C4">
      <w:r>
        <w:t xml:space="preserve">        return (PI * radius * radius);</w:t>
      </w:r>
    </w:p>
    <w:p w14:paraId="736A23F6" w14:textId="77777777" w:rsidR="006B77C4" w:rsidRDefault="006B77C4" w:rsidP="006B77C4">
      <w:r>
        <w:t xml:space="preserve">    }</w:t>
      </w:r>
    </w:p>
    <w:p w14:paraId="49F29CD0" w14:textId="77777777" w:rsidR="006B77C4" w:rsidRDefault="006B77C4" w:rsidP="006B77C4">
      <w:r>
        <w:t xml:space="preserve">    public double </w:t>
      </w:r>
      <w:proofErr w:type="spellStart"/>
      <w:r>
        <w:t>getDiameter</w:t>
      </w:r>
      <w:proofErr w:type="spellEnd"/>
      <w:r>
        <w:t>() //return diameter</w:t>
      </w:r>
    </w:p>
    <w:p w14:paraId="7B76A88F" w14:textId="77777777" w:rsidR="006B77C4" w:rsidRDefault="006B77C4" w:rsidP="006B77C4">
      <w:r>
        <w:t xml:space="preserve">    {</w:t>
      </w:r>
    </w:p>
    <w:p w14:paraId="122D5D5A" w14:textId="77777777" w:rsidR="006B77C4" w:rsidRDefault="006B77C4" w:rsidP="006B77C4">
      <w:r>
        <w:t xml:space="preserve">        return (radius * 2);</w:t>
      </w:r>
    </w:p>
    <w:p w14:paraId="716312A5" w14:textId="77777777" w:rsidR="006B77C4" w:rsidRDefault="006B77C4" w:rsidP="006B77C4">
      <w:r>
        <w:t xml:space="preserve">    }</w:t>
      </w:r>
    </w:p>
    <w:p w14:paraId="00CF32B1" w14:textId="77777777" w:rsidR="006B77C4" w:rsidRDefault="006B77C4" w:rsidP="006B77C4">
      <w:r>
        <w:t xml:space="preserve">    public double </w:t>
      </w:r>
      <w:proofErr w:type="spellStart"/>
      <w:r>
        <w:t>getCircumference</w:t>
      </w:r>
      <w:proofErr w:type="spellEnd"/>
      <w:r>
        <w:t>() //return circumference</w:t>
      </w:r>
    </w:p>
    <w:p w14:paraId="27D84F66" w14:textId="77777777" w:rsidR="006B77C4" w:rsidRDefault="006B77C4" w:rsidP="006B77C4">
      <w:r>
        <w:t xml:space="preserve">    {</w:t>
      </w:r>
    </w:p>
    <w:p w14:paraId="306ABE25" w14:textId="77777777" w:rsidR="006B77C4" w:rsidRDefault="006B77C4" w:rsidP="006B77C4">
      <w:r>
        <w:t xml:space="preserve">        return (2 * PI * radius);</w:t>
      </w:r>
    </w:p>
    <w:p w14:paraId="0A0D585D" w14:textId="77777777" w:rsidR="006B77C4" w:rsidRDefault="006B77C4" w:rsidP="006B77C4">
      <w:r>
        <w:t xml:space="preserve">    }</w:t>
      </w:r>
    </w:p>
    <w:p w14:paraId="1DFD04A8" w14:textId="3D03AB7C" w:rsidR="001B4257" w:rsidRDefault="006B77C4" w:rsidP="006B77C4">
      <w:r>
        <w:t>}</w:t>
      </w:r>
      <w:bookmarkStart w:id="0" w:name="_GoBack"/>
      <w:bookmarkEnd w:id="0"/>
    </w:p>
    <w:p w14:paraId="6D25F538" w14:textId="32780BA0" w:rsidR="001B4257" w:rsidRDefault="001B4257">
      <w:r>
        <w:tab/>
        <w:t>Snip:</w:t>
      </w:r>
    </w:p>
    <w:p w14:paraId="4262CDCB" w14:textId="06893767" w:rsidR="00105EC7" w:rsidRDefault="00105EC7">
      <w:r>
        <w:tab/>
      </w:r>
      <w:r w:rsidR="000503BD" w:rsidRPr="000503BD">
        <w:drawing>
          <wp:inline distT="0" distB="0" distL="0" distR="0" wp14:anchorId="2A9145B4" wp14:editId="5822AE01">
            <wp:extent cx="2717800" cy="10180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6896" cy="10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0C5C" w14:textId="2837FFD9" w:rsidR="007B26FE" w:rsidRDefault="007B26FE">
      <w:r w:rsidRPr="007B26FE">
        <w:drawing>
          <wp:inline distT="0" distB="0" distL="0" distR="0" wp14:anchorId="075EDF95" wp14:editId="70181710">
            <wp:extent cx="2603500" cy="92930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184" cy="9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sjC3NDCxNDExMTZR0lEKTi0uzszPAykwrgUAVi5SxCwAAAA="/>
  </w:docVars>
  <w:rsids>
    <w:rsidRoot w:val="002163A0"/>
    <w:rsid w:val="000503BD"/>
    <w:rsid w:val="00105EC7"/>
    <w:rsid w:val="001B4257"/>
    <w:rsid w:val="002163A0"/>
    <w:rsid w:val="002275F7"/>
    <w:rsid w:val="002B68F7"/>
    <w:rsid w:val="002E3A22"/>
    <w:rsid w:val="00344E74"/>
    <w:rsid w:val="00447745"/>
    <w:rsid w:val="00510BE8"/>
    <w:rsid w:val="006B77C4"/>
    <w:rsid w:val="007B26FE"/>
    <w:rsid w:val="007B767A"/>
    <w:rsid w:val="00832F0C"/>
    <w:rsid w:val="00833838"/>
    <w:rsid w:val="0088340E"/>
    <w:rsid w:val="009123A8"/>
    <w:rsid w:val="00AA5A63"/>
    <w:rsid w:val="00C84BC8"/>
    <w:rsid w:val="00D84FE3"/>
    <w:rsid w:val="00E1340E"/>
    <w:rsid w:val="00E27B03"/>
    <w:rsid w:val="00F45D4F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EB63"/>
  <w15:chartTrackingRefBased/>
  <w15:docId w15:val="{E473A932-3FA8-41AC-9F82-2B9FD64C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C58DF3C2D2244B3B172FA46C06AFC" ma:contentTypeVersion="13" ma:contentTypeDescription="Create a new document." ma:contentTypeScope="" ma:versionID="a06d74328e193e708185ad66425f9bc8">
  <xsd:schema xmlns:xsd="http://www.w3.org/2001/XMLSchema" xmlns:xs="http://www.w3.org/2001/XMLSchema" xmlns:p="http://schemas.microsoft.com/office/2006/metadata/properties" xmlns:ns3="83753d95-4010-4df8-8690-4a65526136f0" xmlns:ns4="de1c5feb-caf6-4692-9741-f8bb6be87e94" targetNamespace="http://schemas.microsoft.com/office/2006/metadata/properties" ma:root="true" ma:fieldsID="3fd9ff102d9c409610b1f939e8985c6f" ns3:_="" ns4:_="">
    <xsd:import namespace="83753d95-4010-4df8-8690-4a65526136f0"/>
    <xsd:import namespace="de1c5feb-caf6-4692-9741-f8bb6be87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53d95-4010-4df8-8690-4a65526136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c5feb-caf6-4692-9741-f8bb6be87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5C132A-925C-49AF-9A41-4594D4DCB5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DF4FB3-B43F-47EF-9527-53311F33A0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F62E0-550F-48AB-AAC5-8952D200B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753d95-4010-4df8-8690-4a65526136f0"/>
    <ds:schemaRef ds:uri="de1c5feb-caf6-4692-9741-f8bb6be87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Trent Giever</cp:lastModifiedBy>
  <cp:revision>17</cp:revision>
  <dcterms:created xsi:type="dcterms:W3CDTF">2020-04-12T20:05:00Z</dcterms:created>
  <dcterms:modified xsi:type="dcterms:W3CDTF">2020-04-12T21:15:00Z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0x01010040DC58DF3C2D2244B3B172FA46C06AFC</vt:lpwstr>
  </property>
</Properties>
</file>