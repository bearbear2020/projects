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7A865" w14:textId="34C14532" w:rsidR="00F9444C" w:rsidRDefault="006B4726">
      <w:pPr>
        <w:pStyle w:val="NoSpacing"/>
      </w:pPr>
      <w:r>
        <w:t>Trent Giever</w:t>
      </w:r>
    </w:p>
    <w:p w14:paraId="7273E702" w14:textId="497BF032" w:rsidR="00E614DD" w:rsidRDefault="006B4726">
      <w:pPr>
        <w:pStyle w:val="NoSpacing"/>
      </w:pPr>
      <w:r>
        <w:t>Debbie Wolf</w:t>
      </w:r>
    </w:p>
    <w:p w14:paraId="63721A08" w14:textId="0F45879F" w:rsidR="00E614DD" w:rsidRDefault="006B4726">
      <w:pPr>
        <w:pStyle w:val="NoSpacing"/>
      </w:pPr>
      <w:r>
        <w:t>CS 140</w:t>
      </w:r>
    </w:p>
    <w:p w14:paraId="2B5D8ABC" w14:textId="1330232F" w:rsidR="00E614DD" w:rsidRDefault="006B4726">
      <w:pPr>
        <w:pStyle w:val="NoSpacing"/>
      </w:pPr>
      <w:r>
        <w:t>1/2/19</w:t>
      </w:r>
    </w:p>
    <w:p w14:paraId="3EA0225E" w14:textId="19BC6049" w:rsidR="00E614DD" w:rsidRDefault="00210CB3">
      <w:pPr>
        <w:pStyle w:val="Title"/>
      </w:pPr>
      <w:r>
        <w:t>Adding IE to taskbar, and log into SharePoint</w:t>
      </w:r>
    </w:p>
    <w:p w14:paraId="6AC69839" w14:textId="5199CFC2" w:rsidR="00DA2955" w:rsidRPr="00DA2955" w:rsidRDefault="00DA2955" w:rsidP="00DA2955">
      <w:r>
        <w:t>Tab Screenshot</w:t>
      </w:r>
    </w:p>
    <w:p w14:paraId="2410529F" w14:textId="0D6AA07F" w:rsidR="00DA2955" w:rsidRDefault="00DF4575" w:rsidP="00DA2955">
      <w:r w:rsidRPr="00DF4575">
        <w:drawing>
          <wp:inline distT="0" distB="0" distL="0" distR="0" wp14:anchorId="4E9BD159" wp14:editId="51F1357E">
            <wp:extent cx="5943600" cy="483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2BEFE0" w14:textId="2073E8F2" w:rsidR="00DA2955" w:rsidRPr="00DA2955" w:rsidRDefault="00DA2955" w:rsidP="00DA2955">
      <w:r>
        <w:t>SharePoint Screenshot</w:t>
      </w:r>
    </w:p>
    <w:p w14:paraId="0C55A462" w14:textId="50D4BA69" w:rsidR="00E614DD" w:rsidRDefault="00DB2767" w:rsidP="006B4726">
      <w:pPr>
        <w:pStyle w:val="Bibliography"/>
        <w:ind w:left="0" w:firstLine="0"/>
      </w:pPr>
      <w:r w:rsidRPr="00DB2767">
        <w:drawing>
          <wp:inline distT="0" distB="0" distL="0" distR="0" wp14:anchorId="0C003C25" wp14:editId="63D62DB5">
            <wp:extent cx="5943600" cy="33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4D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DF266" w14:textId="77777777" w:rsidR="00326EAF" w:rsidRDefault="00326EAF">
      <w:pPr>
        <w:spacing w:line="240" w:lineRule="auto"/>
      </w:pPr>
      <w:r>
        <w:separator/>
      </w:r>
    </w:p>
  </w:endnote>
  <w:endnote w:type="continuationSeparator" w:id="0">
    <w:p w14:paraId="3BE38418" w14:textId="77777777" w:rsidR="00326EAF" w:rsidRDefault="00326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9917D" w14:textId="77777777" w:rsidR="00326EAF" w:rsidRDefault="00326EAF">
      <w:pPr>
        <w:spacing w:line="240" w:lineRule="auto"/>
      </w:pPr>
      <w:r>
        <w:separator/>
      </w:r>
    </w:p>
  </w:footnote>
  <w:footnote w:type="continuationSeparator" w:id="0">
    <w:p w14:paraId="309A8D88" w14:textId="77777777" w:rsidR="00326EAF" w:rsidRDefault="00326E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9E1DF" w14:textId="77777777" w:rsidR="00E614DD" w:rsidRDefault="00326EAF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0D38B" w14:textId="77777777" w:rsidR="00E614DD" w:rsidRDefault="00326EAF">
    <w:pPr>
      <w:pStyle w:val="Header"/>
    </w:pPr>
    <w:sdt>
      <w:sdtPr>
        <w:alias w:val="Last Name:"/>
        <w:tag w:val="Last Name:"/>
        <w:id w:val="81423100"/>
        <w:placeholder>
          <w:docPart w:val="9E86FF3EA335499C84E325B441E4E9D3"/>
        </w:placeholder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26"/>
    <w:rsid w:val="00040CBB"/>
    <w:rsid w:val="000B78C8"/>
    <w:rsid w:val="001463B2"/>
    <w:rsid w:val="001F62C0"/>
    <w:rsid w:val="00210CB3"/>
    <w:rsid w:val="00245E02"/>
    <w:rsid w:val="00326EAF"/>
    <w:rsid w:val="00353B66"/>
    <w:rsid w:val="004A2675"/>
    <w:rsid w:val="004F7139"/>
    <w:rsid w:val="00691EC1"/>
    <w:rsid w:val="006B4726"/>
    <w:rsid w:val="007C53FB"/>
    <w:rsid w:val="008B7D18"/>
    <w:rsid w:val="008F1F97"/>
    <w:rsid w:val="008F4052"/>
    <w:rsid w:val="009D4EB3"/>
    <w:rsid w:val="00AE76B7"/>
    <w:rsid w:val="00B13D1B"/>
    <w:rsid w:val="00B818DF"/>
    <w:rsid w:val="00D52117"/>
    <w:rsid w:val="00DA2955"/>
    <w:rsid w:val="00DB0D39"/>
    <w:rsid w:val="00DB2767"/>
    <w:rsid w:val="00DF4575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29D72"/>
  <w15:chartTrackingRefBased/>
  <w15:docId w15:val="{65B3D4BD-6BD6-43AA-9EAB-BC500921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band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86FF3EA335499C84E325B441E4E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332A7-73F6-4800-AA45-1A5251DFE038}"/>
      </w:docPartPr>
      <w:docPartBody>
        <w:p w:rsidR="00000000" w:rsidRDefault="004F59B3">
          <w:pPr>
            <w:pStyle w:val="9E86FF3EA335499C84E325B441E4E9D3"/>
          </w:pPr>
          <w:r>
            <w:t>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B3"/>
    <w:rsid w:val="004F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A16C0CBD214FE08D76F73C033C9031">
    <w:name w:val="79A16C0CBD214FE08D76F73C033C9031"/>
  </w:style>
  <w:style w:type="paragraph" w:customStyle="1" w:styleId="2D967BA4BD72479A96C4D00B10D973DB">
    <w:name w:val="2D967BA4BD72479A96C4D00B10D973DB"/>
  </w:style>
  <w:style w:type="paragraph" w:customStyle="1" w:styleId="E85D16E67BDB4370AD2577D3C1343AEE">
    <w:name w:val="E85D16E67BDB4370AD2577D3C1343AEE"/>
  </w:style>
  <w:style w:type="paragraph" w:customStyle="1" w:styleId="D98C14D08FAC4CB784A596A5E052CCFA">
    <w:name w:val="D98C14D08FAC4CB784A596A5E052CCFA"/>
  </w:style>
  <w:style w:type="paragraph" w:customStyle="1" w:styleId="E3810060294549C4848C5B1CAB0B425B">
    <w:name w:val="E3810060294549C4848C5B1CAB0B425B"/>
  </w:style>
  <w:style w:type="paragraph" w:customStyle="1" w:styleId="A16BD75CFF6F4BDC9FC6B93C8725C4BC">
    <w:name w:val="A16BD75CFF6F4BDC9FC6B93C8725C4BC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565607BB7B124C2A9DF2CF35C15C52F9">
    <w:name w:val="565607BB7B124C2A9DF2CF35C15C52F9"/>
  </w:style>
  <w:style w:type="paragraph" w:customStyle="1" w:styleId="88766BE6F4EF4D44B0DE7B736A2CE574">
    <w:name w:val="88766BE6F4EF4D44B0DE7B736A2CE574"/>
  </w:style>
  <w:style w:type="paragraph" w:customStyle="1" w:styleId="A3DD82C49C28406F8660E70E5C99FCE1">
    <w:name w:val="A3DD82C49C28406F8660E70E5C99FCE1"/>
  </w:style>
  <w:style w:type="paragraph" w:customStyle="1" w:styleId="B6D785A553A141FAB8B133D1B0CA0CD2">
    <w:name w:val="B6D785A553A141FAB8B133D1B0CA0CD2"/>
  </w:style>
  <w:style w:type="paragraph" w:customStyle="1" w:styleId="576378B66388485FB8C927F8ADF8DADB">
    <w:name w:val="576378B66388485FB8C927F8ADF8DADB"/>
  </w:style>
  <w:style w:type="paragraph" w:customStyle="1" w:styleId="BB03008137714A95B50B2A4105DC72D0">
    <w:name w:val="BB03008137714A95B50B2A4105DC72D0"/>
  </w:style>
  <w:style w:type="paragraph" w:customStyle="1" w:styleId="8BEDA36783184868A5DFBB00ED189410">
    <w:name w:val="8BEDA36783184868A5DFBB00ED189410"/>
  </w:style>
  <w:style w:type="paragraph" w:customStyle="1" w:styleId="DD8091E6C3A644438E13A69AB7BD0DBE">
    <w:name w:val="DD8091E6C3A644438E13A69AB7BD0DBE"/>
  </w:style>
  <w:style w:type="paragraph" w:customStyle="1" w:styleId="E0B2E029101C445CA57C42ACD61F96E4">
    <w:name w:val="E0B2E029101C445CA57C42ACD61F96E4"/>
  </w:style>
  <w:style w:type="paragraph" w:customStyle="1" w:styleId="1ACF8DCD51A14EE0A3C86CF68ECB72F2">
    <w:name w:val="1ACF8DCD51A14EE0A3C86CF68ECB72F2"/>
  </w:style>
  <w:style w:type="paragraph" w:customStyle="1" w:styleId="CE0F94348AD549A697E85A7CCF284217">
    <w:name w:val="CE0F94348AD549A697E85A7CCF284217"/>
  </w:style>
  <w:style w:type="paragraph" w:customStyle="1" w:styleId="1DB8DA7EA6FB40298DF1680A740AEA4C">
    <w:name w:val="1DB8DA7EA6FB40298DF1680A740AEA4C"/>
  </w:style>
  <w:style w:type="paragraph" w:customStyle="1" w:styleId="BD4E59AA5375438AB9D43A505786F848">
    <w:name w:val="BD4E59AA5375438AB9D43A505786F848"/>
  </w:style>
  <w:style w:type="paragraph" w:customStyle="1" w:styleId="021D52A553CB44048482546281E367D1">
    <w:name w:val="021D52A553CB44048482546281E367D1"/>
  </w:style>
  <w:style w:type="paragraph" w:customStyle="1" w:styleId="3940643F70CD40899FCF09C4E2228213">
    <w:name w:val="3940643F70CD40899FCF09C4E2228213"/>
  </w:style>
  <w:style w:type="paragraph" w:customStyle="1" w:styleId="2AF946161E9F4FE686F9D461836265E8">
    <w:name w:val="2AF946161E9F4FE686F9D461836265E8"/>
  </w:style>
  <w:style w:type="paragraph" w:customStyle="1" w:styleId="8BCA951E6CA24E79B501BA36710636D5">
    <w:name w:val="8BCA951E6CA24E79B501BA36710636D5"/>
  </w:style>
  <w:style w:type="paragraph" w:customStyle="1" w:styleId="E71E68DF980F4EBCBC8C88F7AF961D4E">
    <w:name w:val="E71E68DF980F4EBCBC8C88F7AF961D4E"/>
  </w:style>
  <w:style w:type="paragraph" w:customStyle="1" w:styleId="790BF99712C0456593566FBD73460B6D">
    <w:name w:val="790BF99712C0456593566FBD73460B6D"/>
  </w:style>
  <w:style w:type="paragraph" w:customStyle="1" w:styleId="0E2E50A3F00E462D80ED7D0802591F22">
    <w:name w:val="0E2E50A3F00E462D80ED7D0802591F22"/>
  </w:style>
  <w:style w:type="paragraph" w:customStyle="1" w:styleId="41989EA8FD514EB9A05CCCF232D8B59A">
    <w:name w:val="41989EA8FD514EB9A05CCCF232D8B59A"/>
  </w:style>
  <w:style w:type="paragraph" w:customStyle="1" w:styleId="E54E951041A34D2B9BDAA1832E02E153">
    <w:name w:val="E54E951041A34D2B9BDAA1832E02E153"/>
  </w:style>
  <w:style w:type="paragraph" w:customStyle="1" w:styleId="7B64FB5F222F49649FBF54DBA9037E37">
    <w:name w:val="7B64FB5F222F49649FBF54DBA9037E37"/>
  </w:style>
  <w:style w:type="paragraph" w:customStyle="1" w:styleId="4E273C403A2A4BFE9FF74784D49D911B">
    <w:name w:val="4E273C403A2A4BFE9FF74784D49D911B"/>
  </w:style>
  <w:style w:type="paragraph" w:customStyle="1" w:styleId="6AEFDA31462F47318569652C142A0D23">
    <w:name w:val="6AEFDA31462F47318569652C142A0D23"/>
  </w:style>
  <w:style w:type="paragraph" w:customStyle="1" w:styleId="E0763EAE3E3D49F28A1B19EA8AA0AA3F">
    <w:name w:val="E0763EAE3E3D49F28A1B19EA8AA0AA3F"/>
  </w:style>
  <w:style w:type="paragraph" w:customStyle="1" w:styleId="225D514DFEB94F2EAC29DCECF5E730D6">
    <w:name w:val="225D514DFEB94F2EAC29DCECF5E730D6"/>
  </w:style>
  <w:style w:type="paragraph" w:customStyle="1" w:styleId="96BD54745E4741988EAAF0EF314ACF14">
    <w:name w:val="96BD54745E4741988EAAF0EF314ACF14"/>
  </w:style>
  <w:style w:type="paragraph" w:customStyle="1" w:styleId="7AA469EB149643BEAB8B1857DCFB67F9">
    <w:name w:val="7AA469EB149643BEAB8B1857DCFB67F9"/>
  </w:style>
  <w:style w:type="paragraph" w:customStyle="1" w:styleId="F5E6F7E727744B33923FB812572F8D91">
    <w:name w:val="F5E6F7E727744B33923FB812572F8D91"/>
  </w:style>
  <w:style w:type="paragraph" w:customStyle="1" w:styleId="C7EF0C14510247578D1D5FF6B999DD3D">
    <w:name w:val="C7EF0C14510247578D1D5FF6B999DD3D"/>
  </w:style>
  <w:style w:type="paragraph" w:customStyle="1" w:styleId="197A4A6370704A339055D9867BE1B442">
    <w:name w:val="197A4A6370704A339055D9867BE1B442"/>
  </w:style>
  <w:style w:type="paragraph" w:customStyle="1" w:styleId="4C4381C8EC2F4154BDDB003563EEC602">
    <w:name w:val="4C4381C8EC2F4154BDDB003563EEC602"/>
  </w:style>
  <w:style w:type="paragraph" w:customStyle="1" w:styleId="9E86FF3EA335499C84E325B441E4E9D3">
    <w:name w:val="9E86FF3EA335499C84E325B441E4E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Giever</dc:creator>
  <cp:keywords/>
  <dc:description/>
  <cp:lastModifiedBy>betsy Giever</cp:lastModifiedBy>
  <cp:revision>6</cp:revision>
  <dcterms:created xsi:type="dcterms:W3CDTF">2019-01-02T21:40:00Z</dcterms:created>
  <dcterms:modified xsi:type="dcterms:W3CDTF">2019-01-02T21:48:00Z</dcterms:modified>
  <cp:version/>
</cp:coreProperties>
</file>