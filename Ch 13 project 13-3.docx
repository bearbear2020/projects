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ABED" w14:textId="77777777" w:rsidR="00F9444C" w:rsidRDefault="001364C2">
      <w:pPr>
        <w:pStyle w:val="NoSpacing"/>
      </w:pPr>
      <w:r>
        <w:t>Trent Giever</w:t>
      </w:r>
    </w:p>
    <w:p w14:paraId="75619A88" w14:textId="5A570CF7" w:rsidR="00E614DD" w:rsidRDefault="205FE02D">
      <w:pPr>
        <w:pStyle w:val="NoSpacing"/>
      </w:pPr>
      <w:r>
        <w:t>Ch 1</w:t>
      </w:r>
      <w:r w:rsidR="00690C95">
        <w:t>3 Vulnerability Assessment and Data Security</w:t>
      </w:r>
    </w:p>
    <w:p w14:paraId="3C7241ED" w14:textId="41D19B90" w:rsidR="00E614DD" w:rsidRDefault="205FE02D">
      <w:pPr>
        <w:pStyle w:val="NoSpacing"/>
      </w:pPr>
      <w:r>
        <w:t xml:space="preserve">Project </w:t>
      </w:r>
      <w:r w:rsidR="00690C95">
        <w:t>13-3</w:t>
      </w:r>
    </w:p>
    <w:p w14:paraId="0657F7F2" w14:textId="63213913" w:rsidR="00E614DD" w:rsidRDefault="205FE02D">
      <w:pPr>
        <w:pStyle w:val="NoSpacing"/>
      </w:pPr>
      <w:r>
        <w:t>7/31/18</w:t>
      </w:r>
    </w:p>
    <w:p w14:paraId="2B71F694" w14:textId="1AAEE00D" w:rsidR="205FE02D" w:rsidRDefault="205FE02D" w:rsidP="205FE02D">
      <w:r>
        <w:t xml:space="preserve">Project </w:t>
      </w:r>
      <w:r w:rsidR="00690C95">
        <w:t xml:space="preserve">13-3 </w:t>
      </w:r>
      <w:r w:rsidR="006007F0">
        <w:t>Using a local port scanner</w:t>
      </w:r>
    </w:p>
    <w:p w14:paraId="094A7198" w14:textId="2452D9D1" w:rsidR="00BA65C6" w:rsidRDefault="205FE02D" w:rsidP="006007F0">
      <w:pPr>
        <w:ind w:firstLine="0"/>
      </w:pPr>
      <w:r>
        <w:t xml:space="preserve"> </w:t>
      </w:r>
      <w:r w:rsidR="006007F0">
        <w:t>13-3-6</w:t>
      </w:r>
    </w:p>
    <w:p w14:paraId="197ADD8D" w14:textId="28349819" w:rsidR="009B408D" w:rsidRDefault="009B408D" w:rsidP="006007F0">
      <w:pPr>
        <w:ind w:firstLine="0"/>
      </w:pPr>
      <w:r>
        <w:rPr>
          <w:noProof/>
        </w:rPr>
        <w:lastRenderedPageBreak/>
        <w:drawing>
          <wp:inline distT="0" distB="0" distL="0" distR="0" wp14:anchorId="29EB3E58" wp14:editId="40C38791">
            <wp:extent cx="5629275" cy="652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D2D" w14:textId="533BD637" w:rsidR="009B408D" w:rsidRDefault="009B408D" w:rsidP="006007F0">
      <w:pPr>
        <w:ind w:firstLine="0"/>
      </w:pPr>
      <w:r>
        <w:t>This can help an attacker not have to do it manually but use a program to test the ports of a network.</w:t>
      </w:r>
    </w:p>
    <w:p w14:paraId="2D95BCDD" w14:textId="1975E9F4" w:rsidR="009B408D" w:rsidRDefault="009B408D" w:rsidP="006007F0">
      <w:pPr>
        <w:ind w:firstLine="0"/>
      </w:pPr>
      <w:r>
        <w:t>13-3-12</w:t>
      </w:r>
    </w:p>
    <w:p w14:paraId="5B9CE957" w14:textId="5E371E1A" w:rsidR="009B408D" w:rsidRDefault="008E0153" w:rsidP="006007F0">
      <w:pPr>
        <w:ind w:firstLine="0"/>
      </w:pPr>
      <w:r>
        <w:rPr>
          <w:noProof/>
        </w:rPr>
        <w:lastRenderedPageBreak/>
        <w:drawing>
          <wp:inline distT="0" distB="0" distL="0" distR="0" wp14:anchorId="603E695D" wp14:editId="4A8B548A">
            <wp:extent cx="5943600" cy="449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1D6" w14:textId="574502AD" w:rsidR="008E0153" w:rsidRDefault="008E0153" w:rsidP="006007F0">
      <w:pPr>
        <w:ind w:firstLine="0"/>
      </w:pPr>
      <w:r>
        <w:t xml:space="preserve">The info provided is limited since it is a local network </w:t>
      </w:r>
      <w:r w:rsidR="007B0FB7">
        <w:t>system and</w:t>
      </w:r>
      <w:bookmarkStart w:id="0" w:name="_GoBack"/>
      <w:bookmarkEnd w:id="0"/>
      <w:r w:rsidR="007B0FB7">
        <w:t xml:space="preserve"> can help an attacker if on the network by the varies tools. </w:t>
      </w:r>
    </w:p>
    <w:p w14:paraId="3225BA9E" w14:textId="77777777" w:rsidR="007B0FB7" w:rsidRDefault="007B0FB7" w:rsidP="006007F0">
      <w:pPr>
        <w:ind w:firstLine="0"/>
      </w:pPr>
    </w:p>
    <w:p w14:paraId="2336FE3F" w14:textId="09C5EA1E" w:rsidR="00306DD1" w:rsidRDefault="00306DD1" w:rsidP="205FE02D">
      <w:pPr>
        <w:ind w:firstLine="0"/>
      </w:pPr>
    </w:p>
    <w:sectPr w:rsidR="00306DD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9A95" w14:textId="77777777" w:rsidR="005C250A" w:rsidRDefault="005C250A">
      <w:pPr>
        <w:spacing w:line="240" w:lineRule="auto"/>
      </w:pPr>
      <w:r>
        <w:separator/>
      </w:r>
    </w:p>
  </w:endnote>
  <w:endnote w:type="continuationSeparator" w:id="0">
    <w:p w14:paraId="0A075AD1" w14:textId="77777777" w:rsidR="005C250A" w:rsidRDefault="005C2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FAB8" w14:textId="77777777" w:rsidR="005C250A" w:rsidRDefault="005C250A">
      <w:pPr>
        <w:spacing w:line="240" w:lineRule="auto"/>
      </w:pPr>
      <w:r>
        <w:separator/>
      </w:r>
    </w:p>
  </w:footnote>
  <w:footnote w:type="continuationSeparator" w:id="0">
    <w:p w14:paraId="2C6F9B8A" w14:textId="77777777" w:rsidR="005C250A" w:rsidRDefault="005C2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F5867" w14:textId="55D36E7F" w:rsidR="00E614DD" w:rsidRDefault="00F13630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52120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4F54F" w14:textId="53386FE6" w:rsidR="00E614DD" w:rsidRDefault="00F13630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52120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C2"/>
    <w:rsid w:val="00040065"/>
    <w:rsid w:val="00040CBB"/>
    <w:rsid w:val="00065447"/>
    <w:rsid w:val="00066C8E"/>
    <w:rsid w:val="0008433E"/>
    <w:rsid w:val="000A0959"/>
    <w:rsid w:val="000B78C8"/>
    <w:rsid w:val="000C48CD"/>
    <w:rsid w:val="000D3A8B"/>
    <w:rsid w:val="00114920"/>
    <w:rsid w:val="00120E97"/>
    <w:rsid w:val="00132550"/>
    <w:rsid w:val="001349A9"/>
    <w:rsid w:val="001364C2"/>
    <w:rsid w:val="001463B2"/>
    <w:rsid w:val="00152120"/>
    <w:rsid w:val="001831A7"/>
    <w:rsid w:val="001F62C0"/>
    <w:rsid w:val="00201FA3"/>
    <w:rsid w:val="00234D9C"/>
    <w:rsid w:val="00245E02"/>
    <w:rsid w:val="00254564"/>
    <w:rsid w:val="00292389"/>
    <w:rsid w:val="00306DD1"/>
    <w:rsid w:val="003272FA"/>
    <w:rsid w:val="00342DC8"/>
    <w:rsid w:val="00353B66"/>
    <w:rsid w:val="0036141F"/>
    <w:rsid w:val="003C6894"/>
    <w:rsid w:val="00417885"/>
    <w:rsid w:val="004328F4"/>
    <w:rsid w:val="004A2675"/>
    <w:rsid w:val="004A51E8"/>
    <w:rsid w:val="004E6F7E"/>
    <w:rsid w:val="004F7139"/>
    <w:rsid w:val="0051302A"/>
    <w:rsid w:val="005220AB"/>
    <w:rsid w:val="005513FC"/>
    <w:rsid w:val="00595428"/>
    <w:rsid w:val="005B5B13"/>
    <w:rsid w:val="005C250A"/>
    <w:rsid w:val="005C4722"/>
    <w:rsid w:val="006007F0"/>
    <w:rsid w:val="00690C95"/>
    <w:rsid w:val="00691EC1"/>
    <w:rsid w:val="006B2139"/>
    <w:rsid w:val="006D4836"/>
    <w:rsid w:val="00705C7E"/>
    <w:rsid w:val="00746843"/>
    <w:rsid w:val="007536BF"/>
    <w:rsid w:val="0077764A"/>
    <w:rsid w:val="007B0FB7"/>
    <w:rsid w:val="007C53FB"/>
    <w:rsid w:val="007E551E"/>
    <w:rsid w:val="007F21BD"/>
    <w:rsid w:val="007F5A96"/>
    <w:rsid w:val="00823862"/>
    <w:rsid w:val="008503CF"/>
    <w:rsid w:val="00852567"/>
    <w:rsid w:val="00880BD5"/>
    <w:rsid w:val="00885EEA"/>
    <w:rsid w:val="00893A1A"/>
    <w:rsid w:val="008B7D18"/>
    <w:rsid w:val="008E0153"/>
    <w:rsid w:val="008F1F97"/>
    <w:rsid w:val="008F2671"/>
    <w:rsid w:val="008F4052"/>
    <w:rsid w:val="008F44A0"/>
    <w:rsid w:val="00903BA2"/>
    <w:rsid w:val="00947B09"/>
    <w:rsid w:val="00952EBC"/>
    <w:rsid w:val="00962CB4"/>
    <w:rsid w:val="009A2FCA"/>
    <w:rsid w:val="009B408D"/>
    <w:rsid w:val="009D4EB3"/>
    <w:rsid w:val="00A078AB"/>
    <w:rsid w:val="00A24845"/>
    <w:rsid w:val="00A24EAA"/>
    <w:rsid w:val="00A356EB"/>
    <w:rsid w:val="00A46AF3"/>
    <w:rsid w:val="00A62F21"/>
    <w:rsid w:val="00AA0AD8"/>
    <w:rsid w:val="00AB6783"/>
    <w:rsid w:val="00AC1DCC"/>
    <w:rsid w:val="00AD2E5B"/>
    <w:rsid w:val="00B02997"/>
    <w:rsid w:val="00B1197A"/>
    <w:rsid w:val="00B13D1B"/>
    <w:rsid w:val="00B31F89"/>
    <w:rsid w:val="00B37430"/>
    <w:rsid w:val="00B51808"/>
    <w:rsid w:val="00B818DF"/>
    <w:rsid w:val="00B83596"/>
    <w:rsid w:val="00B876FF"/>
    <w:rsid w:val="00BA65C6"/>
    <w:rsid w:val="00C003A3"/>
    <w:rsid w:val="00C11F59"/>
    <w:rsid w:val="00C40803"/>
    <w:rsid w:val="00C9334C"/>
    <w:rsid w:val="00CB0586"/>
    <w:rsid w:val="00CB34EB"/>
    <w:rsid w:val="00D52117"/>
    <w:rsid w:val="00D75CCF"/>
    <w:rsid w:val="00DA523A"/>
    <w:rsid w:val="00DB0D39"/>
    <w:rsid w:val="00DD237E"/>
    <w:rsid w:val="00DD7973"/>
    <w:rsid w:val="00E14005"/>
    <w:rsid w:val="00E32BE0"/>
    <w:rsid w:val="00E50CF7"/>
    <w:rsid w:val="00E614DD"/>
    <w:rsid w:val="00E665E2"/>
    <w:rsid w:val="00E86199"/>
    <w:rsid w:val="00EA1130"/>
    <w:rsid w:val="00EB31DC"/>
    <w:rsid w:val="00EE0DD4"/>
    <w:rsid w:val="00EF0EF5"/>
    <w:rsid w:val="00F13630"/>
    <w:rsid w:val="00F6286F"/>
    <w:rsid w:val="00F9444C"/>
    <w:rsid w:val="00F972A0"/>
    <w:rsid w:val="00FF0300"/>
    <w:rsid w:val="205FE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CC2F"/>
  <w15:chartTrackingRefBased/>
  <w15:docId w15:val="{959B0439-B956-4D5F-AD0F-593D7F3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7</cp:revision>
  <dcterms:created xsi:type="dcterms:W3CDTF">2018-08-02T23:14:00Z</dcterms:created>
  <dcterms:modified xsi:type="dcterms:W3CDTF">2018-08-02T23:18:00Z</dcterms:modified>
  <cp:version/>
</cp:coreProperties>
</file>