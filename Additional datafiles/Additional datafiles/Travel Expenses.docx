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/>
      </w:tblPr>
      <w:tblGrid>
        <w:gridCol w:w="804"/>
        <w:gridCol w:w="1050"/>
        <w:gridCol w:w="1845"/>
        <w:gridCol w:w="777"/>
        <w:gridCol w:w="960"/>
        <w:gridCol w:w="211"/>
        <w:gridCol w:w="1131"/>
        <w:gridCol w:w="26"/>
        <w:gridCol w:w="23"/>
        <w:gridCol w:w="914"/>
        <w:gridCol w:w="1979"/>
      </w:tblGrid>
      <w:tr w:rsidR="008B7923" w:rsidRPr="008356AD" w:rsidTr="0068287C">
        <w:trPr>
          <w:trHeight w:hRule="exact" w:val="576"/>
          <w:jc w:val="center"/>
        </w:trPr>
        <w:tc>
          <w:tcPr>
            <w:tcW w:w="972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8B7923" w:rsidRPr="00F66B0D" w:rsidRDefault="008B7923" w:rsidP="00F66B0D">
            <w:pPr>
              <w:pStyle w:val="Heading1"/>
            </w:pPr>
            <w:r w:rsidRPr="00F66B0D">
              <w:t>Travel Expenses</w:t>
            </w:r>
          </w:p>
        </w:tc>
      </w:tr>
      <w:tr w:rsidR="008B7923" w:rsidRPr="008356AD" w:rsidTr="0077502E">
        <w:trPr>
          <w:trHeight w:hRule="exact" w:val="317"/>
          <w:jc w:val="center"/>
        </w:trPr>
        <w:tc>
          <w:tcPr>
            <w:tcW w:w="806" w:type="dxa"/>
            <w:tcBorders>
              <w:right w:val="nil"/>
            </w:tcBorders>
            <w:vAlign w:val="center"/>
          </w:tcPr>
          <w:p w:rsidR="008B7923" w:rsidRPr="008356AD" w:rsidRDefault="008B7923" w:rsidP="00F66B0D">
            <w:r w:rsidRPr="008356AD">
              <w:t>Name</w:t>
            </w:r>
          </w:p>
        </w:tc>
        <w:bookmarkStart w:id="0" w:name="Name"/>
        <w:tc>
          <w:tcPr>
            <w:tcW w:w="4889" w:type="dxa"/>
            <w:gridSpan w:val="5"/>
            <w:tcBorders>
              <w:left w:val="nil"/>
            </w:tcBorders>
            <w:vAlign w:val="center"/>
          </w:tcPr>
          <w:p w:rsidR="008B7923" w:rsidRPr="008356AD" w:rsidRDefault="008B7923" w:rsidP="00F66B0D">
            <w:r w:rsidRPr="008356AD">
              <w:fldChar w:fldCharType="begin">
                <w:ffData>
                  <w:name w:val="Name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0"/>
          </w:p>
        </w:tc>
        <w:tc>
          <w:tcPr>
            <w:tcW w:w="1141" w:type="dxa"/>
            <w:tcBorders>
              <w:right w:val="nil"/>
            </w:tcBorders>
            <w:vAlign w:val="center"/>
          </w:tcPr>
          <w:p w:rsidR="008B7923" w:rsidRPr="008356AD" w:rsidRDefault="008B7923" w:rsidP="00F66B0D">
            <w:r w:rsidRPr="008356AD">
              <w:t>Employee ID</w:t>
            </w:r>
          </w:p>
        </w:tc>
        <w:bookmarkStart w:id="1" w:name="EmployeeID"/>
        <w:tc>
          <w:tcPr>
            <w:tcW w:w="2970" w:type="dxa"/>
            <w:gridSpan w:val="4"/>
            <w:tcBorders>
              <w:left w:val="nil"/>
            </w:tcBorders>
            <w:vAlign w:val="center"/>
          </w:tcPr>
          <w:p w:rsidR="008B7923" w:rsidRPr="008356AD" w:rsidRDefault="008B7923" w:rsidP="00F66B0D">
            <w:r w:rsidRPr="008356AD">
              <w:fldChar w:fldCharType="begin">
                <w:ffData>
                  <w:name w:val="EmployeeID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"/>
          </w:p>
        </w:tc>
      </w:tr>
      <w:tr w:rsidR="008B7923" w:rsidRPr="008356AD" w:rsidTr="0077502E">
        <w:trPr>
          <w:trHeight w:hRule="exact" w:val="317"/>
          <w:jc w:val="center"/>
        </w:trPr>
        <w:tc>
          <w:tcPr>
            <w:tcW w:w="806" w:type="dxa"/>
            <w:tcBorders>
              <w:bottom w:val="single" w:sz="4" w:space="0" w:color="999999"/>
              <w:right w:val="nil"/>
            </w:tcBorders>
            <w:vAlign w:val="center"/>
          </w:tcPr>
          <w:p w:rsidR="008B7923" w:rsidRPr="008356AD" w:rsidRDefault="008B7923" w:rsidP="00F66B0D">
            <w:r w:rsidRPr="008356AD">
              <w:t>E-mail</w:t>
            </w:r>
          </w:p>
        </w:tc>
        <w:bookmarkStart w:id="2" w:name="Email"/>
        <w:tc>
          <w:tcPr>
            <w:tcW w:w="4889" w:type="dxa"/>
            <w:gridSpan w:val="5"/>
            <w:tcBorders>
              <w:left w:val="nil"/>
              <w:bottom w:val="single" w:sz="4" w:space="0" w:color="999999"/>
            </w:tcBorders>
            <w:vAlign w:val="center"/>
          </w:tcPr>
          <w:p w:rsidR="008B7923" w:rsidRPr="008356AD" w:rsidRDefault="008B7923" w:rsidP="00F66B0D">
            <w:r w:rsidRPr="008356AD">
              <w:fldChar w:fldCharType="begin">
                <w:ffData>
                  <w:name w:val="Email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"/>
          </w:p>
        </w:tc>
        <w:tc>
          <w:tcPr>
            <w:tcW w:w="1141" w:type="dxa"/>
            <w:tcBorders>
              <w:bottom w:val="single" w:sz="4" w:space="0" w:color="999999"/>
              <w:right w:val="nil"/>
            </w:tcBorders>
            <w:vAlign w:val="center"/>
          </w:tcPr>
          <w:p w:rsidR="008B7923" w:rsidRPr="008356AD" w:rsidRDefault="008B7923" w:rsidP="00F66B0D">
            <w:r w:rsidRPr="008356AD">
              <w:t>Department</w:t>
            </w:r>
          </w:p>
        </w:tc>
        <w:bookmarkStart w:id="3" w:name="Dept"/>
        <w:tc>
          <w:tcPr>
            <w:tcW w:w="2970" w:type="dxa"/>
            <w:gridSpan w:val="4"/>
            <w:tcBorders>
              <w:left w:val="nil"/>
              <w:bottom w:val="single" w:sz="4" w:space="0" w:color="999999"/>
            </w:tcBorders>
            <w:vAlign w:val="center"/>
          </w:tcPr>
          <w:p w:rsidR="008B7923" w:rsidRPr="008356AD" w:rsidRDefault="008B7923" w:rsidP="00F66B0D">
            <w:r w:rsidRPr="008356AD">
              <w:fldChar w:fldCharType="begin">
                <w:ffData>
                  <w:name w:val="Dept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"/>
          </w:p>
        </w:tc>
      </w:tr>
      <w:tr w:rsidR="008B7923" w:rsidRPr="008356AD" w:rsidTr="0068287C">
        <w:trPr>
          <w:trHeight w:hRule="exact" w:val="317"/>
          <w:jc w:val="center"/>
        </w:trPr>
        <w:tc>
          <w:tcPr>
            <w:tcW w:w="810" w:type="dxa"/>
            <w:tcBorders>
              <w:bottom w:val="single" w:sz="4" w:space="0" w:color="999999"/>
              <w:right w:val="nil"/>
            </w:tcBorders>
            <w:vAlign w:val="center"/>
          </w:tcPr>
          <w:p w:rsidR="008B7923" w:rsidRPr="008356AD" w:rsidRDefault="008B7923" w:rsidP="00F66B0D">
            <w:r w:rsidRPr="008356AD">
              <w:t>Purpose</w:t>
            </w:r>
          </w:p>
        </w:tc>
        <w:bookmarkStart w:id="4" w:name="Purpose"/>
        <w:tc>
          <w:tcPr>
            <w:tcW w:w="4799" w:type="dxa"/>
            <w:gridSpan w:val="5"/>
            <w:tcBorders>
              <w:left w:val="nil"/>
              <w:bottom w:val="single" w:sz="4" w:space="0" w:color="999999"/>
            </w:tcBorders>
            <w:vAlign w:val="center"/>
          </w:tcPr>
          <w:p w:rsidR="008B7923" w:rsidRPr="008356AD" w:rsidRDefault="008B7923" w:rsidP="00F66B0D">
            <w:r w:rsidRPr="008356AD">
              <w:fldChar w:fldCharType="begin">
                <w:ffData>
                  <w:name w:val="Purpose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"/>
          </w:p>
        </w:tc>
        <w:tc>
          <w:tcPr>
            <w:tcW w:w="1141" w:type="dxa"/>
            <w:tcBorders>
              <w:bottom w:val="single" w:sz="4" w:space="0" w:color="999999"/>
              <w:right w:val="nil"/>
            </w:tcBorders>
            <w:vAlign w:val="center"/>
          </w:tcPr>
          <w:p w:rsidR="008B7923" w:rsidRPr="008356AD" w:rsidRDefault="008B7923" w:rsidP="00F66B0D">
            <w:r w:rsidRPr="008356AD">
              <w:t>Approved by</w:t>
            </w:r>
          </w:p>
        </w:tc>
        <w:bookmarkStart w:id="5" w:name="Approved"/>
        <w:tc>
          <w:tcPr>
            <w:tcW w:w="2970" w:type="dxa"/>
            <w:gridSpan w:val="4"/>
            <w:tcBorders>
              <w:left w:val="nil"/>
              <w:bottom w:val="single" w:sz="4" w:space="0" w:color="999999"/>
            </w:tcBorders>
            <w:vAlign w:val="center"/>
          </w:tcPr>
          <w:p w:rsidR="008B7923" w:rsidRPr="008356AD" w:rsidRDefault="008B7923" w:rsidP="00F66B0D">
            <w:r w:rsidRPr="008356AD">
              <w:fldChar w:fldCharType="begin">
                <w:ffData>
                  <w:name w:val="Approved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"/>
          </w:p>
        </w:tc>
      </w:tr>
      <w:tr w:rsidR="008B792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EAEAEA"/>
            <w:vAlign w:val="center"/>
          </w:tcPr>
          <w:p w:rsidR="008B7923" w:rsidRPr="008356AD" w:rsidRDefault="00B34BDF" w:rsidP="00621D14">
            <w:pPr>
              <w:pStyle w:val="ColumnHeadings"/>
            </w:pPr>
            <w:r w:rsidRPr="008356AD">
              <w:t>Trip h</w:t>
            </w:r>
            <w:r w:rsidR="004826F3" w:rsidRPr="008356AD">
              <w:t>ours</w:t>
            </w:r>
          </w:p>
        </w:tc>
        <w:tc>
          <w:tcPr>
            <w:tcW w:w="1863" w:type="dxa"/>
            <w:shd w:val="clear" w:color="auto" w:fill="EAEAEA"/>
            <w:vAlign w:val="center"/>
          </w:tcPr>
          <w:p w:rsidR="008B7923" w:rsidRPr="008356AD" w:rsidRDefault="008B7923" w:rsidP="00621D14">
            <w:pPr>
              <w:pStyle w:val="ColumnHeadings"/>
            </w:pPr>
            <w:r w:rsidRPr="008356AD">
              <w:t>Dates</w:t>
            </w:r>
          </w:p>
        </w:tc>
        <w:tc>
          <w:tcPr>
            <w:tcW w:w="1874" w:type="dxa"/>
            <w:gridSpan w:val="3"/>
            <w:shd w:val="clear" w:color="auto" w:fill="EAEAEA"/>
            <w:vAlign w:val="center"/>
          </w:tcPr>
          <w:p w:rsidR="008B7923" w:rsidRPr="008356AD" w:rsidRDefault="008B7923" w:rsidP="00621D14">
            <w:pPr>
              <w:pStyle w:val="ColumnHeadings"/>
            </w:pPr>
            <w:r w:rsidRPr="008356AD">
              <w:t>Hours</w:t>
            </w:r>
          </w:p>
        </w:tc>
        <w:tc>
          <w:tcPr>
            <w:tcW w:w="4111" w:type="dxa"/>
            <w:gridSpan w:val="5"/>
            <w:shd w:val="clear" w:color="auto" w:fill="EAEAEA"/>
            <w:vAlign w:val="center"/>
          </w:tcPr>
          <w:p w:rsidR="008B7923" w:rsidRPr="008356AD" w:rsidRDefault="00B34BDF" w:rsidP="00621D14">
            <w:pPr>
              <w:pStyle w:val="ColumnHeadings"/>
            </w:pPr>
            <w:r w:rsidRPr="008356AD">
              <w:t>How s</w:t>
            </w:r>
            <w:r w:rsidR="004826F3" w:rsidRPr="008356AD">
              <w:t>pent</w:t>
            </w:r>
          </w:p>
        </w:tc>
      </w:tr>
      <w:tr w:rsidR="004826F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auto"/>
            <w:vAlign w:val="center"/>
          </w:tcPr>
          <w:p w:rsidR="004826F3" w:rsidRPr="008356AD" w:rsidRDefault="004826F3" w:rsidP="00F66B0D"/>
        </w:tc>
        <w:bookmarkStart w:id="6" w:name="TripDates1"/>
        <w:tc>
          <w:tcPr>
            <w:tcW w:w="1863" w:type="dxa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Trip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"/>
          </w:p>
        </w:tc>
        <w:bookmarkStart w:id="7" w:name="TripHours1"/>
        <w:tc>
          <w:tcPr>
            <w:tcW w:w="1874" w:type="dxa"/>
            <w:gridSpan w:val="3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TripHour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7"/>
          </w:p>
        </w:tc>
        <w:bookmarkStart w:id="8" w:name="HowSpent1"/>
        <w:tc>
          <w:tcPr>
            <w:tcW w:w="4111" w:type="dxa"/>
            <w:gridSpan w:val="5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HowSpen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8"/>
          </w:p>
        </w:tc>
      </w:tr>
      <w:tr w:rsidR="004826F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auto"/>
            <w:vAlign w:val="center"/>
          </w:tcPr>
          <w:p w:rsidR="004826F3" w:rsidRPr="008356AD" w:rsidRDefault="004826F3" w:rsidP="00F66B0D"/>
        </w:tc>
        <w:bookmarkStart w:id="9" w:name="TripDates2"/>
        <w:tc>
          <w:tcPr>
            <w:tcW w:w="1863" w:type="dxa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Trip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9"/>
          </w:p>
        </w:tc>
        <w:bookmarkStart w:id="10" w:name="TripHours2"/>
        <w:tc>
          <w:tcPr>
            <w:tcW w:w="1874" w:type="dxa"/>
            <w:gridSpan w:val="3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TripHour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0"/>
          </w:p>
        </w:tc>
        <w:bookmarkStart w:id="11" w:name="HowSpent2"/>
        <w:tc>
          <w:tcPr>
            <w:tcW w:w="4111" w:type="dxa"/>
            <w:gridSpan w:val="5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HowSpen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1"/>
          </w:p>
        </w:tc>
      </w:tr>
      <w:tr w:rsidR="004826F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auto"/>
            <w:vAlign w:val="center"/>
          </w:tcPr>
          <w:p w:rsidR="004826F3" w:rsidRPr="008356AD" w:rsidRDefault="004826F3" w:rsidP="00F66B0D"/>
        </w:tc>
        <w:bookmarkStart w:id="12" w:name="TripDates4"/>
        <w:tc>
          <w:tcPr>
            <w:tcW w:w="1863" w:type="dxa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Trip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2"/>
          </w:p>
        </w:tc>
        <w:bookmarkStart w:id="13" w:name="TripHours3"/>
        <w:tc>
          <w:tcPr>
            <w:tcW w:w="1874" w:type="dxa"/>
            <w:gridSpan w:val="3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TripHour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3"/>
          </w:p>
        </w:tc>
        <w:bookmarkStart w:id="14" w:name="HowSpent3"/>
        <w:tc>
          <w:tcPr>
            <w:tcW w:w="4111" w:type="dxa"/>
            <w:gridSpan w:val="5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HowSpen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4"/>
          </w:p>
        </w:tc>
      </w:tr>
      <w:tr w:rsidR="004826F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auto"/>
            <w:vAlign w:val="center"/>
          </w:tcPr>
          <w:p w:rsidR="004826F3" w:rsidRPr="008356AD" w:rsidRDefault="004826F3" w:rsidP="00F66B0D"/>
        </w:tc>
        <w:bookmarkStart w:id="15" w:name="TripDates5"/>
        <w:tc>
          <w:tcPr>
            <w:tcW w:w="1863" w:type="dxa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TripDates5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5"/>
          </w:p>
        </w:tc>
        <w:bookmarkStart w:id="16" w:name="TripHours4"/>
        <w:tc>
          <w:tcPr>
            <w:tcW w:w="1874" w:type="dxa"/>
            <w:gridSpan w:val="3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TripHour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6"/>
          </w:p>
        </w:tc>
        <w:bookmarkStart w:id="17" w:name="HowSpent4"/>
        <w:tc>
          <w:tcPr>
            <w:tcW w:w="4111" w:type="dxa"/>
            <w:gridSpan w:val="5"/>
            <w:vAlign w:val="center"/>
          </w:tcPr>
          <w:p w:rsidR="004826F3" w:rsidRPr="008356AD" w:rsidRDefault="004826F3" w:rsidP="00F66B0D">
            <w:r w:rsidRPr="008356AD">
              <w:fldChar w:fldCharType="begin">
                <w:ffData>
                  <w:name w:val="HowSpen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7"/>
          </w:p>
        </w:tc>
      </w:tr>
      <w:tr w:rsidR="001A21FE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shd w:val="clear" w:color="auto" w:fill="EAEAEA"/>
            <w:vAlign w:val="center"/>
          </w:tcPr>
          <w:p w:rsidR="001A21FE" w:rsidRPr="008356AD" w:rsidRDefault="001A21FE" w:rsidP="00621D14">
            <w:pPr>
              <w:pStyle w:val="ColumnHeadings"/>
            </w:pPr>
            <w:r w:rsidRPr="008356AD">
              <w:t>Expenses</w:t>
            </w:r>
          </w:p>
        </w:tc>
        <w:tc>
          <w:tcPr>
            <w:tcW w:w="1863" w:type="dxa"/>
            <w:shd w:val="clear" w:color="auto" w:fill="EAEAEA"/>
            <w:vAlign w:val="center"/>
          </w:tcPr>
          <w:p w:rsidR="001A21FE" w:rsidRPr="008356AD" w:rsidRDefault="001A21FE" w:rsidP="00621D14">
            <w:pPr>
              <w:pStyle w:val="ColumnHeadings"/>
            </w:pPr>
            <w:r w:rsidRPr="008356AD">
              <w:t>Dates</w:t>
            </w:r>
          </w:p>
        </w:tc>
        <w:tc>
          <w:tcPr>
            <w:tcW w:w="4076" w:type="dxa"/>
            <w:gridSpan w:val="7"/>
            <w:tcBorders>
              <w:bottom w:val="single" w:sz="4" w:space="0" w:color="999999"/>
            </w:tcBorders>
            <w:shd w:val="clear" w:color="auto" w:fill="EAEAEA"/>
            <w:vAlign w:val="center"/>
          </w:tcPr>
          <w:p w:rsidR="001A21FE" w:rsidRPr="008356AD" w:rsidRDefault="001A21FE" w:rsidP="00621D14">
            <w:pPr>
              <w:pStyle w:val="ColumnHeadings"/>
            </w:pPr>
            <w:r w:rsidRPr="008356AD">
              <w:t>Details</w:t>
            </w:r>
          </w:p>
        </w:tc>
        <w:tc>
          <w:tcPr>
            <w:tcW w:w="1909" w:type="dxa"/>
            <w:shd w:val="clear" w:color="auto" w:fill="EAEAEA"/>
            <w:vAlign w:val="center"/>
          </w:tcPr>
          <w:p w:rsidR="001A21FE" w:rsidRPr="008356AD" w:rsidRDefault="001A21FE" w:rsidP="00621D14">
            <w:pPr>
              <w:pStyle w:val="ColumnHeadings"/>
            </w:pPr>
            <w:r w:rsidRPr="008356AD">
              <w:t>Amount</w:t>
            </w:r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  <w:r w:rsidRPr="008356AD">
              <w:t>Transportation</w:t>
            </w:r>
          </w:p>
        </w:tc>
        <w:bookmarkStart w:id="18" w:name="TranspDates1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Transp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8"/>
          </w:p>
        </w:tc>
        <w:tc>
          <w:tcPr>
            <w:tcW w:w="783" w:type="dxa"/>
            <w:tcBorders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Ai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Air</w:t>
            </w:r>
          </w:p>
        </w:tc>
        <w:tc>
          <w:tcPr>
            <w:tcW w:w="968" w:type="dxa"/>
            <w:tcBorders>
              <w:left w:val="nil"/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Tax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Taxi</w:t>
            </w:r>
          </w:p>
        </w:tc>
        <w:tc>
          <w:tcPr>
            <w:tcW w:w="1403" w:type="dxa"/>
            <w:gridSpan w:val="4"/>
            <w:tcBorders>
              <w:left w:val="nil"/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Rent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 xml:space="preserve">Rental </w:t>
            </w:r>
            <w:r w:rsidR="00B34BDF" w:rsidRPr="008356AD">
              <w:t>c</w:t>
            </w:r>
            <w:r w:rsidRPr="008356AD">
              <w:t>ar</w:t>
            </w:r>
          </w:p>
        </w:tc>
        <w:tc>
          <w:tcPr>
            <w:tcW w:w="922" w:type="dxa"/>
            <w:tcBorders>
              <w:lef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Other</w:t>
            </w:r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19" w:name="TranspAmt1"/>
            <w:r w:rsidRPr="008356AD">
              <w:fldChar w:fldCharType="begin">
                <w:ffData>
                  <w:name w:val="Transp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19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20" w:name="TranspDates2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Transp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0"/>
          </w:p>
        </w:tc>
        <w:tc>
          <w:tcPr>
            <w:tcW w:w="783" w:type="dxa"/>
            <w:tcBorders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Ai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Air</w:t>
            </w:r>
          </w:p>
        </w:tc>
        <w:tc>
          <w:tcPr>
            <w:tcW w:w="968" w:type="dxa"/>
            <w:tcBorders>
              <w:left w:val="nil"/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Tax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Taxi</w:t>
            </w:r>
          </w:p>
        </w:tc>
        <w:tc>
          <w:tcPr>
            <w:tcW w:w="1403" w:type="dxa"/>
            <w:gridSpan w:val="4"/>
            <w:tcBorders>
              <w:left w:val="nil"/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Rent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="00B34BDF" w:rsidRPr="008356AD">
              <w:t>Rental c</w:t>
            </w:r>
            <w:r w:rsidRPr="008356AD">
              <w:t>ar</w:t>
            </w:r>
          </w:p>
        </w:tc>
        <w:tc>
          <w:tcPr>
            <w:tcW w:w="922" w:type="dxa"/>
            <w:tcBorders>
              <w:lef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Other</w:t>
            </w:r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21" w:name="TranspAmt2"/>
            <w:r w:rsidRPr="008356AD">
              <w:fldChar w:fldCharType="begin">
                <w:ffData>
                  <w:name w:val="Transp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1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22" w:name="TranspDates3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TranspDate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2"/>
          </w:p>
        </w:tc>
        <w:tc>
          <w:tcPr>
            <w:tcW w:w="783" w:type="dxa"/>
            <w:tcBorders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Ai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Air</w:t>
            </w:r>
          </w:p>
        </w:tc>
        <w:tc>
          <w:tcPr>
            <w:tcW w:w="968" w:type="dxa"/>
            <w:tcBorders>
              <w:left w:val="nil"/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Tax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Taxi</w:t>
            </w:r>
          </w:p>
        </w:tc>
        <w:tc>
          <w:tcPr>
            <w:tcW w:w="1403" w:type="dxa"/>
            <w:gridSpan w:val="4"/>
            <w:tcBorders>
              <w:left w:val="nil"/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Rent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="00B34BDF" w:rsidRPr="008356AD">
              <w:t>Rental c</w:t>
            </w:r>
            <w:r w:rsidRPr="008356AD">
              <w:t>ar</w:t>
            </w:r>
          </w:p>
        </w:tc>
        <w:tc>
          <w:tcPr>
            <w:tcW w:w="922" w:type="dxa"/>
            <w:tcBorders>
              <w:lef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r w:rsidRPr="008356AD">
              <w:t>Other</w:t>
            </w:r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23" w:name="TranspAmt3"/>
            <w:r w:rsidRPr="008356AD">
              <w:fldChar w:fldCharType="begin">
                <w:ffData>
                  <w:name w:val="TranspAm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3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24" w:name="TranspDates4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Transp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4"/>
          </w:p>
        </w:tc>
        <w:bookmarkStart w:id="25" w:name="Air"/>
        <w:tc>
          <w:tcPr>
            <w:tcW w:w="783" w:type="dxa"/>
            <w:tcBorders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Ai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bookmarkEnd w:id="25"/>
            <w:r w:rsidRPr="008356AD">
              <w:t>Air</w:t>
            </w:r>
          </w:p>
        </w:tc>
        <w:bookmarkStart w:id="26" w:name="Taxi"/>
        <w:tc>
          <w:tcPr>
            <w:tcW w:w="968" w:type="dxa"/>
            <w:tcBorders>
              <w:left w:val="nil"/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Tax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bookmarkEnd w:id="26"/>
            <w:r w:rsidRPr="008356AD">
              <w:t>Taxi</w:t>
            </w:r>
          </w:p>
        </w:tc>
        <w:bookmarkStart w:id="27" w:name="Rental"/>
        <w:tc>
          <w:tcPr>
            <w:tcW w:w="1403" w:type="dxa"/>
            <w:gridSpan w:val="4"/>
            <w:tcBorders>
              <w:left w:val="nil"/>
              <w:righ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Rent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bookmarkEnd w:id="27"/>
            <w:r w:rsidRPr="008356AD">
              <w:t>Ren</w:t>
            </w:r>
            <w:r w:rsidR="00B34BDF" w:rsidRPr="008356AD">
              <w:t>tal c</w:t>
            </w:r>
            <w:r w:rsidRPr="008356AD">
              <w:t>ar</w:t>
            </w:r>
          </w:p>
        </w:tc>
        <w:bookmarkStart w:id="28" w:name="Other"/>
        <w:tc>
          <w:tcPr>
            <w:tcW w:w="922" w:type="dxa"/>
            <w:tcBorders>
              <w:left w:val="nil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56AD">
              <w:instrText xml:space="preserve"> FORMCHECKBOX </w:instrText>
            </w:r>
            <w:r w:rsidRPr="008356AD">
              <w:fldChar w:fldCharType="end"/>
            </w:r>
            <w:bookmarkEnd w:id="28"/>
            <w:r w:rsidRPr="008356AD">
              <w:t>Other</w:t>
            </w:r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29" w:name="TranspAmt4"/>
            <w:r w:rsidRPr="008356AD">
              <w:fldChar w:fldCharType="begin">
                <w:ffData>
                  <w:name w:val="TranspAm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29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B34BDF" w:rsidP="00621D14">
            <w:pPr>
              <w:pStyle w:val="ColumnHeadings"/>
            </w:pPr>
            <w:r w:rsidRPr="008356AD">
              <w:t>Own c</w:t>
            </w:r>
            <w:r w:rsidR="00DF6AC3" w:rsidRPr="008356AD">
              <w:t>ar</w:t>
            </w:r>
          </w:p>
        </w:tc>
        <w:bookmarkStart w:id="30" w:name="OwnCarDates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OwnCarDates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0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 xml:space="preserve">Mileage </w:t>
            </w:r>
            <w:bookmarkStart w:id="31" w:name="Mileage"/>
            <w:r w:rsidRPr="008356AD">
              <w:fldChar w:fldCharType="begin">
                <w:ffData>
                  <w:name w:val="Mileage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1"/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32" w:name="OwnCarAmt"/>
            <w:r w:rsidRPr="008356AD">
              <w:fldChar w:fldCharType="begin">
                <w:ffData>
                  <w:name w:val="OwnCarAmt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2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  <w:r w:rsidRPr="008356AD">
              <w:t>Lodging</w:t>
            </w:r>
          </w:p>
        </w:tc>
        <w:bookmarkStart w:id="33" w:name="LodgingDates1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Lodging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3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 xml:space="preserve">Location </w:t>
            </w:r>
            <w:bookmarkStart w:id="34" w:name="Lodging1"/>
            <w:r w:rsidRPr="008356AD">
              <w:fldChar w:fldCharType="begin">
                <w:ffData>
                  <w:name w:val="Lodging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4"/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35" w:name="LodgingAmt1"/>
            <w:r w:rsidRPr="008356AD">
              <w:fldChar w:fldCharType="begin">
                <w:ffData>
                  <w:name w:val="Lodging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5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36" w:name="LodgingDates2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Lodging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6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 xml:space="preserve">Location </w:t>
            </w:r>
            <w:bookmarkStart w:id="37" w:name="Lodging2"/>
            <w:r w:rsidRPr="008356AD">
              <w:fldChar w:fldCharType="begin">
                <w:ffData>
                  <w:name w:val="Lodging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7"/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38" w:name="LodgingAmt2"/>
            <w:r w:rsidRPr="008356AD">
              <w:fldChar w:fldCharType="begin">
                <w:ffData>
                  <w:name w:val="Lodging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8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39" w:name="LodgingDates3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LodgingDate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39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 xml:space="preserve">Location </w:t>
            </w:r>
            <w:bookmarkStart w:id="40" w:name="Lodging3"/>
            <w:r w:rsidRPr="008356AD">
              <w:fldChar w:fldCharType="begin">
                <w:ffData>
                  <w:name w:val="Lodging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0"/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41" w:name="LodgingAmt3"/>
            <w:r w:rsidRPr="008356AD">
              <w:fldChar w:fldCharType="begin">
                <w:ffData>
                  <w:name w:val="LodgingAm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1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42" w:name="LodgingDates4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Lodging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2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 xml:space="preserve">Location </w:t>
            </w:r>
            <w:bookmarkStart w:id="43" w:name="Lodging4"/>
            <w:r w:rsidRPr="008356AD">
              <w:fldChar w:fldCharType="begin">
                <w:ffData>
                  <w:name w:val="Lodging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3"/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44" w:name="LodgingAmt4"/>
            <w:r w:rsidRPr="008356AD">
              <w:fldChar w:fldCharType="begin">
                <w:ffData>
                  <w:name w:val="LodgingAm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4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  <w:r w:rsidRPr="008356AD">
              <w:t>Meals</w:t>
            </w:r>
          </w:p>
        </w:tc>
        <w:bookmarkStart w:id="45" w:name="MealsDates1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Meals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5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>(Not to exceed $50/day)</w:t>
            </w:r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r w:rsidRPr="008356AD">
              <w:fldChar w:fldCharType="begin">
                <w:ffData>
                  <w:name w:val="Meals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46" w:name="MealsDates2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Meals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6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>(Not to exceed $50/day)</w:t>
            </w:r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47" w:name="MealsAmt2"/>
            <w:r w:rsidRPr="008356AD">
              <w:fldChar w:fldCharType="begin">
                <w:ffData>
                  <w:name w:val="Meals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7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48" w:name="MealsDates3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MealsDate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8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>(Not to exceed $50/day)</w:t>
            </w:r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49" w:name="MealsAmt3"/>
            <w:r w:rsidRPr="008356AD">
              <w:fldChar w:fldCharType="begin">
                <w:ffData>
                  <w:name w:val="MealsAm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49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50" w:name="MealsDates4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Meals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0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>(Not to exceed $50/day)</w:t>
            </w:r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51" w:name="MealsAmt4"/>
            <w:r w:rsidRPr="008356AD">
              <w:fldChar w:fldCharType="begin">
                <w:ffData>
                  <w:name w:val="MealsAm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1"/>
          </w:p>
        </w:tc>
      </w:tr>
      <w:tr w:rsidR="002B44B4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2B44B4" w:rsidRPr="008356AD" w:rsidRDefault="002B44B4" w:rsidP="00621D14">
            <w:pPr>
              <w:pStyle w:val="ColumnHeadings"/>
            </w:pPr>
            <w:r w:rsidRPr="008356AD">
              <w:t xml:space="preserve">Conference </w:t>
            </w:r>
            <w:r w:rsidR="00B34BDF" w:rsidRPr="008356AD">
              <w:t>f</w:t>
            </w:r>
            <w:r w:rsidRPr="008356AD">
              <w:t>ees</w:t>
            </w:r>
          </w:p>
        </w:tc>
        <w:bookmarkStart w:id="52" w:name="ConfDates1"/>
        <w:tc>
          <w:tcPr>
            <w:tcW w:w="1863" w:type="dxa"/>
            <w:vAlign w:val="center"/>
          </w:tcPr>
          <w:p w:rsidR="002B44B4" w:rsidRPr="008356AD" w:rsidRDefault="002B44B4" w:rsidP="00F66B0D">
            <w:r w:rsidRPr="008356AD">
              <w:fldChar w:fldCharType="begin">
                <w:ffData>
                  <w:name w:val="Conf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2"/>
          </w:p>
        </w:tc>
        <w:tc>
          <w:tcPr>
            <w:tcW w:w="4076" w:type="dxa"/>
            <w:gridSpan w:val="7"/>
            <w:vAlign w:val="center"/>
          </w:tcPr>
          <w:p w:rsidR="002B44B4" w:rsidRPr="008356AD" w:rsidRDefault="002B44B4" w:rsidP="00F66B0D">
            <w:r w:rsidRPr="008356AD">
              <w:t xml:space="preserve">Purpose </w:t>
            </w:r>
            <w:bookmarkStart w:id="53" w:name="ConfPurp1"/>
            <w:r w:rsidRPr="008356AD">
              <w:fldChar w:fldCharType="begin">
                <w:ffData>
                  <w:name w:val="ConfPurp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3"/>
          </w:p>
        </w:tc>
        <w:tc>
          <w:tcPr>
            <w:tcW w:w="1909" w:type="dxa"/>
            <w:vAlign w:val="center"/>
          </w:tcPr>
          <w:p w:rsidR="002B44B4" w:rsidRPr="008356AD" w:rsidRDefault="002B44B4" w:rsidP="0077502E">
            <w:pPr>
              <w:pStyle w:val="RightAligned"/>
            </w:pPr>
            <w:r w:rsidRPr="008356AD">
              <w:t>$</w:t>
            </w:r>
            <w:bookmarkStart w:id="54" w:name="ConfAmt1"/>
            <w:r w:rsidRPr="008356AD">
              <w:fldChar w:fldCharType="begin">
                <w:ffData>
                  <w:name w:val="Conf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4"/>
          </w:p>
        </w:tc>
      </w:tr>
      <w:tr w:rsidR="002B44B4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2B44B4" w:rsidRPr="008356AD" w:rsidRDefault="002B44B4" w:rsidP="00621D14">
            <w:pPr>
              <w:pStyle w:val="ColumnHeadings"/>
            </w:pPr>
          </w:p>
        </w:tc>
        <w:bookmarkStart w:id="55" w:name="ConfDates2"/>
        <w:tc>
          <w:tcPr>
            <w:tcW w:w="1863" w:type="dxa"/>
            <w:vAlign w:val="center"/>
          </w:tcPr>
          <w:p w:rsidR="002B44B4" w:rsidRPr="008356AD" w:rsidRDefault="002B44B4" w:rsidP="00F66B0D">
            <w:r w:rsidRPr="008356AD">
              <w:fldChar w:fldCharType="begin">
                <w:ffData>
                  <w:name w:val="Conf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5"/>
          </w:p>
        </w:tc>
        <w:tc>
          <w:tcPr>
            <w:tcW w:w="4076" w:type="dxa"/>
            <w:gridSpan w:val="7"/>
            <w:vAlign w:val="center"/>
          </w:tcPr>
          <w:p w:rsidR="002B44B4" w:rsidRPr="008356AD" w:rsidRDefault="002B44B4" w:rsidP="00F66B0D">
            <w:r w:rsidRPr="008356AD">
              <w:t xml:space="preserve">Purpose </w:t>
            </w:r>
            <w:bookmarkStart w:id="56" w:name="ConfPurp2"/>
            <w:r w:rsidRPr="008356AD">
              <w:fldChar w:fldCharType="begin">
                <w:ffData>
                  <w:name w:val="ConfPurp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6"/>
          </w:p>
        </w:tc>
        <w:tc>
          <w:tcPr>
            <w:tcW w:w="1909" w:type="dxa"/>
            <w:vAlign w:val="center"/>
          </w:tcPr>
          <w:p w:rsidR="002B44B4" w:rsidRPr="008356AD" w:rsidRDefault="002B44B4" w:rsidP="0077502E">
            <w:pPr>
              <w:pStyle w:val="RightAligned"/>
            </w:pPr>
            <w:r w:rsidRPr="008356AD">
              <w:t>$</w:t>
            </w:r>
            <w:bookmarkStart w:id="57" w:name="ConfAmt2"/>
            <w:r w:rsidRPr="008356AD">
              <w:fldChar w:fldCharType="begin">
                <w:ffData>
                  <w:name w:val="Conf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7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  <w:r w:rsidRPr="008356AD">
              <w:t>Other</w:t>
            </w:r>
          </w:p>
        </w:tc>
        <w:bookmarkStart w:id="58" w:name="OtherDates1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OtherDates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8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 xml:space="preserve">Purpose </w:t>
            </w:r>
            <w:bookmarkStart w:id="59" w:name="OtherPurpose1"/>
            <w:r w:rsidRPr="008356AD">
              <w:fldChar w:fldCharType="begin">
                <w:ffData>
                  <w:name w:val="OtherPurpose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59"/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60" w:name="OtherAmt1"/>
            <w:r w:rsidRPr="008356AD">
              <w:fldChar w:fldCharType="begin">
                <w:ffData>
                  <w:name w:val="OtherAmt1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0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61" w:name="OtherDates2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OtherDates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1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 xml:space="preserve">Purpose </w:t>
            </w:r>
            <w:bookmarkStart w:id="62" w:name="OtherPurpose2"/>
            <w:r w:rsidRPr="008356AD">
              <w:fldChar w:fldCharType="begin">
                <w:ffData>
                  <w:name w:val="OtherPurpose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2"/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63" w:name="OtherAmt2"/>
            <w:r w:rsidRPr="008356AD">
              <w:fldChar w:fldCharType="begin">
                <w:ffData>
                  <w:name w:val="OtherAmt2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3"/>
          </w:p>
        </w:tc>
      </w:tr>
      <w:tr w:rsidR="00DF6AC3" w:rsidRPr="008356AD" w:rsidTr="0068287C">
        <w:trPr>
          <w:trHeight w:hRule="exact" w:val="317"/>
          <w:jc w:val="center"/>
        </w:trPr>
        <w:tc>
          <w:tcPr>
            <w:tcW w:w="1872" w:type="dxa"/>
            <w:gridSpan w:val="2"/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64" w:name="OtherDates3"/>
        <w:tc>
          <w:tcPr>
            <w:tcW w:w="1863" w:type="dxa"/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OtherDates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4"/>
          </w:p>
        </w:tc>
        <w:tc>
          <w:tcPr>
            <w:tcW w:w="4076" w:type="dxa"/>
            <w:gridSpan w:val="7"/>
            <w:vAlign w:val="center"/>
          </w:tcPr>
          <w:p w:rsidR="00DF6AC3" w:rsidRPr="008356AD" w:rsidRDefault="00DF6AC3" w:rsidP="00F66B0D">
            <w:r w:rsidRPr="008356AD">
              <w:t xml:space="preserve">Purpose </w:t>
            </w:r>
            <w:bookmarkStart w:id="65" w:name="OtherPurpose3"/>
            <w:r w:rsidRPr="008356AD">
              <w:fldChar w:fldCharType="begin">
                <w:ffData>
                  <w:name w:val="OtherPurpose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5"/>
          </w:p>
        </w:tc>
        <w:tc>
          <w:tcPr>
            <w:tcW w:w="1909" w:type="dxa"/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66" w:name="OtherAmt3"/>
            <w:r w:rsidRPr="008356AD">
              <w:fldChar w:fldCharType="begin">
                <w:ffData>
                  <w:name w:val="OtherAmt3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6"/>
          </w:p>
        </w:tc>
      </w:tr>
      <w:tr w:rsidR="00DF6AC3" w:rsidRPr="008356AD" w:rsidTr="00621D14">
        <w:trPr>
          <w:trHeight w:hRule="exact" w:val="317"/>
          <w:jc w:val="center"/>
        </w:trPr>
        <w:tc>
          <w:tcPr>
            <w:tcW w:w="1872" w:type="dxa"/>
            <w:gridSpan w:val="2"/>
            <w:tcBorders>
              <w:bottom w:val="single" w:sz="4" w:space="0" w:color="999999"/>
            </w:tcBorders>
            <w:vAlign w:val="center"/>
          </w:tcPr>
          <w:p w:rsidR="00DF6AC3" w:rsidRPr="008356AD" w:rsidRDefault="00DF6AC3" w:rsidP="00621D14">
            <w:pPr>
              <w:pStyle w:val="ColumnHeadings"/>
            </w:pPr>
          </w:p>
        </w:tc>
        <w:bookmarkStart w:id="67" w:name="OtherDates4"/>
        <w:tc>
          <w:tcPr>
            <w:tcW w:w="1863" w:type="dxa"/>
            <w:tcBorders>
              <w:bottom w:val="single" w:sz="4" w:space="0" w:color="999999"/>
            </w:tcBorders>
            <w:vAlign w:val="center"/>
          </w:tcPr>
          <w:p w:rsidR="00DF6AC3" w:rsidRPr="008356AD" w:rsidRDefault="00DF6AC3" w:rsidP="00F66B0D">
            <w:r w:rsidRPr="008356AD">
              <w:fldChar w:fldCharType="begin">
                <w:ffData>
                  <w:name w:val="OtherDates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7"/>
          </w:p>
        </w:tc>
        <w:tc>
          <w:tcPr>
            <w:tcW w:w="4076" w:type="dxa"/>
            <w:gridSpan w:val="7"/>
            <w:tcBorders>
              <w:bottom w:val="single" w:sz="4" w:space="0" w:color="999999"/>
            </w:tcBorders>
            <w:vAlign w:val="center"/>
          </w:tcPr>
          <w:p w:rsidR="00DF6AC3" w:rsidRPr="008356AD" w:rsidRDefault="00DF6AC3" w:rsidP="00F66B0D">
            <w:r w:rsidRPr="008356AD">
              <w:t xml:space="preserve">Purpose </w:t>
            </w:r>
            <w:bookmarkStart w:id="68" w:name="OtherPurpose4"/>
            <w:r w:rsidRPr="008356AD">
              <w:fldChar w:fldCharType="begin">
                <w:ffData>
                  <w:name w:val="OtherPurpose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8"/>
          </w:p>
        </w:tc>
        <w:tc>
          <w:tcPr>
            <w:tcW w:w="1909" w:type="dxa"/>
            <w:tcBorders>
              <w:bottom w:val="single" w:sz="4" w:space="0" w:color="999999"/>
            </w:tcBorders>
            <w:vAlign w:val="center"/>
          </w:tcPr>
          <w:p w:rsidR="00DF6AC3" w:rsidRPr="008356AD" w:rsidRDefault="00DF6AC3" w:rsidP="0077502E">
            <w:pPr>
              <w:pStyle w:val="RightAligned"/>
            </w:pPr>
            <w:r w:rsidRPr="008356AD">
              <w:t>$</w:t>
            </w:r>
            <w:bookmarkStart w:id="69" w:name="OtherAmt4"/>
            <w:r w:rsidRPr="008356AD">
              <w:fldChar w:fldCharType="begin">
                <w:ffData>
                  <w:name w:val="OtherAmt4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69"/>
          </w:p>
        </w:tc>
      </w:tr>
      <w:tr w:rsidR="002B44B4" w:rsidRPr="008356AD" w:rsidTr="00621D14">
        <w:trPr>
          <w:trHeight w:hRule="exact" w:val="317"/>
          <w:jc w:val="center"/>
        </w:trPr>
        <w:tc>
          <w:tcPr>
            <w:tcW w:w="7811" w:type="dxa"/>
            <w:gridSpan w:val="10"/>
            <w:shd w:val="clear" w:color="auto" w:fill="EAEAEA"/>
            <w:vAlign w:val="center"/>
          </w:tcPr>
          <w:p w:rsidR="002B44B4" w:rsidRPr="008356AD" w:rsidRDefault="002B44B4" w:rsidP="00621D14">
            <w:pPr>
              <w:pStyle w:val="RightAlignedBold"/>
            </w:pPr>
            <w:r w:rsidRPr="008356AD">
              <w:t>Subtotal</w:t>
            </w:r>
          </w:p>
        </w:tc>
        <w:tc>
          <w:tcPr>
            <w:tcW w:w="1909" w:type="dxa"/>
            <w:shd w:val="clear" w:color="auto" w:fill="EAEAEA"/>
            <w:vAlign w:val="center"/>
          </w:tcPr>
          <w:p w:rsidR="002B44B4" w:rsidRPr="008356AD" w:rsidRDefault="002B44B4" w:rsidP="0077502E">
            <w:pPr>
              <w:pStyle w:val="RightAligned"/>
            </w:pPr>
            <w:r w:rsidRPr="008356AD">
              <w:t>$</w:t>
            </w:r>
            <w:bookmarkStart w:id="70" w:name="Subtotal"/>
            <w:r w:rsidRPr="008356AD">
              <w:fldChar w:fldCharType="begin">
                <w:ffData>
                  <w:name w:val="Subtotal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70"/>
          </w:p>
        </w:tc>
      </w:tr>
      <w:tr w:rsidR="002B44B4" w:rsidRPr="008356AD" w:rsidTr="00621D14">
        <w:trPr>
          <w:trHeight w:hRule="exact" w:val="317"/>
          <w:jc w:val="center"/>
        </w:trPr>
        <w:tc>
          <w:tcPr>
            <w:tcW w:w="7811" w:type="dxa"/>
            <w:gridSpan w:val="10"/>
            <w:shd w:val="clear" w:color="auto" w:fill="EAEAEA"/>
            <w:vAlign w:val="center"/>
          </w:tcPr>
          <w:p w:rsidR="002B44B4" w:rsidRPr="008356AD" w:rsidRDefault="002B44B4" w:rsidP="00621D14">
            <w:pPr>
              <w:pStyle w:val="RightAlignedBold"/>
            </w:pPr>
            <w:r w:rsidRPr="008356AD">
              <w:t>Less amount paid by company</w:t>
            </w:r>
          </w:p>
        </w:tc>
        <w:tc>
          <w:tcPr>
            <w:tcW w:w="1909" w:type="dxa"/>
            <w:shd w:val="clear" w:color="auto" w:fill="EAEAEA"/>
            <w:vAlign w:val="center"/>
          </w:tcPr>
          <w:p w:rsidR="002B44B4" w:rsidRPr="008356AD" w:rsidRDefault="002B44B4" w:rsidP="0077502E">
            <w:pPr>
              <w:pStyle w:val="RightAligned"/>
            </w:pPr>
            <w:r w:rsidRPr="008356AD">
              <w:t>$</w:t>
            </w:r>
            <w:bookmarkStart w:id="71" w:name="PaidbyCo"/>
            <w:r w:rsidR="0077502E">
              <w:t>(</w:t>
            </w:r>
            <w:r w:rsidRPr="008356AD">
              <w:fldChar w:fldCharType="begin">
                <w:ffData>
                  <w:name w:val="PaidbyCo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71"/>
            <w:r w:rsidR="0077502E">
              <w:t>)</w:t>
            </w:r>
          </w:p>
        </w:tc>
      </w:tr>
      <w:tr w:rsidR="002B44B4" w:rsidRPr="008356AD" w:rsidTr="00621D14">
        <w:trPr>
          <w:trHeight w:hRule="exact" w:val="317"/>
          <w:jc w:val="center"/>
        </w:trPr>
        <w:tc>
          <w:tcPr>
            <w:tcW w:w="7811" w:type="dxa"/>
            <w:gridSpan w:val="10"/>
            <w:tcBorders>
              <w:bottom w:val="single" w:sz="4" w:space="0" w:color="999999"/>
            </w:tcBorders>
            <w:shd w:val="clear" w:color="auto" w:fill="EAEAEA"/>
            <w:vAlign w:val="center"/>
          </w:tcPr>
          <w:p w:rsidR="002B44B4" w:rsidRPr="008356AD" w:rsidRDefault="002B44B4" w:rsidP="00621D14">
            <w:pPr>
              <w:pStyle w:val="RightAlignedBold"/>
            </w:pPr>
            <w:r w:rsidRPr="008356AD">
              <w:t>Total amount owing to employee</w:t>
            </w:r>
          </w:p>
        </w:tc>
        <w:tc>
          <w:tcPr>
            <w:tcW w:w="1909" w:type="dxa"/>
            <w:tcBorders>
              <w:bottom w:val="single" w:sz="4" w:space="0" w:color="999999"/>
            </w:tcBorders>
            <w:shd w:val="clear" w:color="auto" w:fill="EAEAEA"/>
            <w:vAlign w:val="center"/>
          </w:tcPr>
          <w:p w:rsidR="002B44B4" w:rsidRPr="008356AD" w:rsidRDefault="002B44B4" w:rsidP="0077502E">
            <w:pPr>
              <w:pStyle w:val="RightAligned"/>
            </w:pPr>
            <w:r w:rsidRPr="008356AD">
              <w:t>$</w:t>
            </w:r>
            <w:bookmarkStart w:id="72" w:name="Total"/>
            <w:r w:rsidRPr="008356AD">
              <w:fldChar w:fldCharType="begin">
                <w:ffData>
                  <w:name w:val="Total"/>
                  <w:enabled/>
                  <w:calcOnExit w:val="0"/>
                  <w:textInput/>
                </w:ffData>
              </w:fldChar>
            </w:r>
            <w:r w:rsidRPr="008356AD">
              <w:instrText xml:space="preserve"> FORMTEXT </w:instrText>
            </w:r>
            <w:r w:rsidRPr="008356AD">
              <w:fldChar w:fldCharType="separate"/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rPr>
                <w:rFonts w:eastAsia="MS Mincho" w:hint="eastAsia"/>
              </w:rPr>
              <w:t> </w:t>
            </w:r>
            <w:r w:rsidRPr="008356AD">
              <w:fldChar w:fldCharType="end"/>
            </w:r>
            <w:bookmarkEnd w:id="72"/>
          </w:p>
        </w:tc>
      </w:tr>
      <w:tr w:rsidR="00353246" w:rsidRPr="008356AD" w:rsidTr="0068287C">
        <w:trPr>
          <w:trHeight w:hRule="exact" w:val="317"/>
          <w:jc w:val="center"/>
        </w:trPr>
        <w:tc>
          <w:tcPr>
            <w:tcW w:w="6866" w:type="dxa"/>
            <w:gridSpan w:val="8"/>
            <w:tcBorders>
              <w:bottom w:val="nil"/>
            </w:tcBorders>
            <w:vAlign w:val="center"/>
          </w:tcPr>
          <w:p w:rsidR="00353246" w:rsidRPr="008356AD" w:rsidRDefault="00F66B0D" w:rsidP="00F66B0D">
            <w:r w:rsidRPr="008356AD">
              <w:t>Signature</w:t>
            </w:r>
          </w:p>
        </w:tc>
        <w:tc>
          <w:tcPr>
            <w:tcW w:w="2854" w:type="dxa"/>
            <w:gridSpan w:val="3"/>
            <w:tcBorders>
              <w:bottom w:val="nil"/>
            </w:tcBorders>
            <w:vAlign w:val="center"/>
          </w:tcPr>
          <w:p w:rsidR="00353246" w:rsidRPr="008356AD" w:rsidRDefault="00F66B0D" w:rsidP="00F66B0D">
            <w:r w:rsidRPr="008356AD">
              <w:t>Date</w:t>
            </w:r>
          </w:p>
        </w:tc>
      </w:tr>
      <w:tr w:rsidR="00353246" w:rsidRPr="008356AD" w:rsidTr="0068287C">
        <w:trPr>
          <w:trHeight w:hRule="exact" w:val="317"/>
          <w:jc w:val="center"/>
        </w:trPr>
        <w:tc>
          <w:tcPr>
            <w:tcW w:w="6866" w:type="dxa"/>
            <w:gridSpan w:val="8"/>
            <w:tcBorders>
              <w:top w:val="nil"/>
            </w:tcBorders>
            <w:vAlign w:val="center"/>
          </w:tcPr>
          <w:p w:rsidR="00353246" w:rsidRPr="008356AD" w:rsidRDefault="00353246" w:rsidP="00F66B0D"/>
        </w:tc>
        <w:tc>
          <w:tcPr>
            <w:tcW w:w="2854" w:type="dxa"/>
            <w:gridSpan w:val="3"/>
            <w:tcBorders>
              <w:top w:val="nil"/>
            </w:tcBorders>
            <w:vAlign w:val="center"/>
          </w:tcPr>
          <w:p w:rsidR="00353246" w:rsidRPr="008356AD" w:rsidRDefault="00353246" w:rsidP="00F66B0D"/>
        </w:tc>
      </w:tr>
    </w:tbl>
    <w:p w:rsidR="00DF6AC3" w:rsidRPr="00845CC3" w:rsidRDefault="00DF6AC3" w:rsidP="00845CC3"/>
    <w:p w:rsidR="005248B3" w:rsidRPr="00845CC3" w:rsidRDefault="005248B3" w:rsidP="00845CC3"/>
    <w:p w:rsidR="002B44B4" w:rsidRPr="00845CC3" w:rsidRDefault="002B44B4" w:rsidP="00845CC3">
      <w:r w:rsidRPr="00845CC3">
        <w:lastRenderedPageBreak/>
        <w:t xml:space="preserve">Please attach receipts for all listed expenses, sign </w:t>
      </w:r>
      <w:r w:rsidR="00B34BDF" w:rsidRPr="00845CC3">
        <w:t xml:space="preserve">the </w:t>
      </w:r>
      <w:r w:rsidRPr="00845CC3">
        <w:t xml:space="preserve">form and send to </w:t>
      </w:r>
      <w:r w:rsidR="00B34BDF" w:rsidRPr="00845CC3">
        <w:t xml:space="preserve">the </w:t>
      </w:r>
      <w:r w:rsidRPr="00845CC3">
        <w:t>Accounting Department.</w:t>
      </w:r>
      <w:r w:rsidR="007F12E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59B7D06C-6487-4A5F-8CE6-1B1411BAFCB9}" provid="{00000000-0000-0000-0000-000000000000}" o:suggestedsigner="Bill Bates" o:suggestedsigner2="Manager" issignatureline="t"/>
          </v:shape>
        </w:pict>
      </w:r>
    </w:p>
    <w:sectPr w:rsidR="002B44B4" w:rsidRPr="00845CC3" w:rsidSect="00F66B0D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efaultTabStop w:val="720"/>
  <w:characterSpacingControl w:val="doNotCompress"/>
  <w:compat/>
  <w:rsids>
    <w:rsidRoot w:val="00D04E95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40B2D"/>
    <w:rsid w:val="00044263"/>
    <w:rsid w:val="000502F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D04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215A"/>
    <w:rsid w:val="000B35C3"/>
    <w:rsid w:val="000B6E44"/>
    <w:rsid w:val="000C3407"/>
    <w:rsid w:val="000C34B1"/>
    <w:rsid w:val="000D102F"/>
    <w:rsid w:val="000D4DFC"/>
    <w:rsid w:val="000D57D2"/>
    <w:rsid w:val="000E0472"/>
    <w:rsid w:val="000E5FA2"/>
    <w:rsid w:val="000F0C20"/>
    <w:rsid w:val="000F3761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72D5F"/>
    <w:rsid w:val="001818A7"/>
    <w:rsid w:val="00182A89"/>
    <w:rsid w:val="001865ED"/>
    <w:rsid w:val="00187A75"/>
    <w:rsid w:val="0019217C"/>
    <w:rsid w:val="00192944"/>
    <w:rsid w:val="00195ACE"/>
    <w:rsid w:val="0019645B"/>
    <w:rsid w:val="001A1100"/>
    <w:rsid w:val="001A1686"/>
    <w:rsid w:val="001A1BA6"/>
    <w:rsid w:val="001A21FE"/>
    <w:rsid w:val="001A2DE6"/>
    <w:rsid w:val="001A3A02"/>
    <w:rsid w:val="001A3C05"/>
    <w:rsid w:val="001A4C9D"/>
    <w:rsid w:val="001A72E4"/>
    <w:rsid w:val="001B0B55"/>
    <w:rsid w:val="001B13CC"/>
    <w:rsid w:val="001B4A95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B44B4"/>
    <w:rsid w:val="002C11E3"/>
    <w:rsid w:val="002C32CC"/>
    <w:rsid w:val="002C4683"/>
    <w:rsid w:val="002C472C"/>
    <w:rsid w:val="002C5CE8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4C6D"/>
    <w:rsid w:val="00305F28"/>
    <w:rsid w:val="003117E0"/>
    <w:rsid w:val="003134A2"/>
    <w:rsid w:val="003166EA"/>
    <w:rsid w:val="003167A7"/>
    <w:rsid w:val="00320072"/>
    <w:rsid w:val="003205E7"/>
    <w:rsid w:val="00320BA7"/>
    <w:rsid w:val="00327313"/>
    <w:rsid w:val="00327A86"/>
    <w:rsid w:val="00334DA2"/>
    <w:rsid w:val="00340495"/>
    <w:rsid w:val="00340F57"/>
    <w:rsid w:val="003446CA"/>
    <w:rsid w:val="00352D9B"/>
    <w:rsid w:val="00353246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75C2"/>
    <w:rsid w:val="00473D2D"/>
    <w:rsid w:val="00475340"/>
    <w:rsid w:val="00477C25"/>
    <w:rsid w:val="004824CB"/>
    <w:rsid w:val="004826F3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77D0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3C5A"/>
    <w:rsid w:val="004E7E4A"/>
    <w:rsid w:val="004F0746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6359"/>
    <w:rsid w:val="005402C5"/>
    <w:rsid w:val="00540D67"/>
    <w:rsid w:val="00540E42"/>
    <w:rsid w:val="00544C8A"/>
    <w:rsid w:val="0055102F"/>
    <w:rsid w:val="0055137E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4A22"/>
    <w:rsid w:val="005B7242"/>
    <w:rsid w:val="005B7A58"/>
    <w:rsid w:val="005C44E4"/>
    <w:rsid w:val="005D3E5E"/>
    <w:rsid w:val="005E7DDF"/>
    <w:rsid w:val="005F17DE"/>
    <w:rsid w:val="005F19A4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78AF"/>
    <w:rsid w:val="00617955"/>
    <w:rsid w:val="00621761"/>
    <w:rsid w:val="00621D14"/>
    <w:rsid w:val="00635009"/>
    <w:rsid w:val="00635673"/>
    <w:rsid w:val="0064271A"/>
    <w:rsid w:val="00652936"/>
    <w:rsid w:val="00653D37"/>
    <w:rsid w:val="00660AA7"/>
    <w:rsid w:val="00663099"/>
    <w:rsid w:val="00663DD6"/>
    <w:rsid w:val="0067306D"/>
    <w:rsid w:val="00673617"/>
    <w:rsid w:val="00673C2E"/>
    <w:rsid w:val="0067768A"/>
    <w:rsid w:val="0068287C"/>
    <w:rsid w:val="00682BCC"/>
    <w:rsid w:val="006868F1"/>
    <w:rsid w:val="006953C1"/>
    <w:rsid w:val="006A06CF"/>
    <w:rsid w:val="006A0E5E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7502E"/>
    <w:rsid w:val="00781E16"/>
    <w:rsid w:val="00790BF9"/>
    <w:rsid w:val="0079527F"/>
    <w:rsid w:val="00795F6E"/>
    <w:rsid w:val="007A2381"/>
    <w:rsid w:val="007A2590"/>
    <w:rsid w:val="007A44C4"/>
    <w:rsid w:val="007B0FA1"/>
    <w:rsid w:val="007B34A1"/>
    <w:rsid w:val="007B533C"/>
    <w:rsid w:val="007B6EE9"/>
    <w:rsid w:val="007C06F6"/>
    <w:rsid w:val="007C0800"/>
    <w:rsid w:val="007C5BF2"/>
    <w:rsid w:val="007C7BB0"/>
    <w:rsid w:val="007E1B88"/>
    <w:rsid w:val="007E3802"/>
    <w:rsid w:val="007E5CEE"/>
    <w:rsid w:val="007E6B55"/>
    <w:rsid w:val="007F12E2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56AD"/>
    <w:rsid w:val="0083671A"/>
    <w:rsid w:val="00840C35"/>
    <w:rsid w:val="00842834"/>
    <w:rsid w:val="00844476"/>
    <w:rsid w:val="00845CC3"/>
    <w:rsid w:val="00850953"/>
    <w:rsid w:val="00853212"/>
    <w:rsid w:val="00853587"/>
    <w:rsid w:val="00854D09"/>
    <w:rsid w:val="00854F14"/>
    <w:rsid w:val="0085632F"/>
    <w:rsid w:val="00861CFA"/>
    <w:rsid w:val="00861E51"/>
    <w:rsid w:val="00864D60"/>
    <w:rsid w:val="008656E9"/>
    <w:rsid w:val="00865FF4"/>
    <w:rsid w:val="0087129E"/>
    <w:rsid w:val="008857EE"/>
    <w:rsid w:val="00895049"/>
    <w:rsid w:val="00895257"/>
    <w:rsid w:val="00895682"/>
    <w:rsid w:val="008972C9"/>
    <w:rsid w:val="008A4732"/>
    <w:rsid w:val="008B5E62"/>
    <w:rsid w:val="008B7923"/>
    <w:rsid w:val="008C0247"/>
    <w:rsid w:val="008C1B6A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63D"/>
    <w:rsid w:val="009B48F4"/>
    <w:rsid w:val="009B4A32"/>
    <w:rsid w:val="009C2E3B"/>
    <w:rsid w:val="009D42F0"/>
    <w:rsid w:val="009D4467"/>
    <w:rsid w:val="009E279D"/>
    <w:rsid w:val="009E3B74"/>
    <w:rsid w:val="009E485A"/>
    <w:rsid w:val="009E51B9"/>
    <w:rsid w:val="009F0262"/>
    <w:rsid w:val="009F32F0"/>
    <w:rsid w:val="00A007AF"/>
    <w:rsid w:val="00A00EB4"/>
    <w:rsid w:val="00A04548"/>
    <w:rsid w:val="00A06D82"/>
    <w:rsid w:val="00A10C43"/>
    <w:rsid w:val="00A11F3F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2A08"/>
    <w:rsid w:val="00A669F2"/>
    <w:rsid w:val="00A67D09"/>
    <w:rsid w:val="00A73BF7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3354"/>
    <w:rsid w:val="00AA4B44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287F"/>
    <w:rsid w:val="00AE3096"/>
    <w:rsid w:val="00AE3ED5"/>
    <w:rsid w:val="00AE44E0"/>
    <w:rsid w:val="00AE683C"/>
    <w:rsid w:val="00AE75CD"/>
    <w:rsid w:val="00AE7F0C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34BDF"/>
    <w:rsid w:val="00B36F11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52C4"/>
    <w:rsid w:val="00B81B46"/>
    <w:rsid w:val="00B82248"/>
    <w:rsid w:val="00B8478B"/>
    <w:rsid w:val="00B877B5"/>
    <w:rsid w:val="00B951DC"/>
    <w:rsid w:val="00B97C45"/>
    <w:rsid w:val="00BA3146"/>
    <w:rsid w:val="00BA4D11"/>
    <w:rsid w:val="00BA4DD2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13F5"/>
    <w:rsid w:val="00C0314A"/>
    <w:rsid w:val="00C0505C"/>
    <w:rsid w:val="00C073CA"/>
    <w:rsid w:val="00C11BD0"/>
    <w:rsid w:val="00C1316F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C09A5"/>
    <w:rsid w:val="00CC1B79"/>
    <w:rsid w:val="00CC54A0"/>
    <w:rsid w:val="00CC66E4"/>
    <w:rsid w:val="00CC6FEA"/>
    <w:rsid w:val="00CC7151"/>
    <w:rsid w:val="00CD2871"/>
    <w:rsid w:val="00CD2933"/>
    <w:rsid w:val="00CD7341"/>
    <w:rsid w:val="00CE5FC3"/>
    <w:rsid w:val="00CE6698"/>
    <w:rsid w:val="00CE7C73"/>
    <w:rsid w:val="00CF1BE3"/>
    <w:rsid w:val="00D01F60"/>
    <w:rsid w:val="00D04646"/>
    <w:rsid w:val="00D04E95"/>
    <w:rsid w:val="00D10D31"/>
    <w:rsid w:val="00D115D6"/>
    <w:rsid w:val="00D1355A"/>
    <w:rsid w:val="00D17FBC"/>
    <w:rsid w:val="00D252B2"/>
    <w:rsid w:val="00D27E5D"/>
    <w:rsid w:val="00D30B5E"/>
    <w:rsid w:val="00D31FE8"/>
    <w:rsid w:val="00D33A66"/>
    <w:rsid w:val="00D3507A"/>
    <w:rsid w:val="00D36952"/>
    <w:rsid w:val="00D4110C"/>
    <w:rsid w:val="00D45E3D"/>
    <w:rsid w:val="00D538CE"/>
    <w:rsid w:val="00D56DEA"/>
    <w:rsid w:val="00D63EFF"/>
    <w:rsid w:val="00D65570"/>
    <w:rsid w:val="00D65D19"/>
    <w:rsid w:val="00D67327"/>
    <w:rsid w:val="00D70E11"/>
    <w:rsid w:val="00D7543F"/>
    <w:rsid w:val="00D77A09"/>
    <w:rsid w:val="00D77DE6"/>
    <w:rsid w:val="00D81DB0"/>
    <w:rsid w:val="00D844DF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96B"/>
    <w:rsid w:val="00DD63BB"/>
    <w:rsid w:val="00DE1608"/>
    <w:rsid w:val="00DE71EA"/>
    <w:rsid w:val="00DF08B6"/>
    <w:rsid w:val="00DF11AB"/>
    <w:rsid w:val="00DF6AC3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4D65"/>
    <w:rsid w:val="00E60498"/>
    <w:rsid w:val="00E67764"/>
    <w:rsid w:val="00E812EF"/>
    <w:rsid w:val="00E81442"/>
    <w:rsid w:val="00E85FA1"/>
    <w:rsid w:val="00E930B3"/>
    <w:rsid w:val="00E9507E"/>
    <w:rsid w:val="00E95DBE"/>
    <w:rsid w:val="00EA338A"/>
    <w:rsid w:val="00EA4150"/>
    <w:rsid w:val="00EA5AA4"/>
    <w:rsid w:val="00EB0503"/>
    <w:rsid w:val="00EB1E03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2663"/>
    <w:rsid w:val="00F56311"/>
    <w:rsid w:val="00F613A6"/>
    <w:rsid w:val="00F62C5A"/>
    <w:rsid w:val="00F64295"/>
    <w:rsid w:val="00F66B0D"/>
    <w:rsid w:val="00F70672"/>
    <w:rsid w:val="00F7554E"/>
    <w:rsid w:val="00F77957"/>
    <w:rsid w:val="00F8136B"/>
    <w:rsid w:val="00F86156"/>
    <w:rsid w:val="00F866DD"/>
    <w:rsid w:val="00F90E47"/>
    <w:rsid w:val="00F9108F"/>
    <w:rsid w:val="00F9407A"/>
    <w:rsid w:val="00FA3148"/>
    <w:rsid w:val="00FA632E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372F"/>
    <w:rsid w:val="00FD37CA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5CC3"/>
    <w:rPr>
      <w:rFonts w:ascii="Arial Narrow" w:hAnsi="Arial Narrow" w:cs="Arial"/>
      <w:color w:val="333333"/>
      <w:sz w:val="18"/>
    </w:rPr>
  </w:style>
  <w:style w:type="paragraph" w:styleId="Heading1">
    <w:name w:val="heading 1"/>
    <w:basedOn w:val="Normal"/>
    <w:next w:val="Normal"/>
    <w:qFormat/>
    <w:rsid w:val="00F66B0D"/>
    <w:pPr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A21FE"/>
    <w:pPr>
      <w:keepNext/>
      <w:outlineLvl w:val="1"/>
    </w:pPr>
    <w:rPr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4826F3"/>
    <w:pPr>
      <w:keepNext/>
      <w:jc w:val="right"/>
      <w:outlineLvl w:val="2"/>
    </w:pPr>
    <w:rPr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356AD"/>
    <w:rPr>
      <w:rFonts w:ascii="Tahoma" w:hAnsi="Tahoma" w:cs="Tahoma"/>
      <w:sz w:val="16"/>
      <w:szCs w:val="16"/>
    </w:rPr>
  </w:style>
  <w:style w:type="paragraph" w:customStyle="1" w:styleId="RightAligned">
    <w:name w:val="Right Aligned"/>
    <w:basedOn w:val="Normal"/>
    <w:rsid w:val="00673C2E"/>
    <w:pPr>
      <w:jc w:val="right"/>
    </w:pPr>
  </w:style>
  <w:style w:type="paragraph" w:customStyle="1" w:styleId="RightAlignedBold">
    <w:name w:val="Right Aligned Bold"/>
    <w:basedOn w:val="RightAligned"/>
    <w:rsid w:val="00621D14"/>
    <w:rPr>
      <w:b/>
    </w:rPr>
  </w:style>
  <w:style w:type="paragraph" w:customStyle="1" w:styleId="ColumnHeadings">
    <w:name w:val="Column Headings"/>
    <w:basedOn w:val="Normal"/>
    <w:rsid w:val="00621D14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olf\AppData\Roaming\Microsoft\Templates\Travel%20expense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expense report.dot</Template>
  <TotalTime>2</TotalTime>
  <Pages>2</Pages>
  <Words>477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Expenses</vt:lpstr>
    </vt:vector>
  </TitlesOfParts>
  <Company>Microsoft Corporation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dwolf</dc:creator>
  <cp:lastModifiedBy>dwolf</cp:lastModifiedBy>
  <cp:revision>2</cp:revision>
  <cp:lastPrinted>2006-12-07T22:02:00Z</cp:lastPrinted>
  <dcterms:created xsi:type="dcterms:W3CDTF">2010-10-19T18:49:00Z</dcterms:created>
  <dcterms:modified xsi:type="dcterms:W3CDTF">2010-10-19T18:51:00Z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TC102104801033</vt:lpwstr>
  </property>
</Properties>
</file>