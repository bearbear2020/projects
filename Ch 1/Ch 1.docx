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A865" w14:textId="34C14532" w:rsidR="00F9444C" w:rsidRDefault="006B4726">
      <w:pPr>
        <w:pStyle w:val="NoSpacing"/>
      </w:pPr>
      <w:r>
        <w:t>Trent Giever</w:t>
      </w:r>
    </w:p>
    <w:p w14:paraId="7273E702" w14:textId="497BF032" w:rsidR="00E614DD" w:rsidRDefault="006B4726">
      <w:pPr>
        <w:pStyle w:val="NoSpacing"/>
      </w:pPr>
      <w:r>
        <w:t>Debbie Wolf</w:t>
      </w:r>
    </w:p>
    <w:p w14:paraId="63721A08" w14:textId="1D47E0F8" w:rsidR="00E614DD" w:rsidRDefault="006B4726">
      <w:pPr>
        <w:pStyle w:val="NoSpacing"/>
      </w:pPr>
      <w:r>
        <w:t xml:space="preserve">CS </w:t>
      </w:r>
      <w:r w:rsidR="000E189C">
        <w:t>140</w:t>
      </w:r>
    </w:p>
    <w:p w14:paraId="2B5D8ABC" w14:textId="32F1BE11" w:rsidR="00E614DD" w:rsidRDefault="006B4726">
      <w:pPr>
        <w:pStyle w:val="NoSpacing"/>
      </w:pPr>
      <w:r>
        <w:t>1/</w:t>
      </w:r>
      <w:r w:rsidR="0005060A">
        <w:t>3</w:t>
      </w:r>
      <w:r>
        <w:t>/19</w:t>
      </w:r>
    </w:p>
    <w:p w14:paraId="3EA0225E" w14:textId="7FE72EA6" w:rsidR="00E614DD" w:rsidRDefault="0005060A">
      <w:pPr>
        <w:pStyle w:val="Title"/>
      </w:pPr>
      <w:r>
        <w:t>Ch 1 Assignment</w:t>
      </w:r>
    </w:p>
    <w:p w14:paraId="66D47128" w14:textId="2C68E661" w:rsidR="000E189C" w:rsidRPr="000E189C" w:rsidRDefault="00087D00" w:rsidP="000E189C">
      <w:r w:rsidRPr="000E189C">
        <w:drawing>
          <wp:anchor distT="0" distB="0" distL="114300" distR="114300" simplePos="0" relativeHeight="251658240" behindDoc="1" locked="0" layoutInCell="1" allowOverlap="1" wp14:anchorId="295812AF" wp14:editId="31051786">
            <wp:simplePos x="0" y="0"/>
            <wp:positionH relativeFrom="page">
              <wp:align>left</wp:align>
            </wp:positionH>
            <wp:positionV relativeFrom="paragraph">
              <wp:posOffset>440055</wp:posOffset>
            </wp:positionV>
            <wp:extent cx="9432290" cy="5305425"/>
            <wp:effectExtent l="0" t="0" r="0" b="9525"/>
            <wp:wrapTight wrapText="bothSides">
              <wp:wrapPolygon edited="0">
                <wp:start x="0" y="0"/>
                <wp:lineTo x="0" y="21561"/>
                <wp:lineTo x="21551" y="21561"/>
                <wp:lineTo x="215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229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89C">
        <w:t xml:space="preserve">Share point Screen web address: </w:t>
      </w:r>
      <w:r w:rsidR="002243F7">
        <w:t>http://cs140sp/sites/intranet</w:t>
      </w:r>
    </w:p>
    <w:p w14:paraId="58081569" w14:textId="209591F6" w:rsidR="0005060A" w:rsidRDefault="0005060A" w:rsidP="0005060A"/>
    <w:p w14:paraId="2C2413F4" w14:textId="1F50247F" w:rsidR="0005060A" w:rsidRDefault="0005060A" w:rsidP="0005060A">
      <w:bookmarkStart w:id="0" w:name="_GoBack"/>
      <w:bookmarkEnd w:id="0"/>
    </w:p>
    <w:sectPr w:rsidR="0005060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20765" w14:textId="77777777" w:rsidR="00276CE7" w:rsidRDefault="00276CE7">
      <w:pPr>
        <w:spacing w:line="240" w:lineRule="auto"/>
      </w:pPr>
      <w:r>
        <w:separator/>
      </w:r>
    </w:p>
  </w:endnote>
  <w:endnote w:type="continuationSeparator" w:id="0">
    <w:p w14:paraId="596917CC" w14:textId="77777777" w:rsidR="00276CE7" w:rsidRDefault="00276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A49D9" w14:textId="77777777" w:rsidR="00276CE7" w:rsidRDefault="00276CE7">
      <w:pPr>
        <w:spacing w:line="240" w:lineRule="auto"/>
      </w:pPr>
      <w:r>
        <w:separator/>
      </w:r>
    </w:p>
  </w:footnote>
  <w:footnote w:type="continuationSeparator" w:id="0">
    <w:p w14:paraId="66F5BC29" w14:textId="77777777" w:rsidR="00276CE7" w:rsidRDefault="00276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E1DF" w14:textId="77777777" w:rsidR="00E614DD" w:rsidRDefault="00276CE7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D38B" w14:textId="77777777" w:rsidR="00E614DD" w:rsidRDefault="00276CE7">
    <w:pPr>
      <w:pStyle w:val="Header"/>
    </w:pPr>
    <w:sdt>
      <w:sdtPr>
        <w:alias w:val="Last Name:"/>
        <w:tag w:val="Last Name:"/>
        <w:id w:val="81423100"/>
        <w:placeholder>
          <w:docPart w:val="9E86FF3EA335499C84E325B441E4E9D3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26"/>
    <w:rsid w:val="00040CBB"/>
    <w:rsid w:val="0005060A"/>
    <w:rsid w:val="00087D00"/>
    <w:rsid w:val="000B78C8"/>
    <w:rsid w:val="000E189C"/>
    <w:rsid w:val="00105DFB"/>
    <w:rsid w:val="001463B2"/>
    <w:rsid w:val="001B532F"/>
    <w:rsid w:val="001D3FF5"/>
    <w:rsid w:val="001F62C0"/>
    <w:rsid w:val="00210CB3"/>
    <w:rsid w:val="002243F7"/>
    <w:rsid w:val="00245E02"/>
    <w:rsid w:val="00276CE7"/>
    <w:rsid w:val="00326EAF"/>
    <w:rsid w:val="00353B66"/>
    <w:rsid w:val="00405AE3"/>
    <w:rsid w:val="004A2675"/>
    <w:rsid w:val="004F7139"/>
    <w:rsid w:val="00691EC1"/>
    <w:rsid w:val="006B4726"/>
    <w:rsid w:val="007075A9"/>
    <w:rsid w:val="007C0D9A"/>
    <w:rsid w:val="007C53FB"/>
    <w:rsid w:val="008B7D18"/>
    <w:rsid w:val="008F1F97"/>
    <w:rsid w:val="008F4052"/>
    <w:rsid w:val="009D4EB3"/>
    <w:rsid w:val="00AE76B7"/>
    <w:rsid w:val="00B13D1B"/>
    <w:rsid w:val="00B818DF"/>
    <w:rsid w:val="00D52117"/>
    <w:rsid w:val="00DA2955"/>
    <w:rsid w:val="00DB0D39"/>
    <w:rsid w:val="00DB2767"/>
    <w:rsid w:val="00DF4575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29D72"/>
  <w15:chartTrackingRefBased/>
  <w15:docId w15:val="{65B3D4BD-6BD6-43AA-9EAB-BC500921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86FF3EA335499C84E325B441E4E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32A7-73F6-4800-AA45-1A5251DFE038}"/>
      </w:docPartPr>
      <w:docPartBody>
        <w:p w:rsidR="00F62A0D" w:rsidRDefault="004F59B3">
          <w:pPr>
            <w:pStyle w:val="9E86FF3EA335499C84E325B441E4E9D3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B3"/>
    <w:rsid w:val="004F59B3"/>
    <w:rsid w:val="009B1CA0"/>
    <w:rsid w:val="00C25F70"/>
    <w:rsid w:val="00F6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A16C0CBD214FE08D76F73C033C9031">
    <w:name w:val="79A16C0CBD214FE08D76F73C033C9031"/>
  </w:style>
  <w:style w:type="paragraph" w:customStyle="1" w:styleId="2D967BA4BD72479A96C4D00B10D973DB">
    <w:name w:val="2D967BA4BD72479A96C4D00B10D973DB"/>
  </w:style>
  <w:style w:type="paragraph" w:customStyle="1" w:styleId="E85D16E67BDB4370AD2577D3C1343AEE">
    <w:name w:val="E85D16E67BDB4370AD2577D3C1343AEE"/>
  </w:style>
  <w:style w:type="paragraph" w:customStyle="1" w:styleId="D98C14D08FAC4CB784A596A5E052CCFA">
    <w:name w:val="D98C14D08FAC4CB784A596A5E052CCFA"/>
  </w:style>
  <w:style w:type="paragraph" w:customStyle="1" w:styleId="E3810060294549C4848C5B1CAB0B425B">
    <w:name w:val="E3810060294549C4848C5B1CAB0B425B"/>
  </w:style>
  <w:style w:type="paragraph" w:customStyle="1" w:styleId="A16BD75CFF6F4BDC9FC6B93C8725C4BC">
    <w:name w:val="A16BD75CFF6F4BDC9FC6B93C8725C4BC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565607BB7B124C2A9DF2CF35C15C52F9">
    <w:name w:val="565607BB7B124C2A9DF2CF35C15C52F9"/>
  </w:style>
  <w:style w:type="paragraph" w:customStyle="1" w:styleId="88766BE6F4EF4D44B0DE7B736A2CE574">
    <w:name w:val="88766BE6F4EF4D44B0DE7B736A2CE574"/>
  </w:style>
  <w:style w:type="paragraph" w:customStyle="1" w:styleId="A3DD82C49C28406F8660E70E5C99FCE1">
    <w:name w:val="A3DD82C49C28406F8660E70E5C99FCE1"/>
  </w:style>
  <w:style w:type="paragraph" w:customStyle="1" w:styleId="B6D785A553A141FAB8B133D1B0CA0CD2">
    <w:name w:val="B6D785A553A141FAB8B133D1B0CA0CD2"/>
  </w:style>
  <w:style w:type="paragraph" w:customStyle="1" w:styleId="576378B66388485FB8C927F8ADF8DADB">
    <w:name w:val="576378B66388485FB8C927F8ADF8DADB"/>
  </w:style>
  <w:style w:type="paragraph" w:customStyle="1" w:styleId="BB03008137714A95B50B2A4105DC72D0">
    <w:name w:val="BB03008137714A95B50B2A4105DC72D0"/>
  </w:style>
  <w:style w:type="paragraph" w:customStyle="1" w:styleId="8BEDA36783184868A5DFBB00ED189410">
    <w:name w:val="8BEDA36783184868A5DFBB00ED189410"/>
  </w:style>
  <w:style w:type="paragraph" w:customStyle="1" w:styleId="DD8091E6C3A644438E13A69AB7BD0DBE">
    <w:name w:val="DD8091E6C3A644438E13A69AB7BD0DBE"/>
  </w:style>
  <w:style w:type="paragraph" w:customStyle="1" w:styleId="E0B2E029101C445CA57C42ACD61F96E4">
    <w:name w:val="E0B2E029101C445CA57C42ACD61F96E4"/>
  </w:style>
  <w:style w:type="paragraph" w:customStyle="1" w:styleId="1ACF8DCD51A14EE0A3C86CF68ECB72F2">
    <w:name w:val="1ACF8DCD51A14EE0A3C86CF68ECB72F2"/>
  </w:style>
  <w:style w:type="paragraph" w:customStyle="1" w:styleId="CE0F94348AD549A697E85A7CCF284217">
    <w:name w:val="CE0F94348AD549A697E85A7CCF284217"/>
  </w:style>
  <w:style w:type="paragraph" w:customStyle="1" w:styleId="1DB8DA7EA6FB40298DF1680A740AEA4C">
    <w:name w:val="1DB8DA7EA6FB40298DF1680A740AEA4C"/>
  </w:style>
  <w:style w:type="paragraph" w:customStyle="1" w:styleId="BD4E59AA5375438AB9D43A505786F848">
    <w:name w:val="BD4E59AA5375438AB9D43A505786F848"/>
  </w:style>
  <w:style w:type="paragraph" w:customStyle="1" w:styleId="021D52A553CB44048482546281E367D1">
    <w:name w:val="021D52A553CB44048482546281E367D1"/>
  </w:style>
  <w:style w:type="paragraph" w:customStyle="1" w:styleId="3940643F70CD40899FCF09C4E2228213">
    <w:name w:val="3940643F70CD40899FCF09C4E2228213"/>
  </w:style>
  <w:style w:type="paragraph" w:customStyle="1" w:styleId="2AF946161E9F4FE686F9D461836265E8">
    <w:name w:val="2AF946161E9F4FE686F9D461836265E8"/>
  </w:style>
  <w:style w:type="paragraph" w:customStyle="1" w:styleId="8BCA951E6CA24E79B501BA36710636D5">
    <w:name w:val="8BCA951E6CA24E79B501BA36710636D5"/>
  </w:style>
  <w:style w:type="paragraph" w:customStyle="1" w:styleId="E71E68DF980F4EBCBC8C88F7AF961D4E">
    <w:name w:val="E71E68DF980F4EBCBC8C88F7AF961D4E"/>
  </w:style>
  <w:style w:type="paragraph" w:customStyle="1" w:styleId="790BF99712C0456593566FBD73460B6D">
    <w:name w:val="790BF99712C0456593566FBD73460B6D"/>
  </w:style>
  <w:style w:type="paragraph" w:customStyle="1" w:styleId="0E2E50A3F00E462D80ED7D0802591F22">
    <w:name w:val="0E2E50A3F00E462D80ED7D0802591F22"/>
  </w:style>
  <w:style w:type="paragraph" w:customStyle="1" w:styleId="41989EA8FD514EB9A05CCCF232D8B59A">
    <w:name w:val="41989EA8FD514EB9A05CCCF232D8B59A"/>
  </w:style>
  <w:style w:type="paragraph" w:customStyle="1" w:styleId="E54E951041A34D2B9BDAA1832E02E153">
    <w:name w:val="E54E951041A34D2B9BDAA1832E02E153"/>
  </w:style>
  <w:style w:type="paragraph" w:customStyle="1" w:styleId="7B64FB5F222F49649FBF54DBA9037E37">
    <w:name w:val="7B64FB5F222F49649FBF54DBA9037E37"/>
  </w:style>
  <w:style w:type="paragraph" w:customStyle="1" w:styleId="4E273C403A2A4BFE9FF74784D49D911B">
    <w:name w:val="4E273C403A2A4BFE9FF74784D49D911B"/>
  </w:style>
  <w:style w:type="paragraph" w:customStyle="1" w:styleId="6AEFDA31462F47318569652C142A0D23">
    <w:name w:val="6AEFDA31462F47318569652C142A0D23"/>
  </w:style>
  <w:style w:type="paragraph" w:customStyle="1" w:styleId="E0763EAE3E3D49F28A1B19EA8AA0AA3F">
    <w:name w:val="E0763EAE3E3D49F28A1B19EA8AA0AA3F"/>
  </w:style>
  <w:style w:type="paragraph" w:customStyle="1" w:styleId="225D514DFEB94F2EAC29DCECF5E730D6">
    <w:name w:val="225D514DFEB94F2EAC29DCECF5E730D6"/>
  </w:style>
  <w:style w:type="paragraph" w:customStyle="1" w:styleId="96BD54745E4741988EAAF0EF314ACF14">
    <w:name w:val="96BD54745E4741988EAAF0EF314ACF14"/>
  </w:style>
  <w:style w:type="paragraph" w:customStyle="1" w:styleId="7AA469EB149643BEAB8B1857DCFB67F9">
    <w:name w:val="7AA469EB149643BEAB8B1857DCFB67F9"/>
  </w:style>
  <w:style w:type="paragraph" w:customStyle="1" w:styleId="F5E6F7E727744B33923FB812572F8D91">
    <w:name w:val="F5E6F7E727744B33923FB812572F8D91"/>
  </w:style>
  <w:style w:type="paragraph" w:customStyle="1" w:styleId="C7EF0C14510247578D1D5FF6B999DD3D">
    <w:name w:val="C7EF0C14510247578D1D5FF6B999DD3D"/>
  </w:style>
  <w:style w:type="paragraph" w:customStyle="1" w:styleId="197A4A6370704A339055D9867BE1B442">
    <w:name w:val="197A4A6370704A339055D9867BE1B442"/>
  </w:style>
  <w:style w:type="paragraph" w:customStyle="1" w:styleId="4C4381C8EC2F4154BDDB003563EEC602">
    <w:name w:val="4C4381C8EC2F4154BDDB003563EEC602"/>
  </w:style>
  <w:style w:type="paragraph" w:customStyle="1" w:styleId="9E86FF3EA335499C84E325B441E4E9D3">
    <w:name w:val="9E86FF3EA335499C84E325B441E4E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betsy Giever</cp:lastModifiedBy>
  <cp:revision>6</cp:revision>
  <dcterms:created xsi:type="dcterms:W3CDTF">2019-01-03T22:24:00Z</dcterms:created>
  <dcterms:modified xsi:type="dcterms:W3CDTF">2019-01-03T22:27:00Z</dcterms:modified>
  <cp:version/>
</cp:coreProperties>
</file>