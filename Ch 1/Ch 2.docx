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A865" w14:textId="34C14532" w:rsidR="00F9444C" w:rsidRDefault="006B4726">
      <w:pPr>
        <w:pStyle w:val="NoSpacing"/>
      </w:pPr>
      <w:r>
        <w:t>Trent Giever</w:t>
      </w:r>
    </w:p>
    <w:p w14:paraId="7273E702" w14:textId="497BF032" w:rsidR="00E614DD" w:rsidRDefault="006B4726">
      <w:pPr>
        <w:pStyle w:val="NoSpacing"/>
      </w:pPr>
      <w:r>
        <w:t>Debbie Wolf</w:t>
      </w:r>
    </w:p>
    <w:p w14:paraId="63721A08" w14:textId="1D47E0F8" w:rsidR="00E614DD" w:rsidRDefault="006B4726">
      <w:pPr>
        <w:pStyle w:val="NoSpacing"/>
      </w:pPr>
      <w:r>
        <w:t xml:space="preserve">CS </w:t>
      </w:r>
      <w:r w:rsidR="000E189C">
        <w:t>140</w:t>
      </w:r>
    </w:p>
    <w:p w14:paraId="2B5D8ABC" w14:textId="77394C76" w:rsidR="00E614DD" w:rsidRDefault="006B4726">
      <w:pPr>
        <w:pStyle w:val="NoSpacing"/>
      </w:pPr>
      <w:r>
        <w:t>1/</w:t>
      </w:r>
      <w:r w:rsidR="004C2D10">
        <w:t>7</w:t>
      </w:r>
      <w:r>
        <w:t>/19</w:t>
      </w:r>
    </w:p>
    <w:p w14:paraId="3EA0225E" w14:textId="1F422EFB" w:rsidR="00E614DD" w:rsidRDefault="0005060A">
      <w:pPr>
        <w:pStyle w:val="Title"/>
      </w:pPr>
      <w:r>
        <w:t xml:space="preserve">Ch </w:t>
      </w:r>
      <w:r w:rsidR="004C2D10">
        <w:t>2</w:t>
      </w:r>
      <w:bookmarkStart w:id="0" w:name="_GoBack"/>
      <w:bookmarkEnd w:id="0"/>
      <w:r>
        <w:t xml:space="preserve"> Assignment</w:t>
      </w:r>
    </w:p>
    <w:p w14:paraId="66D47128" w14:textId="7EB99A76" w:rsidR="000E189C" w:rsidRDefault="00653320" w:rsidP="00653320">
      <w:pPr>
        <w:ind w:firstLine="0"/>
      </w:pPr>
      <w:r>
        <w:t>Part 1</w:t>
      </w:r>
    </w:p>
    <w:p w14:paraId="0618B9ED" w14:textId="1FADDA74" w:rsidR="00321562" w:rsidRDefault="00321562" w:rsidP="00653320">
      <w:pPr>
        <w:ind w:firstLine="0"/>
      </w:pPr>
      <w:r w:rsidRPr="00321562">
        <w:drawing>
          <wp:anchor distT="0" distB="0" distL="114300" distR="114300" simplePos="0" relativeHeight="251658240" behindDoc="1" locked="0" layoutInCell="1" allowOverlap="1" wp14:anchorId="52B3CBC3" wp14:editId="058C0F7C">
            <wp:simplePos x="0" y="0"/>
            <wp:positionH relativeFrom="page">
              <wp:align>right</wp:align>
            </wp:positionH>
            <wp:positionV relativeFrom="paragraph">
              <wp:posOffset>252730</wp:posOffset>
            </wp:positionV>
            <wp:extent cx="7765604" cy="4367604"/>
            <wp:effectExtent l="0" t="0" r="6985" b="0"/>
            <wp:wrapTight wrapText="bothSides">
              <wp:wrapPolygon edited="0">
                <wp:start x="0" y="0"/>
                <wp:lineTo x="0" y="21481"/>
                <wp:lineTo x="21566" y="21481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604" cy="4367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320">
        <w:tab/>
      </w:r>
      <w:r>
        <w:t>CS Team Site</w:t>
      </w:r>
    </w:p>
    <w:p w14:paraId="525450B9" w14:textId="2AAA9FCA" w:rsidR="00321562" w:rsidRDefault="00321562" w:rsidP="00653320">
      <w:pPr>
        <w:ind w:firstLine="0"/>
      </w:pPr>
    </w:p>
    <w:p w14:paraId="6EC0CBBE" w14:textId="30B0BEFC" w:rsidR="00321562" w:rsidRDefault="00321562" w:rsidP="00653320">
      <w:pPr>
        <w:ind w:firstLine="0"/>
      </w:pPr>
      <w:r>
        <w:t>Part 2</w:t>
      </w:r>
    </w:p>
    <w:p w14:paraId="079BA497" w14:textId="630B762B" w:rsidR="00321562" w:rsidRDefault="00321562" w:rsidP="00653320">
      <w:pPr>
        <w:ind w:firstLine="0"/>
      </w:pPr>
      <w:r>
        <w:tab/>
      </w:r>
      <w:r w:rsidR="00BF0124">
        <w:t>1e:</w:t>
      </w:r>
    </w:p>
    <w:p w14:paraId="75287C71" w14:textId="4029C671" w:rsidR="00BF0124" w:rsidRDefault="005A6D0A" w:rsidP="00653320">
      <w:pPr>
        <w:ind w:firstLine="0"/>
      </w:pPr>
      <w:r w:rsidRPr="005A6D0A">
        <w:lastRenderedPageBreak/>
        <w:drawing>
          <wp:anchor distT="0" distB="0" distL="114300" distR="114300" simplePos="0" relativeHeight="251659264" behindDoc="1" locked="0" layoutInCell="1" allowOverlap="1" wp14:anchorId="27B249FD" wp14:editId="31F5618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3350" cy="4360545"/>
            <wp:effectExtent l="0" t="0" r="0" b="1905"/>
            <wp:wrapTight wrapText="bothSides">
              <wp:wrapPolygon edited="0">
                <wp:start x="0" y="0"/>
                <wp:lineTo x="0" y="21515"/>
                <wp:lineTo x="21547" y="21515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124">
        <w:t>2c:</w:t>
      </w:r>
    </w:p>
    <w:p w14:paraId="10FAEEDC" w14:textId="1ABF73FD" w:rsidR="005A6D0A" w:rsidRDefault="002C40DE" w:rsidP="00653320">
      <w:pPr>
        <w:ind w:firstLine="0"/>
      </w:pPr>
      <w:r w:rsidRPr="002C40DE">
        <w:drawing>
          <wp:inline distT="0" distB="0" distL="0" distR="0" wp14:anchorId="542758F1" wp14:editId="55F7DF01">
            <wp:extent cx="6107287" cy="34353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926" cy="347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5432" w14:textId="61BA5470" w:rsidR="00BF0124" w:rsidRDefault="00BF0124" w:rsidP="00653320">
      <w:pPr>
        <w:ind w:firstLine="0"/>
      </w:pPr>
      <w:r>
        <w:lastRenderedPageBreak/>
        <w:tab/>
        <w:t>3</w:t>
      </w:r>
      <w:r w:rsidR="00BA460A">
        <w:t>c:</w:t>
      </w:r>
    </w:p>
    <w:p w14:paraId="44462F12" w14:textId="16269E71" w:rsidR="002C40DE" w:rsidRDefault="008C4407" w:rsidP="00653320">
      <w:pPr>
        <w:ind w:firstLine="0"/>
      </w:pPr>
      <w:r w:rsidRPr="008C4407">
        <w:drawing>
          <wp:inline distT="0" distB="0" distL="0" distR="0" wp14:anchorId="6298FFFC" wp14:editId="22A14376">
            <wp:extent cx="47244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3BB4" w14:textId="3A72ADD9" w:rsidR="00BA460A" w:rsidRDefault="00BA460A" w:rsidP="00653320">
      <w:pPr>
        <w:ind w:firstLine="0"/>
      </w:pPr>
      <w:r>
        <w:tab/>
        <w:t>4b:</w:t>
      </w:r>
    </w:p>
    <w:p w14:paraId="5C8432A6" w14:textId="1A00E6B1" w:rsidR="008C4407" w:rsidRDefault="008F4AF5" w:rsidP="00653320">
      <w:pPr>
        <w:ind w:firstLine="0"/>
      </w:pPr>
      <w:r w:rsidRPr="008F4AF5">
        <w:drawing>
          <wp:inline distT="0" distB="0" distL="0" distR="0" wp14:anchorId="2F9EC887" wp14:editId="052ACC2C">
            <wp:extent cx="594360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3FB4" w14:textId="1DE180DE" w:rsidR="00BA460A" w:rsidRDefault="00BA460A" w:rsidP="00653320">
      <w:pPr>
        <w:ind w:firstLine="0"/>
      </w:pPr>
      <w:r>
        <w:tab/>
        <w:t>5f:</w:t>
      </w:r>
    </w:p>
    <w:p w14:paraId="6F19805D" w14:textId="1969E57A" w:rsidR="006879B0" w:rsidRDefault="006879B0" w:rsidP="00653320">
      <w:pPr>
        <w:ind w:firstLine="0"/>
      </w:pPr>
      <w:r w:rsidRPr="006879B0">
        <w:drawing>
          <wp:inline distT="0" distB="0" distL="0" distR="0" wp14:anchorId="0E953903" wp14:editId="00FC8159">
            <wp:extent cx="5943600" cy="1768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2C02" w14:textId="71FAE89A" w:rsidR="00BA460A" w:rsidRDefault="00BA460A" w:rsidP="00653320">
      <w:pPr>
        <w:ind w:firstLine="0"/>
      </w:pPr>
      <w:r>
        <w:tab/>
        <w:t>6c:</w:t>
      </w:r>
    </w:p>
    <w:p w14:paraId="41BA61C5" w14:textId="7437C3F5" w:rsidR="006879B0" w:rsidRDefault="006A4FA3" w:rsidP="00653320">
      <w:pPr>
        <w:ind w:firstLine="0"/>
      </w:pPr>
      <w:r w:rsidRPr="006A4FA3">
        <w:drawing>
          <wp:inline distT="0" distB="0" distL="0" distR="0" wp14:anchorId="1A65788E" wp14:editId="7F3194AB">
            <wp:extent cx="5943600" cy="1349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6D38" w14:textId="2C215C28" w:rsidR="00BA460A" w:rsidRDefault="00BA460A" w:rsidP="00653320">
      <w:pPr>
        <w:ind w:firstLine="0"/>
      </w:pPr>
      <w:r>
        <w:lastRenderedPageBreak/>
        <w:tab/>
        <w:t>7a:</w:t>
      </w:r>
    </w:p>
    <w:p w14:paraId="16D94413" w14:textId="2CE25151" w:rsidR="006A4FA3" w:rsidRDefault="00252F41" w:rsidP="00653320">
      <w:pPr>
        <w:ind w:firstLine="0"/>
      </w:pPr>
      <w:r w:rsidRPr="00252F41">
        <w:drawing>
          <wp:inline distT="0" distB="0" distL="0" distR="0" wp14:anchorId="015667CC" wp14:editId="072A2318">
            <wp:extent cx="5943600" cy="2912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87E" w14:textId="76910537" w:rsidR="00BA460A" w:rsidRDefault="00BA460A" w:rsidP="00653320">
      <w:pPr>
        <w:ind w:firstLine="0"/>
      </w:pPr>
      <w:r>
        <w:tab/>
        <w:t>8b:</w:t>
      </w:r>
    </w:p>
    <w:p w14:paraId="34820358" w14:textId="6AAE6D0F" w:rsidR="00252F41" w:rsidRDefault="00783DAA" w:rsidP="00653320">
      <w:pPr>
        <w:ind w:firstLine="0"/>
      </w:pPr>
      <w:r w:rsidRPr="00783DAA">
        <w:drawing>
          <wp:inline distT="0" distB="0" distL="0" distR="0" wp14:anchorId="409ABE94" wp14:editId="0B8DFD59">
            <wp:extent cx="464820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9337" w14:textId="7C7E3CE8" w:rsidR="00BA460A" w:rsidRDefault="00BA460A" w:rsidP="00653320">
      <w:pPr>
        <w:ind w:firstLine="0"/>
      </w:pPr>
      <w:r>
        <w:tab/>
        <w:t>8c:</w:t>
      </w:r>
    </w:p>
    <w:p w14:paraId="0D2A49CD" w14:textId="07BF7B2A" w:rsidR="00BF0124" w:rsidRPr="000E189C" w:rsidRDefault="0076315F" w:rsidP="00653320">
      <w:pPr>
        <w:ind w:firstLine="0"/>
      </w:pPr>
      <w:r w:rsidRPr="0076315F">
        <w:lastRenderedPageBreak/>
        <w:drawing>
          <wp:inline distT="0" distB="0" distL="0" distR="0" wp14:anchorId="57E4A0B2" wp14:editId="78F5AD78">
            <wp:extent cx="16383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1569" w14:textId="209591F6" w:rsidR="0005060A" w:rsidRDefault="0005060A" w:rsidP="0005060A"/>
    <w:p w14:paraId="2C2413F4" w14:textId="1F50247F" w:rsidR="0005060A" w:rsidRDefault="0005060A" w:rsidP="0005060A"/>
    <w:sectPr w:rsidR="0005060A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C9B6E" w14:textId="77777777" w:rsidR="00D14F77" w:rsidRDefault="00D14F77">
      <w:pPr>
        <w:spacing w:line="240" w:lineRule="auto"/>
      </w:pPr>
      <w:r>
        <w:separator/>
      </w:r>
    </w:p>
  </w:endnote>
  <w:endnote w:type="continuationSeparator" w:id="0">
    <w:p w14:paraId="1DC84593" w14:textId="77777777" w:rsidR="00D14F77" w:rsidRDefault="00D14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93B4C" w14:textId="77777777" w:rsidR="00D14F77" w:rsidRDefault="00D14F77">
      <w:pPr>
        <w:spacing w:line="240" w:lineRule="auto"/>
      </w:pPr>
      <w:r>
        <w:separator/>
      </w:r>
    </w:p>
  </w:footnote>
  <w:footnote w:type="continuationSeparator" w:id="0">
    <w:p w14:paraId="555F6D75" w14:textId="77777777" w:rsidR="00D14F77" w:rsidRDefault="00D14F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9E1DF" w14:textId="2B394C30" w:rsidR="00E614DD" w:rsidRDefault="00BF0124">
    <w:pPr>
      <w:pStyle w:val="Header"/>
    </w:pPr>
    <w:r>
      <w:t>Giever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0D38B" w14:textId="3D304D57" w:rsidR="00E614DD" w:rsidRDefault="00653320">
    <w:pPr>
      <w:pStyle w:val="Header"/>
    </w:pPr>
    <w:r>
      <w:t>Giever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26"/>
    <w:rsid w:val="00040CBB"/>
    <w:rsid w:val="0005060A"/>
    <w:rsid w:val="00065A39"/>
    <w:rsid w:val="00087D00"/>
    <w:rsid w:val="000B78C8"/>
    <w:rsid w:val="000E189C"/>
    <w:rsid w:val="00105DFB"/>
    <w:rsid w:val="001463B2"/>
    <w:rsid w:val="001B532F"/>
    <w:rsid w:val="001D3FF5"/>
    <w:rsid w:val="001F62C0"/>
    <w:rsid w:val="00210CB3"/>
    <w:rsid w:val="002243F7"/>
    <w:rsid w:val="00245E02"/>
    <w:rsid w:val="00252F41"/>
    <w:rsid w:val="00276CE7"/>
    <w:rsid w:val="002C40DE"/>
    <w:rsid w:val="00321562"/>
    <w:rsid w:val="00326EAF"/>
    <w:rsid w:val="00353B66"/>
    <w:rsid w:val="00405AE3"/>
    <w:rsid w:val="004A2675"/>
    <w:rsid w:val="004C2D10"/>
    <w:rsid w:val="004F7139"/>
    <w:rsid w:val="005A6D0A"/>
    <w:rsid w:val="00653320"/>
    <w:rsid w:val="006879B0"/>
    <w:rsid w:val="00691EC1"/>
    <w:rsid w:val="006A4FA3"/>
    <w:rsid w:val="006B4726"/>
    <w:rsid w:val="007075A9"/>
    <w:rsid w:val="0076315F"/>
    <w:rsid w:val="00783DAA"/>
    <w:rsid w:val="007C0D9A"/>
    <w:rsid w:val="007C53FB"/>
    <w:rsid w:val="008B7D18"/>
    <w:rsid w:val="008C4407"/>
    <w:rsid w:val="008F1F97"/>
    <w:rsid w:val="008F4052"/>
    <w:rsid w:val="008F4AF5"/>
    <w:rsid w:val="009D4EB3"/>
    <w:rsid w:val="00AE76B7"/>
    <w:rsid w:val="00B13D1B"/>
    <w:rsid w:val="00B818DF"/>
    <w:rsid w:val="00BA460A"/>
    <w:rsid w:val="00BF0124"/>
    <w:rsid w:val="00C42026"/>
    <w:rsid w:val="00D14F77"/>
    <w:rsid w:val="00D52117"/>
    <w:rsid w:val="00DA2955"/>
    <w:rsid w:val="00DB0D39"/>
    <w:rsid w:val="00DB2767"/>
    <w:rsid w:val="00DF4575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29D72"/>
  <w15:chartTrackingRefBased/>
  <w15:docId w15:val="{65B3D4BD-6BD6-43AA-9EAB-BC500921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59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betsy Giever</cp:lastModifiedBy>
  <cp:revision>17</cp:revision>
  <dcterms:created xsi:type="dcterms:W3CDTF">2019-01-07T23:54:00Z</dcterms:created>
  <dcterms:modified xsi:type="dcterms:W3CDTF">2019-01-08T00:52:00Z</dcterms:modified>
  <cp:version/>
</cp:coreProperties>
</file>