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7A865" w14:textId="34C14532" w:rsidR="00F9444C" w:rsidRDefault="006B4726">
      <w:pPr>
        <w:pStyle w:val="NoSpacing"/>
      </w:pPr>
      <w:r>
        <w:t>Trent Giever</w:t>
      </w:r>
    </w:p>
    <w:p w14:paraId="7273E702" w14:textId="497BF032" w:rsidR="00E614DD" w:rsidRDefault="006B4726">
      <w:pPr>
        <w:pStyle w:val="NoSpacing"/>
      </w:pPr>
      <w:r>
        <w:t>Debbie Wolf</w:t>
      </w:r>
    </w:p>
    <w:p w14:paraId="63721A08" w14:textId="0F45879F" w:rsidR="00E614DD" w:rsidRDefault="006B4726">
      <w:pPr>
        <w:pStyle w:val="NoSpacing"/>
      </w:pPr>
      <w:r>
        <w:t>CS 140</w:t>
      </w:r>
    </w:p>
    <w:p w14:paraId="2B5D8ABC" w14:textId="1330232F" w:rsidR="00E614DD" w:rsidRDefault="006B4726">
      <w:pPr>
        <w:pStyle w:val="NoSpacing"/>
      </w:pPr>
      <w:r>
        <w:t>1/2/19</w:t>
      </w:r>
    </w:p>
    <w:p w14:paraId="3EA0225E" w14:textId="78F7745C" w:rsidR="00E614DD" w:rsidRDefault="006B4726">
      <w:pPr>
        <w:pStyle w:val="Title"/>
      </w:pPr>
      <w:r>
        <w:t>Connecting Server and Workstation</w:t>
      </w:r>
    </w:p>
    <w:p w14:paraId="4837EA2D" w14:textId="0426E4C5" w:rsidR="006B4726" w:rsidRDefault="006B4726" w:rsidP="006B4726">
      <w:r>
        <w:t>Server IPv4 Address: 172.22.17.30</w:t>
      </w:r>
    </w:p>
    <w:p w14:paraId="0539C8B8" w14:textId="63231A01" w:rsidR="006B4726" w:rsidRDefault="006B4726" w:rsidP="006B4726">
      <w:r w:rsidRPr="006B4726">
        <w:drawing>
          <wp:inline distT="0" distB="0" distL="0" distR="0" wp14:anchorId="5AF6A6E9" wp14:editId="4D198F19">
            <wp:extent cx="5943600" cy="4540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97A4B" w14:textId="3E6FAA09" w:rsidR="006B4726" w:rsidRDefault="006B4726" w:rsidP="006B4726">
      <w:r>
        <w:t>Workstation IPv4 Address: 172.22.17.31</w:t>
      </w:r>
    </w:p>
    <w:p w14:paraId="0E2D32F8" w14:textId="5CDAF4F5" w:rsidR="006B4726" w:rsidRDefault="006B4726" w:rsidP="006B4726">
      <w:r w:rsidRPr="006B4726">
        <w:lastRenderedPageBreak/>
        <w:drawing>
          <wp:inline distT="0" distB="0" distL="0" distR="0" wp14:anchorId="76AA0114" wp14:editId="72F84E74">
            <wp:extent cx="38100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4451A" w14:textId="4452A9DB" w:rsidR="006B4726" w:rsidRDefault="006B4726" w:rsidP="006B4726"/>
    <w:p w14:paraId="324B0B74" w14:textId="3717A1B3" w:rsidR="006B4726" w:rsidRDefault="006B4726" w:rsidP="006B4726">
      <w:r>
        <w:t>Welcome to the domain screenshot</w:t>
      </w:r>
    </w:p>
    <w:p w14:paraId="20A32479" w14:textId="5E687E5A" w:rsidR="006B4726" w:rsidRPr="006B4726" w:rsidRDefault="006B4726" w:rsidP="006B4726">
      <w:r w:rsidRPr="006B4726">
        <w:drawing>
          <wp:inline distT="0" distB="0" distL="0" distR="0" wp14:anchorId="69C433C3" wp14:editId="27029D5A">
            <wp:extent cx="3962400" cy="2352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A462" w14:textId="35AA278C" w:rsidR="00E614DD" w:rsidRDefault="00E614DD" w:rsidP="006B4726">
      <w:pPr>
        <w:pStyle w:val="Bibliography"/>
        <w:ind w:left="0" w:firstLine="0"/>
      </w:pPr>
      <w:bookmarkStart w:id="0" w:name="_GoBack"/>
      <w:bookmarkEnd w:id="0"/>
    </w:p>
    <w:sectPr w:rsidR="00E614D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164DF" w14:textId="77777777" w:rsidR="006B4726" w:rsidRDefault="006B4726">
      <w:pPr>
        <w:spacing w:line="240" w:lineRule="auto"/>
      </w:pPr>
      <w:r>
        <w:separator/>
      </w:r>
    </w:p>
  </w:endnote>
  <w:endnote w:type="continuationSeparator" w:id="0">
    <w:p w14:paraId="34D8E5AA" w14:textId="77777777" w:rsidR="006B4726" w:rsidRDefault="006B4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FBAA3" w14:textId="77777777" w:rsidR="006B4726" w:rsidRDefault="006B4726">
      <w:pPr>
        <w:spacing w:line="240" w:lineRule="auto"/>
      </w:pPr>
      <w:r>
        <w:separator/>
      </w:r>
    </w:p>
  </w:footnote>
  <w:footnote w:type="continuationSeparator" w:id="0">
    <w:p w14:paraId="212E83B2" w14:textId="77777777" w:rsidR="006B4726" w:rsidRDefault="006B47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9E1DF" w14:textId="77777777" w:rsidR="00E614DD" w:rsidRDefault="006B4726">
    <w:pPr>
      <w:pStyle w:val="Header"/>
    </w:pPr>
    <w:sdt>
      <w:sdtPr>
        <w:alias w:val="Last Name:"/>
        <w:tag w:val="Last Name:"/>
        <w:id w:val="343136273"/>
        <w:placeholder/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691EC1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2</w:t>
    </w:r>
    <w:r w:rsidR="00691EC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E0D38B" w14:textId="77777777" w:rsidR="00E614DD" w:rsidRDefault="006B4726">
    <w:pPr>
      <w:pStyle w:val="Header"/>
    </w:pPr>
    <w:sdt>
      <w:sdtPr>
        <w:alias w:val="Last Name:"/>
        <w:tag w:val="Last Name:"/>
        <w:id w:val="81423100"/>
        <w:placeholder>
          <w:docPart w:val="9E86FF3EA335499C84E325B441E4E9D3"/>
        </w:placeholder>
        <w:temporary/>
        <w:showingPlcHdr/>
        <w15:appearance w15:val="hidden"/>
      </w:sdtPr>
      <w:sdtEndPr/>
      <w:sdtContent>
        <w:r w:rsidR="00F9444C">
          <w:t>Last Name</w:t>
        </w:r>
      </w:sdtContent>
    </w:sdt>
    <w:r w:rsidR="00B13D1B">
      <w:t xml:space="preserve"> </w:t>
    </w:r>
    <w:r w:rsidR="00691EC1">
      <w:fldChar w:fldCharType="begin"/>
    </w:r>
    <w:r w:rsidR="00691EC1">
      <w:instrText xml:space="preserve"> PAGE   \* MERGEFORMAT </w:instrText>
    </w:r>
    <w:r w:rsidR="00691EC1">
      <w:fldChar w:fldCharType="separate"/>
    </w:r>
    <w:r w:rsidR="00F9444C">
      <w:rPr>
        <w:noProof/>
      </w:rPr>
      <w:t>1</w:t>
    </w:r>
    <w:r w:rsidR="00691EC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35BAA"/>
    <w:multiLevelType w:val="multilevel"/>
    <w:tmpl w:val="82986E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1A7072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B07618"/>
    <w:multiLevelType w:val="multilevel"/>
    <w:tmpl w:val="A3C8CF7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E4A6A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9BD0CE8"/>
    <w:multiLevelType w:val="multilevel"/>
    <w:tmpl w:val="D050418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4C54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B1B5787"/>
    <w:multiLevelType w:val="multilevel"/>
    <w:tmpl w:val="4572ABF8"/>
    <w:numStyleLink w:val="MLAOutline"/>
  </w:abstractNum>
  <w:abstractNum w:abstractNumId="19" w15:restartNumberingAfterBreak="0">
    <w:nsid w:val="5F2B2DE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AAF03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92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8"/>
  </w:num>
  <w:num w:numId="14">
    <w:abstractNumId w:val="14"/>
  </w:num>
  <w:num w:numId="15">
    <w:abstractNumId w:val="20"/>
  </w:num>
  <w:num w:numId="16">
    <w:abstractNumId w:val="16"/>
  </w:num>
  <w:num w:numId="17">
    <w:abstractNumId w:val="11"/>
  </w:num>
  <w:num w:numId="18">
    <w:abstractNumId w:val="10"/>
  </w:num>
  <w:num w:numId="19">
    <w:abstractNumId w:val="15"/>
  </w:num>
  <w:num w:numId="20">
    <w:abstractNumId w:val="21"/>
  </w:num>
  <w:num w:numId="21">
    <w:abstractNumId w:val="13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26"/>
    <w:rsid w:val="00040CBB"/>
    <w:rsid w:val="000B78C8"/>
    <w:rsid w:val="001463B2"/>
    <w:rsid w:val="001F62C0"/>
    <w:rsid w:val="00245E02"/>
    <w:rsid w:val="00353B66"/>
    <w:rsid w:val="004A2675"/>
    <w:rsid w:val="004F7139"/>
    <w:rsid w:val="00691EC1"/>
    <w:rsid w:val="006B4726"/>
    <w:rsid w:val="007C53FB"/>
    <w:rsid w:val="008B7D18"/>
    <w:rsid w:val="008F1F97"/>
    <w:rsid w:val="008F4052"/>
    <w:rsid w:val="009D4EB3"/>
    <w:rsid w:val="00B13D1B"/>
    <w:rsid w:val="00B818DF"/>
    <w:rsid w:val="00D52117"/>
    <w:rsid w:val="00DB0D39"/>
    <w:rsid w:val="00E14005"/>
    <w:rsid w:val="00E614DD"/>
    <w:rsid w:val="00F94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29D72"/>
  <w15:chartTrackingRefBased/>
  <w15:docId w15:val="{65B3D4BD-6BD6-43AA-9EAB-BC500921D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444C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0B78C8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8C8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8C8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8C8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8C8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8C8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8C8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8C8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8C8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CBB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B818DF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040CBB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40CBB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40CBB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40CBB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45E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040CBB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0CBB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0C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0CBB"/>
    <w:rPr>
      <w:b/>
      <w:bCs/>
      <w:sz w:val="22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040CBB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40CBB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040CBB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4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040CB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40CBB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040CBB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40CBB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3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3"/>
    <w:rsid w:val="004A267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1"/>
    <w:qFormat/>
    <w:rsid w:val="001463B2"/>
    <w:pPr>
      <w:ind w:firstLine="0"/>
      <w:jc w:val="center"/>
    </w:pPr>
    <w:rPr>
      <w:rFonts w:asciiTheme="majorHAnsi" w:eastAsiaTheme="majorEastAsia" w:hAnsiTheme="majorHAnsi" w:cstheme="majorBidi"/>
      <w:kern w:val="28"/>
    </w:rPr>
  </w:style>
  <w:style w:type="character" w:customStyle="1" w:styleId="TitleChar">
    <w:name w:val="Title Char"/>
    <w:basedOn w:val="DefaultParagraphFont"/>
    <w:link w:val="Title"/>
    <w:uiPriority w:val="1"/>
    <w:rsid w:val="001463B2"/>
    <w:rPr>
      <w:rFonts w:asciiTheme="majorHAnsi" w:eastAsiaTheme="majorEastAsia" w:hAnsiTheme="majorHAnsi" w:cstheme="majorBidi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B818DF"/>
    <w:rPr>
      <w:color w:val="595959" w:themeColor="text1" w:themeTint="A6"/>
    </w:rPr>
  </w:style>
  <w:style w:type="character" w:styleId="Emphasis">
    <w:name w:val="Emphasis"/>
    <w:basedOn w:val="DefaultParagraphFont"/>
    <w:uiPriority w:val="8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5"/>
    <w:qFormat/>
    <w:pPr>
      <w:spacing w:before="240"/>
    </w:pPr>
  </w:style>
  <w:style w:type="paragraph" w:customStyle="1" w:styleId="TableNote">
    <w:name w:val="Table Note"/>
    <w:basedOn w:val="Normal"/>
    <w:uiPriority w:val="6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7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rsid w:val="001463B2"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3B2"/>
  </w:style>
  <w:style w:type="character" w:styleId="IntenseEmphasis">
    <w:name w:val="Intense Emphasis"/>
    <w:basedOn w:val="DefaultParagraphFont"/>
    <w:uiPriority w:val="21"/>
    <w:semiHidden/>
    <w:unhideWhenUsed/>
    <w:qFormat/>
    <w:rsid w:val="004F7139"/>
    <w:rPr>
      <w:i/>
      <w:iCs/>
      <w:color w:val="595959" w:themeColor="text1" w:themeTint="A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F7139"/>
    <w:pPr>
      <w:pBdr>
        <w:top w:val="single" w:sz="4" w:space="10" w:color="595959" w:themeColor="text1" w:themeTint="A6"/>
        <w:bottom w:val="single" w:sz="4" w:space="10" w:color="595959" w:themeColor="text1" w:themeTint="A6"/>
      </w:pBdr>
      <w:spacing w:before="360" w:after="360"/>
      <w:ind w:left="864" w:right="864"/>
      <w:jc w:val="center"/>
    </w:pPr>
    <w:rPr>
      <w:i/>
      <w:iCs/>
      <w:color w:val="595959" w:themeColor="text1" w:themeTint="A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F7139"/>
    <w:rPr>
      <w:i/>
      <w:iC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F7139"/>
    <w:rPr>
      <w:b/>
      <w:bCs/>
      <w:smallCaps/>
      <w:color w:val="595959" w:themeColor="text1" w:themeTint="A6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B818DF"/>
    <w:rPr>
      <w:color w:val="595959" w:themeColor="text1" w:themeTint="A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C53FB"/>
    <w:rPr>
      <w:sz w:val="22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040CBB"/>
    <w:rPr>
      <w:rFonts w:ascii="Consolas" w:hAnsi="Consolas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band\AppData\Roaming\Microsoft\Templates\MLA%20style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86FF3EA335499C84E325B441E4E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332A7-73F6-4800-AA45-1A5251DFE038}"/>
      </w:docPartPr>
      <w:docPartBody>
        <w:p w:rsidR="00000000" w:rsidRDefault="00255485">
          <w:pPr>
            <w:pStyle w:val="9E86FF3EA335499C84E325B441E4E9D3"/>
          </w:pPr>
          <w:r>
            <w:t>Print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A16C0CBD214FE08D76F73C033C9031">
    <w:name w:val="79A16C0CBD214FE08D76F73C033C9031"/>
  </w:style>
  <w:style w:type="paragraph" w:customStyle="1" w:styleId="2D967BA4BD72479A96C4D00B10D973DB">
    <w:name w:val="2D967BA4BD72479A96C4D00B10D973DB"/>
  </w:style>
  <w:style w:type="paragraph" w:customStyle="1" w:styleId="E85D16E67BDB4370AD2577D3C1343AEE">
    <w:name w:val="E85D16E67BDB4370AD2577D3C1343AEE"/>
  </w:style>
  <w:style w:type="paragraph" w:customStyle="1" w:styleId="D98C14D08FAC4CB784A596A5E052CCFA">
    <w:name w:val="D98C14D08FAC4CB784A596A5E052CCFA"/>
  </w:style>
  <w:style w:type="paragraph" w:customStyle="1" w:styleId="E3810060294549C4848C5B1CAB0B425B">
    <w:name w:val="E3810060294549C4848C5B1CAB0B425B"/>
  </w:style>
  <w:style w:type="paragraph" w:customStyle="1" w:styleId="A16BD75CFF6F4BDC9FC6B93C8725C4BC">
    <w:name w:val="A16BD75CFF6F4BDC9FC6B93C8725C4BC"/>
  </w:style>
  <w:style w:type="character" w:styleId="Emphasis">
    <w:name w:val="Emphasis"/>
    <w:basedOn w:val="DefaultParagraphFont"/>
    <w:uiPriority w:val="8"/>
    <w:qFormat/>
    <w:rPr>
      <w:i/>
      <w:iCs/>
    </w:rPr>
  </w:style>
  <w:style w:type="paragraph" w:customStyle="1" w:styleId="565607BB7B124C2A9DF2CF35C15C52F9">
    <w:name w:val="565607BB7B124C2A9DF2CF35C15C52F9"/>
  </w:style>
  <w:style w:type="paragraph" w:customStyle="1" w:styleId="88766BE6F4EF4D44B0DE7B736A2CE574">
    <w:name w:val="88766BE6F4EF4D44B0DE7B736A2CE574"/>
  </w:style>
  <w:style w:type="paragraph" w:customStyle="1" w:styleId="A3DD82C49C28406F8660E70E5C99FCE1">
    <w:name w:val="A3DD82C49C28406F8660E70E5C99FCE1"/>
  </w:style>
  <w:style w:type="paragraph" w:customStyle="1" w:styleId="B6D785A553A141FAB8B133D1B0CA0CD2">
    <w:name w:val="B6D785A553A141FAB8B133D1B0CA0CD2"/>
  </w:style>
  <w:style w:type="paragraph" w:customStyle="1" w:styleId="576378B66388485FB8C927F8ADF8DADB">
    <w:name w:val="576378B66388485FB8C927F8ADF8DADB"/>
  </w:style>
  <w:style w:type="paragraph" w:customStyle="1" w:styleId="BB03008137714A95B50B2A4105DC72D0">
    <w:name w:val="BB03008137714A95B50B2A4105DC72D0"/>
  </w:style>
  <w:style w:type="paragraph" w:customStyle="1" w:styleId="8BEDA36783184868A5DFBB00ED189410">
    <w:name w:val="8BEDA36783184868A5DFBB00ED189410"/>
  </w:style>
  <w:style w:type="paragraph" w:customStyle="1" w:styleId="DD8091E6C3A644438E13A69AB7BD0DBE">
    <w:name w:val="DD8091E6C3A644438E13A69AB7BD0DBE"/>
  </w:style>
  <w:style w:type="paragraph" w:customStyle="1" w:styleId="E0B2E029101C445CA57C42ACD61F96E4">
    <w:name w:val="E0B2E029101C445CA57C42ACD61F96E4"/>
  </w:style>
  <w:style w:type="paragraph" w:customStyle="1" w:styleId="1ACF8DCD51A14EE0A3C86CF68ECB72F2">
    <w:name w:val="1ACF8DCD51A14EE0A3C86CF68ECB72F2"/>
  </w:style>
  <w:style w:type="paragraph" w:customStyle="1" w:styleId="CE0F94348AD549A697E85A7CCF284217">
    <w:name w:val="CE0F94348AD549A697E85A7CCF284217"/>
  </w:style>
  <w:style w:type="paragraph" w:customStyle="1" w:styleId="1DB8DA7EA6FB40298DF1680A740AEA4C">
    <w:name w:val="1DB8DA7EA6FB40298DF1680A740AEA4C"/>
  </w:style>
  <w:style w:type="paragraph" w:customStyle="1" w:styleId="BD4E59AA5375438AB9D43A505786F848">
    <w:name w:val="BD4E59AA5375438AB9D43A505786F848"/>
  </w:style>
  <w:style w:type="paragraph" w:customStyle="1" w:styleId="021D52A553CB44048482546281E367D1">
    <w:name w:val="021D52A553CB44048482546281E367D1"/>
  </w:style>
  <w:style w:type="paragraph" w:customStyle="1" w:styleId="3940643F70CD40899FCF09C4E2228213">
    <w:name w:val="3940643F70CD40899FCF09C4E2228213"/>
  </w:style>
  <w:style w:type="paragraph" w:customStyle="1" w:styleId="2AF946161E9F4FE686F9D461836265E8">
    <w:name w:val="2AF946161E9F4FE686F9D461836265E8"/>
  </w:style>
  <w:style w:type="paragraph" w:customStyle="1" w:styleId="8BCA951E6CA24E79B501BA36710636D5">
    <w:name w:val="8BCA951E6CA24E79B501BA36710636D5"/>
  </w:style>
  <w:style w:type="paragraph" w:customStyle="1" w:styleId="E71E68DF980F4EBCBC8C88F7AF961D4E">
    <w:name w:val="E71E68DF980F4EBCBC8C88F7AF961D4E"/>
  </w:style>
  <w:style w:type="paragraph" w:customStyle="1" w:styleId="790BF99712C0456593566FBD73460B6D">
    <w:name w:val="790BF99712C0456593566FBD73460B6D"/>
  </w:style>
  <w:style w:type="paragraph" w:customStyle="1" w:styleId="0E2E50A3F00E462D80ED7D0802591F22">
    <w:name w:val="0E2E50A3F00E462D80ED7D0802591F22"/>
  </w:style>
  <w:style w:type="paragraph" w:customStyle="1" w:styleId="41989EA8FD514EB9A05CCCF232D8B59A">
    <w:name w:val="41989EA8FD514EB9A05CCCF232D8B59A"/>
  </w:style>
  <w:style w:type="paragraph" w:customStyle="1" w:styleId="E54E951041A34D2B9BDAA1832E02E153">
    <w:name w:val="E54E951041A34D2B9BDAA1832E02E153"/>
  </w:style>
  <w:style w:type="paragraph" w:customStyle="1" w:styleId="7B64FB5F222F49649FBF54DBA9037E37">
    <w:name w:val="7B64FB5F222F49649FBF54DBA9037E37"/>
  </w:style>
  <w:style w:type="paragraph" w:customStyle="1" w:styleId="4E273C403A2A4BFE9FF74784D49D911B">
    <w:name w:val="4E273C403A2A4BFE9FF74784D49D911B"/>
  </w:style>
  <w:style w:type="paragraph" w:customStyle="1" w:styleId="6AEFDA31462F47318569652C142A0D23">
    <w:name w:val="6AEFDA31462F47318569652C142A0D23"/>
  </w:style>
  <w:style w:type="paragraph" w:customStyle="1" w:styleId="E0763EAE3E3D49F28A1B19EA8AA0AA3F">
    <w:name w:val="E0763EAE3E3D49F28A1B19EA8AA0AA3F"/>
  </w:style>
  <w:style w:type="paragraph" w:customStyle="1" w:styleId="225D514DFEB94F2EAC29DCECF5E730D6">
    <w:name w:val="225D514DFEB94F2EAC29DCECF5E730D6"/>
  </w:style>
  <w:style w:type="paragraph" w:customStyle="1" w:styleId="96BD54745E4741988EAAF0EF314ACF14">
    <w:name w:val="96BD54745E4741988EAAF0EF314ACF14"/>
  </w:style>
  <w:style w:type="paragraph" w:customStyle="1" w:styleId="7AA469EB149643BEAB8B1857DCFB67F9">
    <w:name w:val="7AA469EB149643BEAB8B1857DCFB67F9"/>
  </w:style>
  <w:style w:type="paragraph" w:customStyle="1" w:styleId="F5E6F7E727744B33923FB812572F8D91">
    <w:name w:val="F5E6F7E727744B33923FB812572F8D91"/>
  </w:style>
  <w:style w:type="paragraph" w:customStyle="1" w:styleId="C7EF0C14510247578D1D5FF6B999DD3D">
    <w:name w:val="C7EF0C14510247578D1D5FF6B999DD3D"/>
  </w:style>
  <w:style w:type="paragraph" w:customStyle="1" w:styleId="197A4A6370704A339055D9867BE1B442">
    <w:name w:val="197A4A6370704A339055D9867BE1B442"/>
  </w:style>
  <w:style w:type="paragraph" w:customStyle="1" w:styleId="4C4381C8EC2F4154BDDB003563EEC602">
    <w:name w:val="4C4381C8EC2F4154BDDB003563EEC602"/>
  </w:style>
  <w:style w:type="paragraph" w:customStyle="1" w:styleId="9E86FF3EA335499C84E325B441E4E9D3">
    <w:name w:val="9E86FF3EA335499C84E325B441E4E9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style paper</Template>
  <TotalTime>11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Giever</dc:creator>
  <cp:keywords/>
  <dc:description/>
  <cp:lastModifiedBy>betsy Giever</cp:lastModifiedBy>
  <cp:revision>1</cp:revision>
  <dcterms:created xsi:type="dcterms:W3CDTF">2019-01-02T21:18:00Z</dcterms:created>
  <dcterms:modified xsi:type="dcterms:W3CDTF">2019-01-02T21:29:00Z</dcterms:modified>
  <cp:version/>
</cp:coreProperties>
</file>