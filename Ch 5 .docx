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AC39" w14:textId="34D3FD5F" w:rsidR="00F9444C" w:rsidRDefault="00A7796E">
      <w:pPr>
        <w:pStyle w:val="NoSpacing"/>
      </w:pPr>
      <w:r>
        <w:t>Trent Giever</w:t>
      </w:r>
    </w:p>
    <w:p w14:paraId="17BC6272" w14:textId="669E9A77" w:rsidR="00E614DD" w:rsidRDefault="00A03A96">
      <w:pPr>
        <w:pStyle w:val="NoSpacing"/>
      </w:pPr>
      <w:r>
        <w:t>Case Project 5-1 DoS Attacks</w:t>
      </w:r>
    </w:p>
    <w:p w14:paraId="31197A45" w14:textId="115E0CE2" w:rsidR="00E614DD" w:rsidRDefault="00971381">
      <w:pPr>
        <w:pStyle w:val="NoSpacing"/>
      </w:pPr>
      <w:r>
        <w:t>7/12/18</w:t>
      </w:r>
    </w:p>
    <w:p w14:paraId="39746E27" w14:textId="6E17FB00" w:rsidR="00E614DD" w:rsidRDefault="00971381">
      <w:pPr>
        <w:pStyle w:val="Title"/>
      </w:pPr>
      <w:r>
        <w:t>DoS Attacks</w:t>
      </w:r>
    </w:p>
    <w:p w14:paraId="2905235E" w14:textId="58D1CEDE" w:rsidR="00971381" w:rsidRDefault="00D372D4" w:rsidP="00971381">
      <w:r>
        <w:t>What the average user</w:t>
      </w:r>
      <w:r w:rsidR="00287957">
        <w:t xml:space="preserve"> wants is a website online during their schedule, and that the data given is safe. </w:t>
      </w:r>
      <w:r w:rsidR="009F3FB7">
        <w:t>But both are the targets of threat actors.</w:t>
      </w:r>
      <w:r w:rsidR="00F04793">
        <w:t xml:space="preserve"> Threat actors want to disrupt service to a specific </w:t>
      </w:r>
      <w:r w:rsidR="00A06F5A">
        <w:t xml:space="preserve">site by using a flood of requests that disrupt the </w:t>
      </w:r>
      <w:r w:rsidR="005F555B">
        <w:t>server from real users</w:t>
      </w:r>
      <w:r w:rsidR="00212E09">
        <w:t xml:space="preserve"> and is called a Denial of Service Attack. </w:t>
      </w:r>
      <w:r w:rsidR="00F17831">
        <w:t xml:space="preserve">The goal of every </w:t>
      </w:r>
      <w:r w:rsidR="00612A63">
        <w:t xml:space="preserve">network admin is to be able to use a filter to help reduce the </w:t>
      </w:r>
      <w:r w:rsidR="00607C81">
        <w:t>number</w:t>
      </w:r>
      <w:r w:rsidR="00612A63">
        <w:t xml:space="preserve"> of fake requests</w:t>
      </w:r>
      <w:r w:rsidR="001C55DA">
        <w:t xml:space="preserve">. </w:t>
      </w:r>
      <w:r w:rsidR="00555E89">
        <w:t xml:space="preserve">A Denial of Service </w:t>
      </w:r>
      <w:r w:rsidR="00F0173C">
        <w:t xml:space="preserve">is from a single location, while a Distributed Denial of Service uses a botnet. </w:t>
      </w:r>
      <w:r w:rsidR="001C55DA">
        <w:t xml:space="preserve">Denial of Service attacks however are not going anywhere with hackers getting more complex in the attacks. </w:t>
      </w:r>
    </w:p>
    <w:p w14:paraId="1296A09A" w14:textId="31474B62" w:rsidR="001C55DA" w:rsidRDefault="0026705C" w:rsidP="00971381">
      <w:r>
        <w:t xml:space="preserve">Since Denial of Service attacks happen all the time it is not hard to find a </w:t>
      </w:r>
      <w:r w:rsidR="000B085E">
        <w:t xml:space="preserve">server </w:t>
      </w:r>
      <w:r w:rsidR="007E338B">
        <w:t>a</w:t>
      </w:r>
      <w:r w:rsidR="000C47E5">
        <w:t>ffected</w:t>
      </w:r>
      <w:r w:rsidR="000B085E">
        <w:t xml:space="preserve">. </w:t>
      </w:r>
      <w:r w:rsidR="007E338B">
        <w:t xml:space="preserve">The most recent attack on a popular site was against Blizzard </w:t>
      </w:r>
      <w:r w:rsidR="00B35900">
        <w:t xml:space="preserve">Entertainment that created </w:t>
      </w:r>
      <w:r w:rsidR="004020DB">
        <w:t xml:space="preserve">and hosts </w:t>
      </w:r>
      <w:r w:rsidR="00714E82">
        <w:t xml:space="preserve">video games </w:t>
      </w:r>
      <w:r w:rsidR="004020DB">
        <w:t>on servers</w:t>
      </w:r>
      <w:r w:rsidR="00714E82">
        <w:t xml:space="preserve"> like</w:t>
      </w:r>
      <w:r w:rsidR="004020DB">
        <w:t xml:space="preserve"> </w:t>
      </w:r>
      <w:r w:rsidR="00B35900">
        <w:t xml:space="preserve">Overwatch, Heroes of the Storm, Word of Warcraft, and others. </w:t>
      </w:r>
      <w:r w:rsidR="00E433F9">
        <w:t>The attack started Sunday 7/</w:t>
      </w:r>
      <w:r w:rsidR="00DC4E1E">
        <w:t>8/18, and ended Tuesday 7/10/18. The attack caused lag</w:t>
      </w:r>
      <w:r w:rsidR="003D185B">
        <w:t xml:space="preserve"> for some players, and others</w:t>
      </w:r>
      <w:r w:rsidR="00057ABE">
        <w:t xml:space="preserve"> stopped</w:t>
      </w:r>
      <w:r w:rsidR="003D185B">
        <w:t xml:space="preserve"> from logging-in. The attack could have been worse if the </w:t>
      </w:r>
      <w:r w:rsidR="005E1AA3">
        <w:t xml:space="preserve">attack turned off the servers </w:t>
      </w:r>
      <w:r w:rsidR="006F4FD1">
        <w:t>completely and</w:t>
      </w:r>
      <w:r w:rsidR="005E1AA3">
        <w:t xml:space="preserve"> </w:t>
      </w:r>
      <w:r w:rsidR="0006244C">
        <w:t>would hurt the trust in Blizzard</w:t>
      </w:r>
      <w:sdt>
        <w:sdtPr>
          <w:id w:val="2092811043"/>
          <w:citation/>
        </w:sdtPr>
        <w:sdtEndPr/>
        <w:sdtContent>
          <w:r w:rsidR="006F4FD1">
            <w:fldChar w:fldCharType="begin"/>
          </w:r>
          <w:r w:rsidR="006F4FD1">
            <w:instrText xml:space="preserve"> CITATION DDo18 \l 1033 </w:instrText>
          </w:r>
          <w:r w:rsidR="006F4FD1">
            <w:fldChar w:fldCharType="separate"/>
          </w:r>
          <w:r w:rsidR="006F4FD1">
            <w:rPr>
              <w:noProof/>
            </w:rPr>
            <w:t xml:space="preserve"> (DDos Attacks, 2018)</w:t>
          </w:r>
          <w:r w:rsidR="006F4FD1">
            <w:fldChar w:fldCharType="end"/>
          </w:r>
        </w:sdtContent>
      </w:sdt>
      <w:r w:rsidR="0006244C">
        <w:t xml:space="preserve">. </w:t>
      </w:r>
      <w:r w:rsidR="00F114CB">
        <w:t xml:space="preserve">Another recent attack </w:t>
      </w:r>
      <w:r w:rsidR="001D6EB2">
        <w:t xml:space="preserve">on </w:t>
      </w:r>
      <w:r w:rsidR="003E70CA">
        <w:t>June 27</w:t>
      </w:r>
      <w:r w:rsidR="003E70CA" w:rsidRPr="003E70CA">
        <w:rPr>
          <w:vertAlign w:val="superscript"/>
        </w:rPr>
        <w:t>th</w:t>
      </w:r>
      <w:r w:rsidR="003E70CA">
        <w:t xml:space="preserve"> </w:t>
      </w:r>
      <w:r w:rsidR="00F114CB">
        <w:t>taught the IT community to not have the CEO insult the hac</w:t>
      </w:r>
      <w:r w:rsidR="006A7659">
        <w:t>king group</w:t>
      </w:r>
      <w:r w:rsidR="00DA7AE3">
        <w:t xml:space="preserve"> </w:t>
      </w:r>
      <w:r w:rsidR="006A7659">
        <w:t xml:space="preserve">on social media. </w:t>
      </w:r>
      <w:r w:rsidR="00387B1A">
        <w:t xml:space="preserve">The hacking group </w:t>
      </w:r>
      <w:r w:rsidR="003F560D">
        <w:t xml:space="preserve">Apophis Squad </w:t>
      </w:r>
      <w:r w:rsidR="00387B1A">
        <w:t xml:space="preserve">likely from U.K. </w:t>
      </w:r>
      <w:r w:rsidR="00083B4D">
        <w:t xml:space="preserve">attacked </w:t>
      </w:r>
      <w:r w:rsidR="00DA7AE3">
        <w:t>Proton Mail</w:t>
      </w:r>
      <w:r w:rsidR="00083B4D">
        <w:t xml:space="preserve"> in the U.S. with a </w:t>
      </w:r>
      <w:r w:rsidR="00694D00">
        <w:t>D</w:t>
      </w:r>
      <w:r w:rsidR="00083B4D">
        <w:t>DoS attack</w:t>
      </w:r>
      <w:r w:rsidR="00B0003E">
        <w:t xml:space="preserve"> </w:t>
      </w:r>
      <w:r w:rsidR="002962ED">
        <w:t>with a first round knocking out the server system for one minute</w:t>
      </w:r>
      <w:r w:rsidR="00F46825">
        <w:t xml:space="preserve"> with a 200 Gbps </w:t>
      </w:r>
      <w:r w:rsidR="007E7F3E">
        <w:t>SSDP flood. After posting of the victory on social</w:t>
      </w:r>
      <w:r w:rsidR="00816535">
        <w:t xml:space="preserve"> media the CEO Bart Butler called them “Clo</w:t>
      </w:r>
      <w:r w:rsidR="00EA7463">
        <w:t>wns” and got 2 days of constant attacks, and the longest down period of 10 minutes. The hackers have claimed 500 Gbps attack, but still needs to be verified</w:t>
      </w:r>
      <w:sdt>
        <w:sdtPr>
          <w:id w:val="-227992381"/>
          <w:citation/>
        </w:sdtPr>
        <w:sdtEndPr/>
        <w:sdtContent>
          <w:r w:rsidR="003E70CA">
            <w:fldChar w:fldCharType="begin"/>
          </w:r>
          <w:r w:rsidR="00890882">
            <w:instrText xml:space="preserve">CITATION DDo181 \l 1033 </w:instrText>
          </w:r>
          <w:r w:rsidR="003E70CA">
            <w:fldChar w:fldCharType="separate"/>
          </w:r>
          <w:r w:rsidR="00890882">
            <w:rPr>
              <w:noProof/>
            </w:rPr>
            <w:t xml:space="preserve"> (DDoS Attacks, 2018)</w:t>
          </w:r>
          <w:r w:rsidR="003E70CA">
            <w:fldChar w:fldCharType="end"/>
          </w:r>
        </w:sdtContent>
      </w:sdt>
      <w:r w:rsidR="00EA7463">
        <w:t xml:space="preserve">. </w:t>
      </w:r>
      <w:r w:rsidR="005E1FDB">
        <w:t>The best thing might to praise the attackers for finding a vulnerability, then mock</w:t>
      </w:r>
      <w:r w:rsidR="00C14E86">
        <w:t>ing</w:t>
      </w:r>
      <w:r w:rsidR="005E1FDB">
        <w:t xml:space="preserve"> them online.</w:t>
      </w:r>
    </w:p>
    <w:p w14:paraId="1D9A0230" w14:textId="70D23E31" w:rsidR="005E1FDB" w:rsidRDefault="00AD0BEA" w:rsidP="00971381">
      <w:r>
        <w:t xml:space="preserve">DoS attacks happen </w:t>
      </w:r>
      <w:r w:rsidR="00CE28AA">
        <w:t xml:space="preserve">often and is much more severe than I thought it happened from a short down time. </w:t>
      </w:r>
      <w:proofErr w:type="spellStart"/>
      <w:r w:rsidR="00DD08ED">
        <w:t>Cor</w:t>
      </w:r>
      <w:r w:rsidR="00687C8A">
        <w:t>ero</w:t>
      </w:r>
      <w:proofErr w:type="spellEnd"/>
      <w:r w:rsidR="00687C8A">
        <w:t xml:space="preserve"> Network Security did a survey from network admins and found that </w:t>
      </w:r>
      <w:r w:rsidR="00C82DCE">
        <w:t>a single attack could cost up to $50,000 in “lost business, attack mitigation, and lost productivity”</w:t>
      </w:r>
      <w:r w:rsidR="00705730">
        <w:t>, and 78% said the amount is much greater in the “loss of customer trust and confidence”</w:t>
      </w:r>
      <w:sdt>
        <w:sdtPr>
          <w:id w:val="1703975783"/>
          <w:citation/>
        </w:sdtPr>
        <w:sdtEndPr/>
        <w:sdtContent>
          <w:r w:rsidR="00890882">
            <w:fldChar w:fldCharType="begin"/>
          </w:r>
          <w:r w:rsidR="00890882">
            <w:instrText xml:space="preserve"> CITATION DDo182 \l 1033 </w:instrText>
          </w:r>
          <w:r w:rsidR="00890882">
            <w:fldChar w:fldCharType="separate"/>
          </w:r>
          <w:r w:rsidR="00890882">
            <w:rPr>
              <w:noProof/>
            </w:rPr>
            <w:t xml:space="preserve"> (DDoS Attacks, 2018)</w:t>
          </w:r>
          <w:r w:rsidR="00890882">
            <w:fldChar w:fldCharType="end"/>
          </w:r>
        </w:sdtContent>
      </w:sdt>
      <w:r w:rsidR="00890882">
        <w:t>.</w:t>
      </w:r>
      <w:r w:rsidR="009E4346">
        <w:t xml:space="preserve"> </w:t>
      </w:r>
      <w:r w:rsidR="00F217EC">
        <w:t xml:space="preserve">69% in the survey </w:t>
      </w:r>
      <w:r w:rsidR="00C75C5F">
        <w:t xml:space="preserve">had between 20 to 50 </w:t>
      </w:r>
      <w:r w:rsidR="006A135A">
        <w:lastRenderedPageBreak/>
        <w:t>D</w:t>
      </w:r>
      <w:r w:rsidR="00C75C5F">
        <w:t xml:space="preserve">DoS attacks per day with the average overall of one </w:t>
      </w:r>
      <w:r w:rsidR="00936709">
        <w:t xml:space="preserve">attack </w:t>
      </w:r>
      <w:r w:rsidR="00C75C5F">
        <w:t>per day for each server</w:t>
      </w:r>
      <w:r w:rsidR="002440AD">
        <w:t xml:space="preserve"> and could be as high as $1.75 million lost profits from the attacks</w:t>
      </w:r>
      <w:r w:rsidR="00504983">
        <w:t xml:space="preserve"> if factoring in 1 per day. </w:t>
      </w:r>
      <w:r w:rsidR="00810DAC">
        <w:t xml:space="preserve">The biggest loss is a customer that will go to a different site if the company </w:t>
      </w:r>
      <w:r w:rsidR="00114A3A">
        <w:t xml:space="preserve">site </w:t>
      </w:r>
      <w:r w:rsidR="00810DAC">
        <w:t>is down</w:t>
      </w:r>
      <w:sdt>
        <w:sdtPr>
          <w:id w:val="-1157292641"/>
          <w:citation/>
        </w:sdtPr>
        <w:sdtEndPr/>
        <w:sdtContent>
          <w:r w:rsidR="00B00C7C">
            <w:fldChar w:fldCharType="begin"/>
          </w:r>
          <w:r w:rsidR="00B00C7C">
            <w:instrText xml:space="preserve"> CITATION DDo182 \l 1033 </w:instrText>
          </w:r>
          <w:r w:rsidR="00B00C7C">
            <w:fldChar w:fldCharType="separate"/>
          </w:r>
          <w:r w:rsidR="00B00C7C">
            <w:rPr>
              <w:noProof/>
            </w:rPr>
            <w:t xml:space="preserve"> (DDoS Attacks, 2018)</w:t>
          </w:r>
          <w:r w:rsidR="00B00C7C">
            <w:fldChar w:fldCharType="end"/>
          </w:r>
        </w:sdtContent>
      </w:sdt>
      <w:r w:rsidR="00114A3A">
        <w:t xml:space="preserve">. </w:t>
      </w:r>
      <w:r w:rsidR="00B00C7C">
        <w:t>The 1.75 million seems low for some sites like Amazon, and high for a small business that does not sell very many items online</w:t>
      </w:r>
      <w:r w:rsidR="007D5997">
        <w:t xml:space="preserve"> and not quite sure how the formula is getting that number. </w:t>
      </w:r>
    </w:p>
    <w:p w14:paraId="57C162B6" w14:textId="65115BC9" w:rsidR="007D5997" w:rsidRDefault="003E3834" w:rsidP="00971381">
      <w:r>
        <w:t>While looking for a solution for DoS I found a site that had the opposite and had 10 different free program links to attack your enemies</w:t>
      </w:r>
      <w:sdt>
        <w:sdtPr>
          <w:id w:val="-349561635"/>
          <w:citation/>
        </w:sdtPr>
        <w:sdtEndPr/>
        <w:sdtContent>
          <w:r w:rsidR="00101DED">
            <w:fldChar w:fldCharType="begin"/>
          </w:r>
          <w:r w:rsidR="00101DED">
            <w:instrText xml:space="preserve"> CITATION Pav18 \l 1033 </w:instrText>
          </w:r>
          <w:r w:rsidR="00101DED">
            <w:fldChar w:fldCharType="separate"/>
          </w:r>
          <w:r w:rsidR="00101DED">
            <w:rPr>
              <w:noProof/>
            </w:rPr>
            <w:t xml:space="preserve"> (Shankdhar, 2018)</w:t>
          </w:r>
          <w:r w:rsidR="00101DED">
            <w:fldChar w:fldCharType="end"/>
          </w:r>
        </w:sdtContent>
      </w:sdt>
      <w:r>
        <w:t>.</w:t>
      </w:r>
      <w:r w:rsidR="00555E89">
        <w:t xml:space="preserve"> It is clear a solution is needed fast. </w:t>
      </w:r>
      <w:r w:rsidR="006A135A">
        <w:t xml:space="preserve">If it is from a single location Denial of Service attack that is not from a botnet then it can be stopped by </w:t>
      </w:r>
      <w:r w:rsidR="00E649AF">
        <w:t xml:space="preserve">simply </w:t>
      </w:r>
      <w:r w:rsidR="006A135A">
        <w:t>blocking the IP address, but the more modern DDoS</w:t>
      </w:r>
      <w:r w:rsidR="00EC7011">
        <w:t xml:space="preserve"> attacks from botnets are much harder to stop</w:t>
      </w:r>
      <w:r w:rsidR="00E74363">
        <w:t xml:space="preserve"> since it is from many IP addresses, and </w:t>
      </w:r>
      <w:r w:rsidR="00B05AEE">
        <w:t>the only protections make bigger attacks needed</w:t>
      </w:r>
      <w:r w:rsidR="00AA08D9">
        <w:t xml:space="preserve"> to cripple the systems</w:t>
      </w:r>
      <w:r w:rsidR="00B05AEE">
        <w:t>. Cisco</w:t>
      </w:r>
      <w:r w:rsidR="006671D5">
        <w:t xml:space="preserve"> Edge and other like items can </w:t>
      </w:r>
      <w:r w:rsidR="0090675E">
        <w:t>create</w:t>
      </w:r>
      <w:r w:rsidR="00F90C5B">
        <w:t xml:space="preserve"> SYN cookies that are more efficient at </w:t>
      </w:r>
      <w:r w:rsidR="0090675E">
        <w:t xml:space="preserve">tracking TCP connections and increase the threshold. </w:t>
      </w:r>
      <w:r w:rsidR="00D62155">
        <w:t>For HTTP flood by having a network server covering a smaller section to filter through can reduce the impact of one server going down</w:t>
      </w:r>
      <w:sdt>
        <w:sdtPr>
          <w:id w:val="-2143879505"/>
          <w:citation/>
        </w:sdtPr>
        <w:sdtEndPr/>
        <w:sdtContent>
          <w:r w:rsidR="00A71DED">
            <w:fldChar w:fldCharType="begin"/>
          </w:r>
          <w:r w:rsidR="00A71DED">
            <w:instrText xml:space="preserve">CITATION Aar12 \l 1033 </w:instrText>
          </w:r>
          <w:r w:rsidR="00A71DED">
            <w:fldChar w:fldCharType="separate"/>
          </w:r>
          <w:r w:rsidR="00A71DED">
            <w:rPr>
              <w:noProof/>
            </w:rPr>
            <w:t xml:space="preserve"> (Weiss, 2012)</w:t>
          </w:r>
          <w:r w:rsidR="00A71DED">
            <w:fldChar w:fldCharType="end"/>
          </w:r>
        </w:sdtContent>
      </w:sdt>
      <w:r w:rsidR="00D62155">
        <w:t xml:space="preserve">. </w:t>
      </w:r>
      <w:r w:rsidR="000200AA">
        <w:t>There is many different programs and hardware t</w:t>
      </w:r>
      <w:r w:rsidR="00EA3A49">
        <w:t xml:space="preserve">hat can reduce the impact and can raise the fail threshold, but none is perfect. Modern </w:t>
      </w:r>
      <w:r w:rsidR="008A058A">
        <w:t xml:space="preserve">home routers come with DoS </w:t>
      </w:r>
      <w:r w:rsidR="00F30694">
        <w:t>protections but</w:t>
      </w:r>
      <w:r w:rsidR="008A058A">
        <w:t xml:space="preserve"> are no means perfect. </w:t>
      </w:r>
    </w:p>
    <w:p w14:paraId="0B57073F" w14:textId="5685667D" w:rsidR="00F30694" w:rsidRDefault="00FA45A4" w:rsidP="00971381">
      <w:r>
        <w:t xml:space="preserve">The attacks of DoS are not going to end with the current protections on the market. With the rise of ease for anyone to attack </w:t>
      </w:r>
      <w:r w:rsidR="00567C00">
        <w:t>an</w:t>
      </w:r>
      <w:r>
        <w:t xml:space="preserve"> enemy of theirs for free is making it much harder. The </w:t>
      </w:r>
      <w:r w:rsidR="00362168">
        <w:t xml:space="preserve">current protections are only able to raise up the </w:t>
      </w:r>
      <w:r w:rsidR="00567C00">
        <w:t>threshold and</w:t>
      </w:r>
      <w:r w:rsidR="00362168">
        <w:t xml:space="preserve"> force the attackers to pay more for bigger bot nets. </w:t>
      </w:r>
      <w:r w:rsidR="0084782B">
        <w:t xml:space="preserve">Denial of Service is not going to end, and my guess is </w:t>
      </w:r>
      <w:r w:rsidR="00D07E78">
        <w:t xml:space="preserve">that </w:t>
      </w:r>
      <w:r w:rsidR="0084782B">
        <w:t xml:space="preserve">the next target will be prime day </w:t>
      </w:r>
      <w:r w:rsidR="006F610F">
        <w:t xml:space="preserve">from all the added users making it easier. </w:t>
      </w:r>
    </w:p>
    <w:p w14:paraId="604A65C3" w14:textId="77777777" w:rsidR="0090675E" w:rsidRDefault="0090675E" w:rsidP="00971381"/>
    <w:sdt>
      <w:sdtPr>
        <w:rPr>
          <w:rFonts w:asciiTheme="minorHAnsi" w:eastAsiaTheme="minorEastAsia" w:hAnsiTheme="minorHAnsi" w:cstheme="minorBidi"/>
        </w:rPr>
        <w:id w:val="992765955"/>
        <w:docPartObj>
          <w:docPartGallery w:val="Bibliographies"/>
          <w:docPartUnique/>
        </w:docPartObj>
      </w:sdtPr>
      <w:sdtEndPr/>
      <w:sdtContent>
        <w:p w14:paraId="262C4D03" w14:textId="5E23C702" w:rsidR="003448F6" w:rsidRDefault="003448F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45CF280" w14:textId="77777777" w:rsidR="003448F6" w:rsidRDefault="003448F6" w:rsidP="003448F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DDoS Attacks. (2018, June 28). </w:t>
              </w:r>
              <w:r>
                <w:rPr>
                  <w:i/>
                  <w:iCs/>
                  <w:noProof/>
                </w:rPr>
                <w:t>ProtonMail DDoS Attacks Are a Case Study of What Happens When You Mock Attackers.</w:t>
              </w:r>
              <w:r>
                <w:rPr>
                  <w:noProof/>
                </w:rPr>
                <w:t xml:space="preserve"> Retrieved from DDoS: http://ddosattacks.net/protonmail-ddos-attacks-are-a-case-study-of-what-happens-when-you-mock-attackers/</w:t>
              </w:r>
            </w:p>
            <w:p w14:paraId="2CD00286" w14:textId="77777777" w:rsidR="003448F6" w:rsidRDefault="003448F6" w:rsidP="003448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DDos Attacks. (2018, July 10). </w:t>
              </w:r>
              <w:r>
                <w:rPr>
                  <w:i/>
                  <w:iCs/>
                  <w:noProof/>
                </w:rPr>
                <w:t>That weekend-Long DDoS Attack on Blizzard Is Ovee.</w:t>
              </w:r>
              <w:r>
                <w:rPr>
                  <w:noProof/>
                </w:rPr>
                <w:t xml:space="preserve"> Retrieved from DDoS: http://ddosattacks.net/that-weekend-long-ddos-attack-on-blizzard-is-over/</w:t>
              </w:r>
            </w:p>
            <w:p w14:paraId="42FDA96B" w14:textId="77777777" w:rsidR="003448F6" w:rsidRDefault="003448F6" w:rsidP="003448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DDoS Attacks. (2018, July 11). </w:t>
              </w:r>
              <w:r>
                <w:rPr>
                  <w:i/>
                  <w:iCs/>
                  <w:noProof/>
                </w:rPr>
                <w:t>The cost of DDoS attacks on businesses.</w:t>
              </w:r>
              <w:r>
                <w:rPr>
                  <w:noProof/>
                </w:rPr>
                <w:t xml:space="preserve"> Retrieved from DDoS Attacks: http://ddosattacks.net/the-cost-of-ddos-attacks-on-businesses/</w:t>
              </w:r>
            </w:p>
            <w:p w14:paraId="18594670" w14:textId="77777777" w:rsidR="003448F6" w:rsidRDefault="003448F6" w:rsidP="003448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Shankdhar, P. (2018, April 26). </w:t>
              </w:r>
              <w:r>
                <w:rPr>
                  <w:i/>
                  <w:iCs/>
                  <w:noProof/>
                </w:rPr>
                <w:t>Best DOS Attacks and Free DOS Attacking Tools.</w:t>
              </w:r>
              <w:r>
                <w:rPr>
                  <w:noProof/>
                </w:rPr>
                <w:t xml:space="preserve"> Retrieved from INFOSEC INSTITUTE: https://resources.infosecinstitute.com/dos-attacks-free-dos-attacking-tools/</w:t>
              </w:r>
            </w:p>
            <w:p w14:paraId="33F004FD" w14:textId="77777777" w:rsidR="003448F6" w:rsidRDefault="003448F6" w:rsidP="003448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Weiss, A. (2012, July 2). </w:t>
              </w:r>
              <w:r>
                <w:rPr>
                  <w:i/>
                  <w:iCs/>
                  <w:noProof/>
                </w:rPr>
                <w:t>How to Prevent DoS Attacks.</w:t>
              </w:r>
              <w:r>
                <w:rPr>
                  <w:noProof/>
                </w:rPr>
                <w:t xml:space="preserve"> Retrieved from eSecurity Planet: https://www.esecurityplanet.com/network-security/how-to-prevent-dos-attacks.html</w:t>
              </w:r>
            </w:p>
            <w:p w14:paraId="0C9331B4" w14:textId="7AE27EB4" w:rsidR="003448F6" w:rsidRDefault="003448F6" w:rsidP="003448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ED01B0" w14:textId="77777777" w:rsidR="001C55DA" w:rsidRPr="00971381" w:rsidRDefault="001C55DA" w:rsidP="00971381"/>
    <w:p w14:paraId="13422516" w14:textId="03925FCB" w:rsidR="00E614DD" w:rsidRDefault="00E614DD">
      <w:pPr>
        <w:pStyle w:val="Bibliography"/>
      </w:pPr>
      <w:bookmarkStart w:id="0" w:name="_GoBack"/>
      <w:bookmarkEnd w:id="0"/>
    </w:p>
    <w:sectPr w:rsidR="00E614DD" w:rsidSect="00231630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6461F" w14:textId="77777777" w:rsidR="00436E4C" w:rsidRDefault="00436E4C">
      <w:pPr>
        <w:spacing w:line="240" w:lineRule="auto"/>
      </w:pPr>
      <w:r>
        <w:separator/>
      </w:r>
    </w:p>
  </w:endnote>
  <w:endnote w:type="continuationSeparator" w:id="0">
    <w:p w14:paraId="78F50E7E" w14:textId="77777777" w:rsidR="00436E4C" w:rsidRDefault="00436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C8511" w14:textId="77777777" w:rsidR="00436E4C" w:rsidRDefault="00436E4C">
      <w:pPr>
        <w:spacing w:line="240" w:lineRule="auto"/>
      </w:pPr>
      <w:r>
        <w:separator/>
      </w:r>
    </w:p>
  </w:footnote>
  <w:footnote w:type="continuationSeparator" w:id="0">
    <w:p w14:paraId="66DFFFFD" w14:textId="77777777" w:rsidR="00436E4C" w:rsidRDefault="00436E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ED19A" w14:textId="6F39EC8F" w:rsidR="00E614DD" w:rsidRDefault="005660D9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5AAC" w14:textId="25BEB058" w:rsidR="00E614DD" w:rsidRDefault="005660D9">
    <w:pPr>
      <w:pStyle w:val="Header"/>
    </w:pPr>
    <w:r>
      <w:t xml:space="preserve">Giever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FF"/>
    <w:rsid w:val="000200AA"/>
    <w:rsid w:val="00040CBB"/>
    <w:rsid w:val="00057ABE"/>
    <w:rsid w:val="0006244C"/>
    <w:rsid w:val="00083B4D"/>
    <w:rsid w:val="000B085E"/>
    <w:rsid w:val="000B78C8"/>
    <w:rsid w:val="000C47E5"/>
    <w:rsid w:val="00101DED"/>
    <w:rsid w:val="00114A3A"/>
    <w:rsid w:val="001463B2"/>
    <w:rsid w:val="001C55DA"/>
    <w:rsid w:val="001D6EB2"/>
    <w:rsid w:val="001F62C0"/>
    <w:rsid w:val="00212E09"/>
    <w:rsid w:val="00231630"/>
    <w:rsid w:val="002440AD"/>
    <w:rsid w:val="00245E02"/>
    <w:rsid w:val="0026705C"/>
    <w:rsid w:val="00287957"/>
    <w:rsid w:val="002962ED"/>
    <w:rsid w:val="003448F6"/>
    <w:rsid w:val="00353B66"/>
    <w:rsid w:val="00362168"/>
    <w:rsid w:val="00387B1A"/>
    <w:rsid w:val="003D185B"/>
    <w:rsid w:val="003E3834"/>
    <w:rsid w:val="003E70CA"/>
    <w:rsid w:val="003F560D"/>
    <w:rsid w:val="004020DB"/>
    <w:rsid w:val="00436E4C"/>
    <w:rsid w:val="004A2675"/>
    <w:rsid w:val="004F7139"/>
    <w:rsid w:val="00504983"/>
    <w:rsid w:val="00555E89"/>
    <w:rsid w:val="005660D9"/>
    <w:rsid w:val="00567C00"/>
    <w:rsid w:val="005E1AA3"/>
    <w:rsid w:val="005E1FDB"/>
    <w:rsid w:val="005F555B"/>
    <w:rsid w:val="00607C81"/>
    <w:rsid w:val="00612A63"/>
    <w:rsid w:val="006671D5"/>
    <w:rsid w:val="00687C8A"/>
    <w:rsid w:val="00691EC1"/>
    <w:rsid w:val="00694D00"/>
    <w:rsid w:val="006A135A"/>
    <w:rsid w:val="006A5BE8"/>
    <w:rsid w:val="006A7659"/>
    <w:rsid w:val="006D0E51"/>
    <w:rsid w:val="006F4696"/>
    <w:rsid w:val="006F4FD1"/>
    <w:rsid w:val="006F610F"/>
    <w:rsid w:val="00705730"/>
    <w:rsid w:val="00714E82"/>
    <w:rsid w:val="007C53FB"/>
    <w:rsid w:val="007D5997"/>
    <w:rsid w:val="007E338B"/>
    <w:rsid w:val="007E7F3E"/>
    <w:rsid w:val="00810DAC"/>
    <w:rsid w:val="00816535"/>
    <w:rsid w:val="0084782B"/>
    <w:rsid w:val="00890882"/>
    <w:rsid w:val="008A058A"/>
    <w:rsid w:val="008B7D18"/>
    <w:rsid w:val="008F1F97"/>
    <w:rsid w:val="008F4052"/>
    <w:rsid w:val="0090675E"/>
    <w:rsid w:val="00936709"/>
    <w:rsid w:val="00971381"/>
    <w:rsid w:val="009828E4"/>
    <w:rsid w:val="009D4EB3"/>
    <w:rsid w:val="009E4346"/>
    <w:rsid w:val="009F3FB7"/>
    <w:rsid w:val="00A03A96"/>
    <w:rsid w:val="00A06F5A"/>
    <w:rsid w:val="00A158F6"/>
    <w:rsid w:val="00A71DED"/>
    <w:rsid w:val="00A7796E"/>
    <w:rsid w:val="00AA08D9"/>
    <w:rsid w:val="00AC0633"/>
    <w:rsid w:val="00AD0BEA"/>
    <w:rsid w:val="00B0003E"/>
    <w:rsid w:val="00B00C7C"/>
    <w:rsid w:val="00B05AEE"/>
    <w:rsid w:val="00B13D1B"/>
    <w:rsid w:val="00B35900"/>
    <w:rsid w:val="00B818DF"/>
    <w:rsid w:val="00C14E86"/>
    <w:rsid w:val="00C75C5F"/>
    <w:rsid w:val="00C82DCE"/>
    <w:rsid w:val="00CD2FFF"/>
    <w:rsid w:val="00CE28AA"/>
    <w:rsid w:val="00D07E78"/>
    <w:rsid w:val="00D372D4"/>
    <w:rsid w:val="00D52117"/>
    <w:rsid w:val="00D62155"/>
    <w:rsid w:val="00D85FB0"/>
    <w:rsid w:val="00DA7AE3"/>
    <w:rsid w:val="00DB0D39"/>
    <w:rsid w:val="00DC4E1E"/>
    <w:rsid w:val="00DD08ED"/>
    <w:rsid w:val="00E14005"/>
    <w:rsid w:val="00E433F9"/>
    <w:rsid w:val="00E614DD"/>
    <w:rsid w:val="00E649AF"/>
    <w:rsid w:val="00E74363"/>
    <w:rsid w:val="00EA3A49"/>
    <w:rsid w:val="00EA7463"/>
    <w:rsid w:val="00EC7011"/>
    <w:rsid w:val="00F0173C"/>
    <w:rsid w:val="00F04793"/>
    <w:rsid w:val="00F114CB"/>
    <w:rsid w:val="00F17831"/>
    <w:rsid w:val="00F217EC"/>
    <w:rsid w:val="00F30694"/>
    <w:rsid w:val="00F46825"/>
    <w:rsid w:val="00F90C5B"/>
    <w:rsid w:val="00F9444C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35CE6"/>
  <w15:chartTrackingRefBased/>
  <w15:docId w15:val="{45767485-31E7-42DA-9CCD-6B1097CB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DDo18</b:Tag>
    <b:SourceType>DocumentFromInternetSite</b:SourceType>
    <b:Guid>{7C87AE00-F4D1-4E1A-B19B-E2B33BEB75B9}</b:Guid>
    <b:Author>
      <b:Author>
        <b:Corporate>DDos Attacks</b:Corporate>
      </b:Author>
    </b:Author>
    <b:Title>That weekend-Long DDoS Attack on Blizzard Is Ovee</b:Title>
    <b:InternetSiteTitle>DDoS</b:InternetSiteTitle>
    <b:Year>2018</b:Year>
    <b:Month>July</b:Month>
    <b:Day>10</b:Day>
    <b:URL>http://ddosattacks.net/that-weekend-long-ddos-attack-on-blizzard-is-over/</b:URL>
    <b:RefOrder>1</b:RefOrder>
  </b:Source>
  <b:Source>
    <b:Tag>DDo182</b:Tag>
    <b:SourceType>DocumentFromInternetSite</b:SourceType>
    <b:Guid>{A7487786-BC4B-45F3-BB4E-8C3CE3DF8D47}</b:Guid>
    <b:Author>
      <b:Author>
        <b:Corporate>DDoS Attacks</b:Corporate>
      </b:Author>
    </b:Author>
    <b:Title>The cost of DDoS attacks on businesses</b:Title>
    <b:InternetSiteTitle>DDoS Attacks</b:InternetSiteTitle>
    <b:Year>2018</b:Year>
    <b:Month>July</b:Month>
    <b:Day>11</b:Day>
    <b:URL>http://ddosattacks.net/the-cost-of-ddos-attacks-on-businesses/</b:URL>
    <b:RefOrder>3</b:RefOrder>
  </b:Source>
  <b:Source>
    <b:Tag>DDo181</b:Tag>
    <b:SourceType>DocumentFromInternetSite</b:SourceType>
    <b:Guid>{9CD2585B-6B77-42AF-AB6E-7336CD9B5478}</b:Guid>
    <b:Author>
      <b:Author>
        <b:Corporate>DDoS Attacks</b:Corporate>
      </b:Author>
    </b:Author>
    <b:Title>ProtonMail DDoS Attacks Are a Case Study of What Happens When You Mock Attackers</b:Title>
    <b:InternetSiteTitle>DDoS</b:InternetSiteTitle>
    <b:Year>2018</b:Year>
    <b:Month>June</b:Month>
    <b:Day>28</b:Day>
    <b:URL>http://ddosattacks.net/protonmail-ddos-attacks-are-a-case-study-of-what-happens-when-you-mock-attackers/</b:URL>
    <b:RefOrder>2</b:RefOrder>
  </b:Source>
  <b:Source>
    <b:Tag>Pav18</b:Tag>
    <b:SourceType>DocumentFromInternetSite</b:SourceType>
    <b:Guid>{CE4D1D7D-4204-4C58-9402-4BDB97FEF074}</b:Guid>
    <b:Author>
      <b:Author>
        <b:NameList>
          <b:Person>
            <b:Last>Shankdhar</b:Last>
            <b:First>Pavitra</b:First>
          </b:Person>
        </b:NameList>
      </b:Author>
    </b:Author>
    <b:Title>Best DOS Attacks and Free DOS Attacking Tools.</b:Title>
    <b:InternetSiteTitle>INFOSEC INSTITUTE</b:InternetSiteTitle>
    <b:Year>2018</b:Year>
    <b:Month>April</b:Month>
    <b:Day>26</b:Day>
    <b:URL>https://resources.infosecinstitute.com/dos-attacks-free-dos-attacking-tools/</b:URL>
    <b:RefOrder>4</b:RefOrder>
  </b:Source>
  <b:Source>
    <b:Tag>Aar12</b:Tag>
    <b:SourceType>DocumentFromInternetSite</b:SourceType>
    <b:Guid>{B5B39598-89F5-40B6-976A-8EEC19731C31}</b:Guid>
    <b:Author>
      <b:Author>
        <b:NameList>
          <b:Person>
            <b:Last>Weiss</b:Last>
            <b:First>Aaron</b:First>
          </b:Person>
        </b:NameList>
      </b:Author>
    </b:Author>
    <b:Title>How to Prevent DoS Attacks</b:Title>
    <b:InternetSiteTitle>eSecurity Planet</b:InternetSiteTitle>
    <b:Year>2012</b:Year>
    <b:Month>July</b:Month>
    <b:Day>2</b:Day>
    <b:URL>https://www.esecurityplanet.com/network-security/how-to-prevent-dos-attacks.html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A91B4-4AE2-204A-994F-D95B3ACB96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MLA%20style%20paper.dotx</Template>
  <TotalTime>189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Trent Giever</cp:lastModifiedBy>
  <cp:revision>95</cp:revision>
  <dcterms:created xsi:type="dcterms:W3CDTF">2018-07-12T18:27:00Z</dcterms:created>
  <dcterms:modified xsi:type="dcterms:W3CDTF">2018-07-12T21:37:00Z</dcterms:modified>
  <cp:version/>
</cp:coreProperties>
</file>