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6961" w14:textId="441E2715" w:rsidR="00F9444C" w:rsidRDefault="001E547E">
      <w:pPr>
        <w:pStyle w:val="NoSpacing"/>
      </w:pPr>
      <w:r>
        <w:t>Trent Giever</w:t>
      </w:r>
    </w:p>
    <w:p w14:paraId="223A7B31" w14:textId="0AAD308E" w:rsidR="00E614DD" w:rsidRDefault="001E547E">
      <w:pPr>
        <w:pStyle w:val="NoSpacing"/>
      </w:pPr>
      <w:r>
        <w:t>Debbie Wolf</w:t>
      </w:r>
    </w:p>
    <w:p w14:paraId="3894CF2F" w14:textId="7F61E74C" w:rsidR="00E614DD" w:rsidRDefault="001E547E">
      <w:pPr>
        <w:pStyle w:val="NoSpacing"/>
      </w:pPr>
      <w:r>
        <w:t>CS 140</w:t>
      </w:r>
    </w:p>
    <w:p w14:paraId="3FDD0362" w14:textId="006FB659" w:rsidR="00E614DD" w:rsidRDefault="001E547E">
      <w:pPr>
        <w:pStyle w:val="NoSpacing"/>
      </w:pPr>
      <w:r>
        <w:t>2/14/19</w:t>
      </w:r>
    </w:p>
    <w:p w14:paraId="4991E87C" w14:textId="3264E9AF" w:rsidR="001E547E" w:rsidRDefault="001E547E" w:rsidP="001E547E">
      <w:pPr>
        <w:pStyle w:val="Title"/>
      </w:pPr>
      <w:r>
        <w:t>Ch 8</w:t>
      </w:r>
    </w:p>
    <w:p w14:paraId="0495C6DD" w14:textId="5A968EF4" w:rsidR="001E547E" w:rsidRDefault="001E547E" w:rsidP="001E547E">
      <w:pPr>
        <w:pStyle w:val="ListParagraph"/>
        <w:numPr>
          <w:ilvl w:val="0"/>
          <w:numId w:val="23"/>
        </w:numPr>
      </w:pPr>
      <w:r>
        <w:t>Create a Site Collection **remember to use Administrator as site collection      administrator--not your name</w:t>
      </w:r>
    </w:p>
    <w:p w14:paraId="5CF700EE" w14:textId="4BC41A1D" w:rsidR="001E547E" w:rsidRDefault="00366FB9" w:rsidP="001E547E">
      <w:pPr>
        <w:pStyle w:val="ListParagraph"/>
        <w:ind w:firstLine="0"/>
      </w:pPr>
      <w:r w:rsidRPr="00366FB9">
        <w:drawing>
          <wp:inline distT="0" distB="0" distL="0" distR="0" wp14:anchorId="3D2A95FD" wp14:editId="60DAF81D">
            <wp:extent cx="5943600" cy="550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C430" w14:textId="4B6D57C9" w:rsidR="001E547E" w:rsidRDefault="001E547E" w:rsidP="001E547E">
      <w:pPr>
        <w:pStyle w:val="ListParagraph"/>
        <w:numPr>
          <w:ilvl w:val="0"/>
          <w:numId w:val="23"/>
        </w:numPr>
      </w:pPr>
      <w:r>
        <w:lastRenderedPageBreak/>
        <w:t xml:space="preserve">Create </w:t>
      </w:r>
      <w:proofErr w:type="gramStart"/>
      <w:r>
        <w:t>a  Web</w:t>
      </w:r>
      <w:proofErr w:type="gramEnd"/>
      <w:r>
        <w:t>(subsite)</w:t>
      </w:r>
    </w:p>
    <w:p w14:paraId="3CCD9F66" w14:textId="2A1742B1" w:rsidR="00366FB9" w:rsidRDefault="005210B5" w:rsidP="00366FB9">
      <w:pPr>
        <w:pStyle w:val="ListParagraph"/>
        <w:ind w:firstLine="0"/>
      </w:pPr>
      <w:r w:rsidRPr="005210B5">
        <w:drawing>
          <wp:inline distT="0" distB="0" distL="0" distR="0" wp14:anchorId="450A9776" wp14:editId="4261626F">
            <wp:extent cx="5133975" cy="763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B45" w14:textId="1CF0799A" w:rsidR="005210B5" w:rsidRDefault="00270C75" w:rsidP="00366FB9">
      <w:pPr>
        <w:pStyle w:val="ListParagraph"/>
        <w:ind w:firstLine="0"/>
      </w:pPr>
      <w:r w:rsidRPr="00270C75">
        <w:lastRenderedPageBreak/>
        <w:drawing>
          <wp:inline distT="0" distB="0" distL="0" distR="0" wp14:anchorId="5075DB37" wp14:editId="5467B7C1">
            <wp:extent cx="36957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5E2" w14:textId="36FC5B87" w:rsidR="001E547E" w:rsidRDefault="001E547E" w:rsidP="001E547E">
      <w:pPr>
        <w:pStyle w:val="ListParagraph"/>
        <w:numPr>
          <w:ilvl w:val="0"/>
          <w:numId w:val="23"/>
        </w:numPr>
      </w:pPr>
      <w:r>
        <w:t>Changing the Available Site Templates for a Site</w:t>
      </w:r>
    </w:p>
    <w:p w14:paraId="0A501F8A" w14:textId="3596AF66" w:rsidR="00270C75" w:rsidRDefault="004E0F57" w:rsidP="00270C75">
      <w:pPr>
        <w:pStyle w:val="ListParagraph"/>
        <w:ind w:firstLine="0"/>
      </w:pPr>
      <w:r w:rsidRPr="004E0F57">
        <w:drawing>
          <wp:inline distT="0" distB="0" distL="0" distR="0" wp14:anchorId="70D39AB1" wp14:editId="4FB408EF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7B89" w14:textId="29EAA57F" w:rsidR="001E547E" w:rsidRDefault="001E547E" w:rsidP="001E547E">
      <w:pPr>
        <w:pStyle w:val="ListParagraph"/>
        <w:numPr>
          <w:ilvl w:val="0"/>
          <w:numId w:val="23"/>
        </w:numPr>
      </w:pPr>
      <w:r>
        <w:t>Changing the Navigation Options for a Site</w:t>
      </w:r>
    </w:p>
    <w:p w14:paraId="29DBD321" w14:textId="46D6B1CF" w:rsidR="005768EA" w:rsidRDefault="00E702FB" w:rsidP="005768EA">
      <w:pPr>
        <w:pStyle w:val="ListParagraph"/>
        <w:ind w:firstLine="0"/>
      </w:pPr>
      <w:r w:rsidRPr="00E702FB">
        <w:drawing>
          <wp:inline distT="0" distB="0" distL="0" distR="0" wp14:anchorId="35701B2E" wp14:editId="6F5A8B47">
            <wp:extent cx="6288108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190" cy="11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9E0" w14:textId="7F9E2337" w:rsidR="001E547E" w:rsidRDefault="001E547E" w:rsidP="001E547E">
      <w:pPr>
        <w:pStyle w:val="ListParagraph"/>
        <w:numPr>
          <w:ilvl w:val="0"/>
          <w:numId w:val="23"/>
        </w:numPr>
      </w:pPr>
      <w:r>
        <w:t>Enabling Tree view menu</w:t>
      </w:r>
    </w:p>
    <w:p w14:paraId="70BA0211" w14:textId="6B379543" w:rsidR="00E702FB" w:rsidRDefault="00167205" w:rsidP="00E702FB">
      <w:pPr>
        <w:pStyle w:val="ListParagraph"/>
        <w:ind w:firstLine="0"/>
      </w:pPr>
      <w:r w:rsidRPr="00167205">
        <w:lastRenderedPageBreak/>
        <w:drawing>
          <wp:inline distT="0" distB="0" distL="0" distR="0" wp14:anchorId="4E6622DA" wp14:editId="3D6469E2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30D0" w14:textId="503EE9C1" w:rsidR="001E547E" w:rsidRDefault="001E547E" w:rsidP="001E547E">
      <w:pPr>
        <w:pStyle w:val="ListParagraph"/>
        <w:numPr>
          <w:ilvl w:val="0"/>
          <w:numId w:val="23"/>
        </w:numPr>
      </w:pPr>
      <w:r>
        <w:t>Adding a Custom Link to a Navigation</w:t>
      </w:r>
    </w:p>
    <w:p w14:paraId="189A651C" w14:textId="39163A7D" w:rsidR="00167205" w:rsidRDefault="0042487C" w:rsidP="00167205">
      <w:pPr>
        <w:pStyle w:val="ListParagraph"/>
        <w:ind w:firstLine="0"/>
      </w:pPr>
      <w:r w:rsidRPr="0042487C">
        <w:drawing>
          <wp:inline distT="0" distB="0" distL="0" distR="0" wp14:anchorId="24CE9E8F" wp14:editId="4ABE4B94">
            <wp:extent cx="5943600" cy="383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9A3B" w14:textId="01664A94" w:rsidR="001E547E" w:rsidRDefault="001E547E" w:rsidP="001E547E">
      <w:pPr>
        <w:pStyle w:val="ListParagraph"/>
        <w:numPr>
          <w:ilvl w:val="0"/>
          <w:numId w:val="23"/>
        </w:numPr>
      </w:pPr>
      <w:r>
        <w:t>Changing the Order of Navigation Links</w:t>
      </w:r>
    </w:p>
    <w:p w14:paraId="4C47D320" w14:textId="43525BE6" w:rsidR="0042487C" w:rsidRDefault="007C10BD" w:rsidP="0042487C">
      <w:pPr>
        <w:pStyle w:val="ListParagraph"/>
        <w:ind w:firstLine="0"/>
      </w:pPr>
      <w:r w:rsidRPr="007C10BD">
        <w:lastRenderedPageBreak/>
        <w:drawing>
          <wp:inline distT="0" distB="0" distL="0" distR="0" wp14:anchorId="499C6078" wp14:editId="0F2DB43D">
            <wp:extent cx="414337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2A4" w14:textId="18FD7222" w:rsidR="001E547E" w:rsidRDefault="007E24AA" w:rsidP="001E547E">
      <w:pPr>
        <w:pStyle w:val="ListParagraph"/>
        <w:numPr>
          <w:ilvl w:val="0"/>
          <w:numId w:val="23"/>
        </w:numPr>
      </w:pPr>
      <w:r w:rsidRPr="007E24AA">
        <w:drawing>
          <wp:anchor distT="0" distB="0" distL="114300" distR="114300" simplePos="0" relativeHeight="251658240" behindDoc="1" locked="0" layoutInCell="1" allowOverlap="1" wp14:anchorId="70463927" wp14:editId="4E104BEE">
            <wp:simplePos x="0" y="0"/>
            <wp:positionH relativeFrom="page">
              <wp:align>left</wp:align>
            </wp:positionH>
            <wp:positionV relativeFrom="paragraph">
              <wp:posOffset>350520</wp:posOffset>
            </wp:positionV>
            <wp:extent cx="7674610" cy="520700"/>
            <wp:effectExtent l="0" t="0" r="2540" b="0"/>
            <wp:wrapTight wrapText="bothSides">
              <wp:wrapPolygon edited="0">
                <wp:start x="0" y="0"/>
                <wp:lineTo x="0" y="20546"/>
                <wp:lineTo x="21554" y="20546"/>
                <wp:lineTo x="215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47E">
        <w:t>Adding a Feature</w:t>
      </w:r>
    </w:p>
    <w:p w14:paraId="21B34C7B" w14:textId="0FF3D9F6" w:rsidR="007E24AA" w:rsidRDefault="007E24AA" w:rsidP="007E24AA">
      <w:pPr>
        <w:pStyle w:val="ListParagraph"/>
        <w:ind w:firstLine="0"/>
      </w:pPr>
    </w:p>
    <w:p w14:paraId="324162D0" w14:textId="623DD189" w:rsidR="001E547E" w:rsidRDefault="001E547E" w:rsidP="001E547E">
      <w:pPr>
        <w:pStyle w:val="ListParagraph"/>
        <w:numPr>
          <w:ilvl w:val="0"/>
          <w:numId w:val="23"/>
        </w:numPr>
      </w:pPr>
      <w:r>
        <w:t>Creating and Moving a site from the Site Content and Structure Page</w:t>
      </w:r>
    </w:p>
    <w:p w14:paraId="789C5A12" w14:textId="120B9A28" w:rsidR="007E24AA" w:rsidRDefault="007D245E" w:rsidP="007E24AA">
      <w:pPr>
        <w:ind w:firstLine="0"/>
      </w:pPr>
      <w:r w:rsidRPr="007D245E">
        <w:lastRenderedPageBreak/>
        <w:drawing>
          <wp:inline distT="0" distB="0" distL="0" distR="0" wp14:anchorId="5E286330" wp14:editId="4E721575">
            <wp:extent cx="5495925" cy="694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8259" w14:textId="7640CAF7" w:rsidR="00223093" w:rsidRDefault="00223093" w:rsidP="007E24AA">
      <w:pPr>
        <w:ind w:firstLine="0"/>
      </w:pPr>
      <w:r w:rsidRPr="00223093">
        <w:lastRenderedPageBreak/>
        <w:drawing>
          <wp:inline distT="0" distB="0" distL="0" distR="0" wp14:anchorId="2EB76BEE" wp14:editId="64BB5277">
            <wp:extent cx="2763770" cy="3101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867" cy="3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A20" w14:textId="77777777" w:rsidR="007D245E" w:rsidRDefault="007D245E" w:rsidP="007E24AA">
      <w:pPr>
        <w:ind w:firstLine="0"/>
      </w:pPr>
    </w:p>
    <w:p w14:paraId="1178991C" w14:textId="77777777" w:rsidR="001E547E" w:rsidRDefault="001E547E" w:rsidP="001E547E">
      <w:pPr>
        <w:pStyle w:val="ListParagraph"/>
        <w:numPr>
          <w:ilvl w:val="0"/>
          <w:numId w:val="23"/>
        </w:numPr>
      </w:pPr>
      <w:r>
        <w:t xml:space="preserve">Save Site as a Template </w:t>
      </w:r>
    </w:p>
    <w:p w14:paraId="6465BC75" w14:textId="644A67D7" w:rsidR="001E547E" w:rsidRDefault="00F87675" w:rsidP="00EB0C13">
      <w:pPr>
        <w:pStyle w:val="ListParagraph"/>
        <w:ind w:firstLine="0"/>
      </w:pPr>
      <w:r w:rsidRPr="00F87675">
        <w:lastRenderedPageBreak/>
        <w:drawing>
          <wp:inline distT="0" distB="0" distL="0" distR="0" wp14:anchorId="4425085E" wp14:editId="5BBEE3E6">
            <wp:extent cx="5210175" cy="714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99DF" w14:textId="2BAD2455" w:rsidR="00070797" w:rsidRDefault="00070797" w:rsidP="00EB0C13">
      <w:pPr>
        <w:pStyle w:val="ListParagraph"/>
        <w:ind w:firstLine="0"/>
      </w:pPr>
      <w:r w:rsidRPr="00070797">
        <w:lastRenderedPageBreak/>
        <w:drawing>
          <wp:inline distT="0" distB="0" distL="0" distR="0" wp14:anchorId="09B69785" wp14:editId="3CDF888E">
            <wp:extent cx="5362575" cy="3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B66" w14:textId="524908DA" w:rsidR="009B2AD3" w:rsidRDefault="009B2AD3" w:rsidP="00EB0C13">
      <w:pPr>
        <w:pStyle w:val="ListParagraph"/>
        <w:ind w:firstLine="0"/>
      </w:pPr>
      <w:r w:rsidRPr="009B2AD3">
        <w:drawing>
          <wp:inline distT="0" distB="0" distL="0" distR="0" wp14:anchorId="5E577E37" wp14:editId="58053EA6">
            <wp:extent cx="5943600" cy="3495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78F" w14:textId="403A9E61" w:rsidR="00AD34AB" w:rsidRDefault="00AD34AB" w:rsidP="00EB0C13">
      <w:pPr>
        <w:pStyle w:val="ListParagraph"/>
        <w:ind w:firstLine="0"/>
      </w:pPr>
      <w:r w:rsidRPr="00AD34AB">
        <w:lastRenderedPageBreak/>
        <w:drawing>
          <wp:inline distT="0" distB="0" distL="0" distR="0" wp14:anchorId="0E261BD8" wp14:editId="6DA255E8">
            <wp:extent cx="5943600" cy="2128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58F" w14:textId="05EFACBF" w:rsidR="007A16EA" w:rsidRPr="001E547E" w:rsidRDefault="007A16EA" w:rsidP="00EB0C13">
      <w:pPr>
        <w:pStyle w:val="ListParagraph"/>
        <w:ind w:firstLine="0"/>
      </w:pPr>
      <w:r w:rsidRPr="007A16EA">
        <w:drawing>
          <wp:inline distT="0" distB="0" distL="0" distR="0" wp14:anchorId="56C2C9FE" wp14:editId="2FBF6BAE">
            <wp:extent cx="5943600" cy="2999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6EA" w:rsidRPr="001E547E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8AA9C" w14:textId="77777777" w:rsidR="008615A0" w:rsidRDefault="008615A0">
      <w:pPr>
        <w:spacing w:line="240" w:lineRule="auto"/>
      </w:pPr>
      <w:r>
        <w:separator/>
      </w:r>
    </w:p>
  </w:endnote>
  <w:endnote w:type="continuationSeparator" w:id="0">
    <w:p w14:paraId="036D1218" w14:textId="77777777" w:rsidR="008615A0" w:rsidRDefault="0086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2E44" w14:textId="77777777" w:rsidR="008615A0" w:rsidRDefault="008615A0">
      <w:pPr>
        <w:spacing w:line="240" w:lineRule="auto"/>
      </w:pPr>
      <w:r>
        <w:separator/>
      </w:r>
    </w:p>
  </w:footnote>
  <w:footnote w:type="continuationSeparator" w:id="0">
    <w:p w14:paraId="3687EF05" w14:textId="77777777" w:rsidR="008615A0" w:rsidRDefault="00861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07461" w14:textId="1AE2D775" w:rsidR="00E614DD" w:rsidRDefault="00223093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6099" w14:textId="5267EB08" w:rsidR="00E614DD" w:rsidRDefault="001E547E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FB2EC8"/>
    <w:multiLevelType w:val="hybridMultilevel"/>
    <w:tmpl w:val="DB64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2"/>
  </w:num>
  <w:num w:numId="21">
    <w:abstractNumId w:val="13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E"/>
    <w:rsid w:val="00040CBB"/>
    <w:rsid w:val="00070797"/>
    <w:rsid w:val="000B78C8"/>
    <w:rsid w:val="001463B2"/>
    <w:rsid w:val="00167205"/>
    <w:rsid w:val="001E547E"/>
    <w:rsid w:val="001F62C0"/>
    <w:rsid w:val="00223093"/>
    <w:rsid w:val="00245E02"/>
    <w:rsid w:val="00270C75"/>
    <w:rsid w:val="00353B66"/>
    <w:rsid w:val="00366FB9"/>
    <w:rsid w:val="0042487C"/>
    <w:rsid w:val="004A2675"/>
    <w:rsid w:val="004E0F57"/>
    <w:rsid w:val="004F7139"/>
    <w:rsid w:val="005210B5"/>
    <w:rsid w:val="005768EA"/>
    <w:rsid w:val="00691EC1"/>
    <w:rsid w:val="007A16EA"/>
    <w:rsid w:val="007C10BD"/>
    <w:rsid w:val="007C53FB"/>
    <w:rsid w:val="007D245E"/>
    <w:rsid w:val="007E24AA"/>
    <w:rsid w:val="008615A0"/>
    <w:rsid w:val="008B7D18"/>
    <w:rsid w:val="008F1F97"/>
    <w:rsid w:val="008F4052"/>
    <w:rsid w:val="009B2AD3"/>
    <w:rsid w:val="009D4EB3"/>
    <w:rsid w:val="00AD34AB"/>
    <w:rsid w:val="00B13D1B"/>
    <w:rsid w:val="00B818DF"/>
    <w:rsid w:val="00D52117"/>
    <w:rsid w:val="00DB0D39"/>
    <w:rsid w:val="00E14005"/>
    <w:rsid w:val="00E614DD"/>
    <w:rsid w:val="00E702FB"/>
    <w:rsid w:val="00EB0C13"/>
    <w:rsid w:val="00F87675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9AA09"/>
  <w15:chartTrackingRefBased/>
  <w15:docId w15:val="{09E61624-0F62-4BD1-9859-CFE2945F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1E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72</TotalTime>
  <Pages>10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19</cp:revision>
  <dcterms:created xsi:type="dcterms:W3CDTF">2019-02-14T21:17:00Z</dcterms:created>
  <dcterms:modified xsi:type="dcterms:W3CDTF">2019-02-14T22:29:00Z</dcterms:modified>
  <cp:version/>
</cp:coreProperties>
</file>