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ABED" w14:textId="77777777" w:rsidR="00F9444C" w:rsidRDefault="001364C2">
      <w:pPr>
        <w:pStyle w:val="NoSpacing"/>
      </w:pPr>
      <w:r>
        <w:t>Trent Giever</w:t>
      </w:r>
    </w:p>
    <w:p w14:paraId="75619A88" w14:textId="30182640" w:rsidR="00E614DD" w:rsidRDefault="001364C2">
      <w:pPr>
        <w:pStyle w:val="NoSpacing"/>
      </w:pPr>
      <w:r>
        <w:t xml:space="preserve">Ch </w:t>
      </w:r>
      <w:r w:rsidR="005220AB">
        <w:t>5</w:t>
      </w:r>
      <w:r>
        <w:t xml:space="preserve"> </w:t>
      </w:r>
      <w:r w:rsidR="005220AB">
        <w:t>Networking and Server Attacks</w:t>
      </w:r>
    </w:p>
    <w:p w14:paraId="3C7241ED" w14:textId="2D6AC387" w:rsidR="00E614DD" w:rsidRDefault="001364C2">
      <w:pPr>
        <w:pStyle w:val="NoSpacing"/>
      </w:pPr>
      <w:r>
        <w:t xml:space="preserve">Project </w:t>
      </w:r>
      <w:r w:rsidR="005220AB">
        <w:t>5-1</w:t>
      </w:r>
      <w:r w:rsidR="00A078AB">
        <w:t>, 5-2</w:t>
      </w:r>
    </w:p>
    <w:p w14:paraId="0657F7F2" w14:textId="77A87645" w:rsidR="00E614DD" w:rsidRDefault="001364C2">
      <w:pPr>
        <w:pStyle w:val="NoSpacing"/>
      </w:pPr>
      <w:r>
        <w:t>7/</w:t>
      </w:r>
      <w:r w:rsidR="00A078AB">
        <w:t>12/18</w:t>
      </w:r>
    </w:p>
    <w:p w14:paraId="76865AB1" w14:textId="150C6403" w:rsidR="00E614DD" w:rsidRDefault="001364C2" w:rsidP="004328F4">
      <w:pPr>
        <w:ind w:firstLine="0"/>
      </w:pPr>
      <w:r>
        <w:t xml:space="preserve">Project </w:t>
      </w:r>
      <w:r w:rsidR="00A078AB">
        <w:t>5-1</w:t>
      </w:r>
      <w:r>
        <w:t xml:space="preserve"> </w:t>
      </w:r>
      <w:r w:rsidR="00A078AB">
        <w:t>Testing Brows</w:t>
      </w:r>
      <w:r w:rsidR="004328F4">
        <w:t>er Security</w:t>
      </w:r>
    </w:p>
    <w:p w14:paraId="31FAAE29" w14:textId="12A50090" w:rsidR="00254564" w:rsidRDefault="00254564" w:rsidP="00254564">
      <w:pPr>
        <w:ind w:firstLine="0"/>
      </w:pPr>
      <w:r>
        <w:t xml:space="preserve"> </w:t>
      </w:r>
      <w:r w:rsidR="001349A9">
        <w:rPr>
          <w:noProof/>
        </w:rPr>
        <w:drawing>
          <wp:inline distT="0" distB="0" distL="0" distR="0" wp14:anchorId="43C312A8" wp14:editId="0784F4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45EA" w14:textId="474D2A64" w:rsidR="001349A9" w:rsidRDefault="0036141F" w:rsidP="00254564">
      <w:pPr>
        <w:ind w:firstLine="0"/>
      </w:pPr>
      <w:r w:rsidRPr="0036141F">
        <w:t>Did you have to fix any security issues?</w:t>
      </w:r>
    </w:p>
    <w:p w14:paraId="76601551" w14:textId="005E36E6" w:rsidR="0036141F" w:rsidRDefault="0036141F" w:rsidP="00254564">
      <w:pPr>
        <w:ind w:firstLine="0"/>
      </w:pPr>
      <w:r>
        <w:tab/>
        <w:t xml:space="preserve">I first used the </w:t>
      </w:r>
      <w:r w:rsidR="001831A7">
        <w:t xml:space="preserve">virtual chrome browser, and it of course would not have anything on it, I did the same for the </w:t>
      </w:r>
      <w:proofErr w:type="spellStart"/>
      <w:r w:rsidR="001831A7">
        <w:t>firefox</w:t>
      </w:r>
      <w:proofErr w:type="spellEnd"/>
      <w:r w:rsidR="001831A7">
        <w:t xml:space="preserve"> on the virtual com</w:t>
      </w:r>
      <w:r w:rsidR="008F2671">
        <w:t>puter and did not have to fix anything. On my computer I use Edge, and tested it, and had nothing to fix because Edge does not have add-ons</w:t>
      </w:r>
      <w:r w:rsidR="00B1197A">
        <w:t xml:space="preserve"> like the others, and requires authorization to even open </w:t>
      </w:r>
      <w:r w:rsidR="00B02997">
        <w:t xml:space="preserve">thigs like </w:t>
      </w:r>
      <w:r w:rsidR="00B1197A">
        <w:t>adobe flash</w:t>
      </w:r>
      <w:r w:rsidR="00B02997">
        <w:t>.</w:t>
      </w:r>
    </w:p>
    <w:p w14:paraId="652A4763" w14:textId="5101FA4C" w:rsidR="00947B09" w:rsidRDefault="00947B09" w:rsidP="00254564">
      <w:pPr>
        <w:ind w:firstLine="0"/>
      </w:pPr>
      <w:r>
        <w:t xml:space="preserve">Project </w:t>
      </w:r>
      <w:r w:rsidR="00B02997">
        <w:t>5-2 Configuring Microsoft Windows Data Execution Protection (DEP)</w:t>
      </w:r>
    </w:p>
    <w:p w14:paraId="53EC17FD" w14:textId="4483E9CB" w:rsidR="00417885" w:rsidRDefault="00417885" w:rsidP="00254564">
      <w:pPr>
        <w:ind w:firstLine="0"/>
      </w:pPr>
      <w:r>
        <w:t>Virtual machine</w:t>
      </w:r>
    </w:p>
    <w:p w14:paraId="6843A856" w14:textId="13ACDEAD" w:rsidR="003272FA" w:rsidRDefault="003272FA" w:rsidP="003272FA">
      <w:pPr>
        <w:ind w:firstLine="0"/>
      </w:pPr>
      <w:r>
        <w:lastRenderedPageBreak/>
        <w:t xml:space="preserve"> </w:t>
      </w:r>
      <w:r w:rsidR="00292389">
        <w:rPr>
          <w:noProof/>
        </w:rPr>
        <w:drawing>
          <wp:inline distT="0" distB="0" distL="0" distR="0" wp14:anchorId="2293F90F" wp14:editId="21C669CD">
            <wp:extent cx="48196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742B9" w14:textId="315D8B66" w:rsidR="00417885" w:rsidRDefault="00417885" w:rsidP="003272FA">
      <w:pPr>
        <w:ind w:firstLine="0"/>
      </w:pPr>
      <w:r>
        <w:t>My computer</w:t>
      </w:r>
    </w:p>
    <w:p w14:paraId="122DF820" w14:textId="6CB9941B" w:rsidR="00417885" w:rsidRDefault="00417885" w:rsidP="003272FA">
      <w:pPr>
        <w:ind w:firstLine="0"/>
      </w:pPr>
      <w:r>
        <w:rPr>
          <w:noProof/>
        </w:rPr>
        <w:drawing>
          <wp:inline distT="0" distB="0" distL="0" distR="0" wp14:anchorId="7ED2B7F6" wp14:editId="74E85053">
            <wp:extent cx="439102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B7A9" w14:textId="02A3B08D" w:rsidR="00417885" w:rsidRDefault="00962CB4" w:rsidP="003272FA">
      <w:pPr>
        <w:ind w:firstLine="0"/>
      </w:pPr>
      <w:r>
        <w:t>Does your computer support NX?</w:t>
      </w:r>
    </w:p>
    <w:p w14:paraId="5CB8C11A" w14:textId="216F0A71" w:rsidR="00962CB4" w:rsidRDefault="00962CB4" w:rsidP="003272FA">
      <w:pPr>
        <w:ind w:firstLine="0"/>
      </w:pPr>
      <w:r>
        <w:lastRenderedPageBreak/>
        <w:t xml:space="preserve">My </w:t>
      </w:r>
      <w:r w:rsidR="007E551E">
        <w:t>computer</w:t>
      </w:r>
      <w:r>
        <w:t xml:space="preserve"> and the virtual machine both support NX. Protection</w:t>
      </w:r>
      <w:r w:rsidR="00C003A3">
        <w:t xml:space="preserve"> </w:t>
      </w:r>
      <w:r>
        <w:t xml:space="preserve"> my computer</w:t>
      </w:r>
      <w:r w:rsidR="00C003A3">
        <w:t xml:space="preserve"> </w:t>
      </w:r>
      <w:r w:rsidR="007E551E">
        <w:t xml:space="preserve">has </w:t>
      </w:r>
      <w:r w:rsidR="00E32BE0">
        <w:t xml:space="preserve">DEP protection on by default. </w:t>
      </w:r>
      <w:r w:rsidR="007E551E">
        <w:t xml:space="preserve"> </w:t>
      </w:r>
    </w:p>
    <w:sectPr w:rsidR="00962CB4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4472" w14:textId="77777777" w:rsidR="00880BD5" w:rsidRDefault="00880BD5">
      <w:pPr>
        <w:spacing w:line="240" w:lineRule="auto"/>
      </w:pPr>
      <w:r>
        <w:separator/>
      </w:r>
    </w:p>
  </w:endnote>
  <w:endnote w:type="continuationSeparator" w:id="0">
    <w:p w14:paraId="77220EEE" w14:textId="77777777" w:rsidR="00880BD5" w:rsidRDefault="00880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8F145" w14:textId="77777777" w:rsidR="00880BD5" w:rsidRDefault="00880BD5">
      <w:pPr>
        <w:spacing w:line="240" w:lineRule="auto"/>
      </w:pPr>
      <w:r>
        <w:separator/>
      </w:r>
    </w:p>
  </w:footnote>
  <w:footnote w:type="continuationSeparator" w:id="0">
    <w:p w14:paraId="27C98446" w14:textId="77777777" w:rsidR="00880BD5" w:rsidRDefault="00880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F5867" w14:textId="32038C81" w:rsidR="00E614DD" w:rsidRDefault="00F13630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F54F" w14:textId="1C10E39F" w:rsidR="00E614DD" w:rsidRDefault="00F13630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C2"/>
    <w:rsid w:val="00040CBB"/>
    <w:rsid w:val="000B78C8"/>
    <w:rsid w:val="00120E97"/>
    <w:rsid w:val="001349A9"/>
    <w:rsid w:val="001364C2"/>
    <w:rsid w:val="001463B2"/>
    <w:rsid w:val="001831A7"/>
    <w:rsid w:val="001F62C0"/>
    <w:rsid w:val="00245E02"/>
    <w:rsid w:val="00254564"/>
    <w:rsid w:val="00292389"/>
    <w:rsid w:val="003272FA"/>
    <w:rsid w:val="00342DC8"/>
    <w:rsid w:val="00353B66"/>
    <w:rsid w:val="0036141F"/>
    <w:rsid w:val="00417885"/>
    <w:rsid w:val="004328F4"/>
    <w:rsid w:val="004A2675"/>
    <w:rsid w:val="004F7139"/>
    <w:rsid w:val="005220AB"/>
    <w:rsid w:val="00691EC1"/>
    <w:rsid w:val="00705C7E"/>
    <w:rsid w:val="007C53FB"/>
    <w:rsid w:val="007E551E"/>
    <w:rsid w:val="00880BD5"/>
    <w:rsid w:val="008B7D18"/>
    <w:rsid w:val="008F1F97"/>
    <w:rsid w:val="008F2671"/>
    <w:rsid w:val="008F4052"/>
    <w:rsid w:val="00947B09"/>
    <w:rsid w:val="00952EBC"/>
    <w:rsid w:val="00962CB4"/>
    <w:rsid w:val="009D4EB3"/>
    <w:rsid w:val="00A078AB"/>
    <w:rsid w:val="00AA0AD8"/>
    <w:rsid w:val="00B02997"/>
    <w:rsid w:val="00B1197A"/>
    <w:rsid w:val="00B13D1B"/>
    <w:rsid w:val="00B31F89"/>
    <w:rsid w:val="00B818DF"/>
    <w:rsid w:val="00C003A3"/>
    <w:rsid w:val="00D52117"/>
    <w:rsid w:val="00DB0D39"/>
    <w:rsid w:val="00E14005"/>
    <w:rsid w:val="00E32BE0"/>
    <w:rsid w:val="00E614DD"/>
    <w:rsid w:val="00F13630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CC2F"/>
  <w15:chartTrackingRefBased/>
  <w15:docId w15:val="{959B0439-B956-4D5F-AD0F-593D7F3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MLA%20style%20paper.dotx</Template>
  <TotalTime>26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Trent Giever</cp:lastModifiedBy>
  <cp:revision>19</cp:revision>
  <dcterms:created xsi:type="dcterms:W3CDTF">2018-07-12T17:52:00Z</dcterms:created>
  <dcterms:modified xsi:type="dcterms:W3CDTF">2018-07-12T18:19:00Z</dcterms:modified>
  <cp:version/>
</cp:coreProperties>
</file>