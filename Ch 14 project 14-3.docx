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ABED" w14:textId="77777777" w:rsidR="00F9444C" w:rsidRDefault="001364C2">
      <w:pPr>
        <w:pStyle w:val="NoSpacing"/>
      </w:pPr>
      <w:r>
        <w:t>Trent Giever</w:t>
      </w:r>
    </w:p>
    <w:p w14:paraId="75619A88" w14:textId="04F8FEA1" w:rsidR="00E614DD" w:rsidRDefault="205FE02D">
      <w:pPr>
        <w:pStyle w:val="NoSpacing"/>
      </w:pPr>
      <w:r>
        <w:t>Ch 1</w:t>
      </w:r>
      <w:r w:rsidR="00413CA0">
        <w:t>4 Business Continuity</w:t>
      </w:r>
    </w:p>
    <w:p w14:paraId="3C7241ED" w14:textId="76CA954C" w:rsidR="00E614DD" w:rsidRDefault="205FE02D">
      <w:pPr>
        <w:pStyle w:val="NoSpacing"/>
      </w:pPr>
      <w:r>
        <w:t xml:space="preserve">Project </w:t>
      </w:r>
      <w:r w:rsidR="00413CA0">
        <w:t>14-3</w:t>
      </w:r>
    </w:p>
    <w:p w14:paraId="0657F7F2" w14:textId="166CE315" w:rsidR="00E614DD" w:rsidRDefault="00E1219B">
      <w:pPr>
        <w:pStyle w:val="NoSpacing"/>
      </w:pPr>
      <w:r>
        <w:t>8/3</w:t>
      </w:r>
      <w:r w:rsidR="205FE02D">
        <w:t>/18</w:t>
      </w:r>
    </w:p>
    <w:p w14:paraId="2B71F694" w14:textId="75AE9B3C" w:rsidR="205FE02D" w:rsidRDefault="205FE02D" w:rsidP="205FE02D">
      <w:r>
        <w:t xml:space="preserve">Project </w:t>
      </w:r>
      <w:r w:rsidR="00690C95">
        <w:t>1</w:t>
      </w:r>
      <w:r w:rsidR="00413CA0">
        <w:t>4</w:t>
      </w:r>
      <w:r w:rsidR="00690C95">
        <w:t xml:space="preserve">-3 </w:t>
      </w:r>
      <w:r w:rsidR="00413CA0">
        <w:t xml:space="preserve">Viewing Windows stack </w:t>
      </w:r>
      <w:r w:rsidR="00E1219B">
        <w:t>and hidden data</w:t>
      </w:r>
    </w:p>
    <w:p w14:paraId="3225BA9E" w14:textId="247F082D" w:rsidR="007B0FB7" w:rsidRDefault="205FE02D" w:rsidP="00E1219B">
      <w:pPr>
        <w:ind w:firstLine="0"/>
      </w:pPr>
      <w:r>
        <w:t xml:space="preserve"> </w:t>
      </w:r>
      <w:r w:rsidR="00C718B6">
        <w:t>14-3-6</w:t>
      </w:r>
    </w:p>
    <w:p w14:paraId="3EA52E44" w14:textId="2F37C690" w:rsidR="00C718B6" w:rsidRDefault="00C718B6" w:rsidP="00E1219B">
      <w:pPr>
        <w:ind w:firstLine="0"/>
      </w:pPr>
      <w:r>
        <w:rPr>
          <w:noProof/>
        </w:rPr>
        <w:drawing>
          <wp:inline distT="0" distB="0" distL="0" distR="0" wp14:anchorId="09C944ED" wp14:editId="5B676F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E3F" w14:textId="24CB8983" w:rsidR="00306DD1" w:rsidRDefault="00C718B6" w:rsidP="205FE02D">
      <w:pPr>
        <w:ind w:firstLine="0"/>
      </w:pPr>
      <w:r>
        <w:t>14-6-7</w:t>
      </w:r>
    </w:p>
    <w:p w14:paraId="2F6731D2" w14:textId="614296ED" w:rsidR="00C718B6" w:rsidRDefault="004D3B08" w:rsidP="205FE02D">
      <w:pPr>
        <w:ind w:firstLine="0"/>
      </w:pPr>
      <w:r>
        <w:rPr>
          <w:noProof/>
        </w:rPr>
        <w:lastRenderedPageBreak/>
        <w:drawing>
          <wp:inline distT="0" distB="0" distL="0" distR="0" wp14:anchorId="793F9FB4" wp14:editId="4449E0D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FC9B" w14:textId="650A8658" w:rsidR="004D3B08" w:rsidRDefault="00180AB2" w:rsidP="205FE02D">
      <w:pPr>
        <w:ind w:firstLine="0"/>
      </w:pPr>
      <w:r>
        <w:t>14-3-8</w:t>
      </w:r>
    </w:p>
    <w:p w14:paraId="5FD0BABA" w14:textId="7DB90CC5" w:rsidR="00180AB2" w:rsidRDefault="00180AB2" w:rsidP="205FE02D">
      <w:pPr>
        <w:ind w:firstLine="0"/>
      </w:pPr>
      <w:r>
        <w:t>Did you discover anything that might be useful to a computer forensics specialist</w:t>
      </w:r>
      <w:r w:rsidR="008F106F">
        <w:t>?</w:t>
      </w:r>
    </w:p>
    <w:p w14:paraId="3F2BCCF0" w14:textId="10A95105" w:rsidR="008F106F" w:rsidRDefault="008F106F" w:rsidP="205FE02D">
      <w:pPr>
        <w:ind w:firstLine="0"/>
      </w:pPr>
      <w:r>
        <w:tab/>
        <w:t xml:space="preserve">What I found that might be helpful is the computer cluster size total, and would help the person </w:t>
      </w:r>
      <w:r w:rsidR="00E96BDE">
        <w:t>know how many sectors</w:t>
      </w:r>
      <w:r w:rsidR="00BD11F8">
        <w:t xml:space="preserve">, and which sectors </w:t>
      </w:r>
      <w:r w:rsidR="00E96BDE">
        <w:t xml:space="preserve">the data is located on. What else I found is that the program displays the text in hexadecimal </w:t>
      </w:r>
      <w:r w:rsidR="00BD11F8">
        <w:t>form and</w:t>
      </w:r>
      <w:r w:rsidR="00E96BDE">
        <w:t xml:space="preserve"> can be easily converted with a simple program.</w:t>
      </w:r>
    </w:p>
    <w:p w14:paraId="3F9EC38D" w14:textId="6F953A97" w:rsidR="00180AB2" w:rsidRDefault="006475CD" w:rsidP="205FE02D">
      <w:pPr>
        <w:ind w:firstLine="0"/>
      </w:pPr>
      <w:r>
        <w:t>14-</w:t>
      </w:r>
      <w:r w:rsidR="00AB5F0C">
        <w:t>3-19</w:t>
      </w:r>
    </w:p>
    <w:p w14:paraId="4AF594B6" w14:textId="2C55A025" w:rsidR="00AB5F0C" w:rsidRDefault="00AB5F0C" w:rsidP="205FE02D">
      <w:pPr>
        <w:ind w:firstLine="0"/>
      </w:pPr>
      <w:r>
        <w:rPr>
          <w:noProof/>
        </w:rPr>
        <w:lastRenderedPageBreak/>
        <w:drawing>
          <wp:inline distT="0" distB="0" distL="0" distR="0" wp14:anchorId="4175134B" wp14:editId="0D2700C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7AB7" w14:textId="5D937345" w:rsidR="00AB5F0C" w:rsidRDefault="00AB5F0C" w:rsidP="205FE02D">
      <w:pPr>
        <w:ind w:firstLine="0"/>
      </w:pPr>
      <w:r>
        <w:t>Was the program able to find the data?</w:t>
      </w:r>
    </w:p>
    <w:p w14:paraId="7CBA1892" w14:textId="08EB49E7" w:rsidR="00AB5F0C" w:rsidRDefault="00AB5F0C" w:rsidP="205FE02D">
      <w:pPr>
        <w:ind w:firstLine="0"/>
      </w:pPr>
      <w:r>
        <w:tab/>
        <w:t xml:space="preserve">I tried several times and the program could not find </w:t>
      </w:r>
      <w:r w:rsidR="00FC0592">
        <w:t>it deleted</w:t>
      </w:r>
      <w:bookmarkStart w:id="0" w:name="_GoBack"/>
      <w:bookmarkEnd w:id="0"/>
      <w:r w:rsidR="000036F7">
        <w:t xml:space="preserve"> in the downloads folder that I put the text file in.</w:t>
      </w:r>
      <w:r w:rsidR="00FC0592">
        <w:t xml:space="preserve"> Don’t know why it could not find a simple task. </w:t>
      </w:r>
    </w:p>
    <w:sectPr w:rsidR="00AB5F0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FA6C9" w14:textId="77777777" w:rsidR="00AB40D4" w:rsidRDefault="00AB40D4">
      <w:pPr>
        <w:spacing w:line="240" w:lineRule="auto"/>
      </w:pPr>
      <w:r>
        <w:separator/>
      </w:r>
    </w:p>
  </w:endnote>
  <w:endnote w:type="continuationSeparator" w:id="0">
    <w:p w14:paraId="7FD2FD98" w14:textId="77777777" w:rsidR="00AB40D4" w:rsidRDefault="00AB4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D53D" w14:textId="77777777" w:rsidR="00AB40D4" w:rsidRDefault="00AB40D4">
      <w:pPr>
        <w:spacing w:line="240" w:lineRule="auto"/>
      </w:pPr>
      <w:r>
        <w:separator/>
      </w:r>
    </w:p>
  </w:footnote>
  <w:footnote w:type="continuationSeparator" w:id="0">
    <w:p w14:paraId="02AA1EC3" w14:textId="77777777" w:rsidR="00AB40D4" w:rsidRDefault="00AB40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F5867" w14:textId="55D36E7F" w:rsidR="00E614DD" w:rsidRDefault="00F13630">
    <w:pPr>
      <w:pStyle w:val="Header"/>
    </w:pPr>
    <w:r>
      <w:t>Giever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152120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4F54F" w14:textId="53386FE6" w:rsidR="00E614DD" w:rsidRDefault="00F13630">
    <w:pPr>
      <w:pStyle w:val="Header"/>
    </w:pPr>
    <w:r>
      <w:t>Giever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152120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C2"/>
    <w:rsid w:val="000036F7"/>
    <w:rsid w:val="00040065"/>
    <w:rsid w:val="00040CBB"/>
    <w:rsid w:val="00065447"/>
    <w:rsid w:val="00066C8E"/>
    <w:rsid w:val="0008433E"/>
    <w:rsid w:val="000A0959"/>
    <w:rsid w:val="000B78C8"/>
    <w:rsid w:val="000C48CD"/>
    <w:rsid w:val="000D3A8B"/>
    <w:rsid w:val="00114920"/>
    <w:rsid w:val="00120E97"/>
    <w:rsid w:val="00132550"/>
    <w:rsid w:val="001349A9"/>
    <w:rsid w:val="001364C2"/>
    <w:rsid w:val="001463B2"/>
    <w:rsid w:val="00152120"/>
    <w:rsid w:val="001627CC"/>
    <w:rsid w:val="00180AB2"/>
    <w:rsid w:val="001831A7"/>
    <w:rsid w:val="001F62C0"/>
    <w:rsid w:val="00201FA3"/>
    <w:rsid w:val="00234D9C"/>
    <w:rsid w:val="00245E02"/>
    <w:rsid w:val="00254564"/>
    <w:rsid w:val="00292389"/>
    <w:rsid w:val="00306DD1"/>
    <w:rsid w:val="003272FA"/>
    <w:rsid w:val="00342DC8"/>
    <w:rsid w:val="00353B66"/>
    <w:rsid w:val="0036141F"/>
    <w:rsid w:val="003C6894"/>
    <w:rsid w:val="00413CA0"/>
    <w:rsid w:val="00417885"/>
    <w:rsid w:val="004328F4"/>
    <w:rsid w:val="004A2675"/>
    <w:rsid w:val="004A51E8"/>
    <w:rsid w:val="004D3B08"/>
    <w:rsid w:val="004E6F7E"/>
    <w:rsid w:val="004F7139"/>
    <w:rsid w:val="0051302A"/>
    <w:rsid w:val="005220AB"/>
    <w:rsid w:val="005513FC"/>
    <w:rsid w:val="00595428"/>
    <w:rsid w:val="005B5B13"/>
    <w:rsid w:val="005C250A"/>
    <w:rsid w:val="005C4722"/>
    <w:rsid w:val="006007F0"/>
    <w:rsid w:val="006475CD"/>
    <w:rsid w:val="00690C95"/>
    <w:rsid w:val="00691EC1"/>
    <w:rsid w:val="006B2139"/>
    <w:rsid w:val="006D4836"/>
    <w:rsid w:val="00705C7E"/>
    <w:rsid w:val="00746843"/>
    <w:rsid w:val="007536BF"/>
    <w:rsid w:val="0077764A"/>
    <w:rsid w:val="007B0FB7"/>
    <w:rsid w:val="007C53FB"/>
    <w:rsid w:val="007E551E"/>
    <w:rsid w:val="007F21BD"/>
    <w:rsid w:val="007F5A96"/>
    <w:rsid w:val="00823862"/>
    <w:rsid w:val="008503CF"/>
    <w:rsid w:val="00852567"/>
    <w:rsid w:val="00880BD5"/>
    <w:rsid w:val="00885EEA"/>
    <w:rsid w:val="00893A1A"/>
    <w:rsid w:val="008B7D18"/>
    <w:rsid w:val="008E0153"/>
    <w:rsid w:val="008F106F"/>
    <w:rsid w:val="008F1F97"/>
    <w:rsid w:val="008F2671"/>
    <w:rsid w:val="008F4052"/>
    <w:rsid w:val="008F44A0"/>
    <w:rsid w:val="00903BA2"/>
    <w:rsid w:val="00947B09"/>
    <w:rsid w:val="00952EBC"/>
    <w:rsid w:val="00962CB4"/>
    <w:rsid w:val="009A2FCA"/>
    <w:rsid w:val="009B408D"/>
    <w:rsid w:val="009D4EB3"/>
    <w:rsid w:val="00A078AB"/>
    <w:rsid w:val="00A24845"/>
    <w:rsid w:val="00A24EAA"/>
    <w:rsid w:val="00A356EB"/>
    <w:rsid w:val="00A46AF3"/>
    <w:rsid w:val="00A62F21"/>
    <w:rsid w:val="00AA0AD8"/>
    <w:rsid w:val="00AB40D4"/>
    <w:rsid w:val="00AB5F0C"/>
    <w:rsid w:val="00AB6783"/>
    <w:rsid w:val="00AC1DCC"/>
    <w:rsid w:val="00AD2E5B"/>
    <w:rsid w:val="00B02997"/>
    <w:rsid w:val="00B1197A"/>
    <w:rsid w:val="00B13D1B"/>
    <w:rsid w:val="00B31F89"/>
    <w:rsid w:val="00B37430"/>
    <w:rsid w:val="00B51808"/>
    <w:rsid w:val="00B818DF"/>
    <w:rsid w:val="00B83596"/>
    <w:rsid w:val="00B876FF"/>
    <w:rsid w:val="00BA65C6"/>
    <w:rsid w:val="00BD11F8"/>
    <w:rsid w:val="00C003A3"/>
    <w:rsid w:val="00C11F59"/>
    <w:rsid w:val="00C40803"/>
    <w:rsid w:val="00C718B6"/>
    <w:rsid w:val="00C9334C"/>
    <w:rsid w:val="00CB0586"/>
    <w:rsid w:val="00CB34EB"/>
    <w:rsid w:val="00D52117"/>
    <w:rsid w:val="00D75CCF"/>
    <w:rsid w:val="00DA523A"/>
    <w:rsid w:val="00DB0D39"/>
    <w:rsid w:val="00DD237E"/>
    <w:rsid w:val="00DD7973"/>
    <w:rsid w:val="00E1219B"/>
    <w:rsid w:val="00E14005"/>
    <w:rsid w:val="00E32BE0"/>
    <w:rsid w:val="00E50CF7"/>
    <w:rsid w:val="00E614DD"/>
    <w:rsid w:val="00E665E2"/>
    <w:rsid w:val="00E86199"/>
    <w:rsid w:val="00E96BDE"/>
    <w:rsid w:val="00EA1130"/>
    <w:rsid w:val="00EB31DC"/>
    <w:rsid w:val="00EE0DD4"/>
    <w:rsid w:val="00EF0EF5"/>
    <w:rsid w:val="00F13630"/>
    <w:rsid w:val="00F6286F"/>
    <w:rsid w:val="00F9444C"/>
    <w:rsid w:val="00F972A0"/>
    <w:rsid w:val="00FC0592"/>
    <w:rsid w:val="00FF0300"/>
    <w:rsid w:val="205FE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CC2F"/>
  <w15:chartTrackingRefBased/>
  <w15:docId w15:val="{959B0439-B956-4D5F-AD0F-593D7F38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26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14</cp:revision>
  <dcterms:created xsi:type="dcterms:W3CDTF">2018-08-03T22:38:00Z</dcterms:created>
  <dcterms:modified xsi:type="dcterms:W3CDTF">2018-08-03T23:03:00Z</dcterms:modified>
  <cp:version/>
</cp:coreProperties>
</file>